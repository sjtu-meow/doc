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98882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C2795E">
        <w:rPr>
          <w:rFonts w:hint="eastAsia"/>
          <w:lang w:eastAsia="zh-CN"/>
        </w:rPr>
        <w:t>以猫为主题的富媒体分享社区</w:t>
      </w:r>
      <w:r>
        <w:fldChar w:fldCharType="end"/>
      </w:r>
    </w:p>
    <w:p w14:paraId="7466A11D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C2795E">
        <w:rPr>
          <w:rFonts w:hint="eastAsia"/>
          <w:lang w:eastAsia="zh-CN"/>
        </w:rPr>
        <w:t>测试用例</w:t>
      </w:r>
      <w:r>
        <w:fldChar w:fldCharType="end"/>
      </w:r>
    </w:p>
    <w:p w14:paraId="203FD717" w14:textId="77777777" w:rsidR="00B55FA5" w:rsidRDefault="00B55FA5">
      <w:pPr>
        <w:pStyle w:val="a3"/>
        <w:jc w:val="right"/>
        <w:rPr>
          <w:lang w:eastAsia="zh-CN"/>
        </w:rPr>
      </w:pPr>
    </w:p>
    <w:p w14:paraId="4C2B4314" w14:textId="227A2632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004E5A">
        <w:rPr>
          <w:sz w:val="28"/>
          <w:lang w:eastAsia="zh-CN"/>
        </w:rPr>
        <w:t xml:space="preserve"> &lt;2</w:t>
      </w:r>
      <w:r w:rsidR="00B134F0">
        <w:rPr>
          <w:sz w:val="28"/>
          <w:lang w:eastAsia="zh-CN"/>
        </w:rPr>
        <w:t>.1</w:t>
      </w:r>
      <w:r w:rsidR="00B55FA5">
        <w:rPr>
          <w:sz w:val="28"/>
          <w:lang w:eastAsia="zh-CN"/>
        </w:rPr>
        <w:t>&gt;</w:t>
      </w:r>
    </w:p>
    <w:p w14:paraId="32B9392C" w14:textId="77777777" w:rsidR="00B55FA5" w:rsidRDefault="00B55FA5">
      <w:pPr>
        <w:pStyle w:val="a3"/>
        <w:rPr>
          <w:sz w:val="28"/>
          <w:lang w:eastAsia="zh-CN"/>
        </w:rPr>
      </w:pPr>
    </w:p>
    <w:p w14:paraId="7AB32CA9" w14:textId="77777777"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C53D77" w14:textId="77777777"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14:paraId="17D3D1A1" w14:textId="77777777" w:rsidR="00B55FA5" w:rsidRDefault="00B55FA5">
      <w:pPr>
        <w:pStyle w:val="a3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1B0F7B75" w14:textId="77777777" w:rsidTr="00974F75">
        <w:tc>
          <w:tcPr>
            <w:tcW w:w="2304" w:type="dxa"/>
          </w:tcPr>
          <w:p w14:paraId="341DC755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74EA68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519284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6E99CF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74F75" w14:paraId="2C399A00" w14:textId="77777777" w:rsidTr="00974F75">
        <w:tc>
          <w:tcPr>
            <w:tcW w:w="2304" w:type="dxa"/>
          </w:tcPr>
          <w:p w14:paraId="3C000881" w14:textId="28F3F4DC" w:rsidR="00974F75" w:rsidRDefault="00974F75" w:rsidP="00382609">
            <w:pPr>
              <w:pStyle w:val="Tabletext"/>
            </w:pPr>
            <w:r w:rsidRPr="00974F75">
              <w:t>&lt;09/08/17&gt;</w:t>
            </w:r>
          </w:p>
        </w:tc>
        <w:tc>
          <w:tcPr>
            <w:tcW w:w="1152" w:type="dxa"/>
          </w:tcPr>
          <w:p w14:paraId="6852FDE6" w14:textId="125BFB5E" w:rsidR="00974F75" w:rsidRDefault="00974F75" w:rsidP="00382609">
            <w:pPr>
              <w:pStyle w:val="Tabletext"/>
            </w:pPr>
            <w:r w:rsidRPr="00974F75">
              <w:t>&lt;1.0&gt;</w:t>
            </w:r>
          </w:p>
        </w:tc>
        <w:tc>
          <w:tcPr>
            <w:tcW w:w="3744" w:type="dxa"/>
          </w:tcPr>
          <w:p w14:paraId="52E353DE" w14:textId="571C446A" w:rsidR="00974F75" w:rsidRDefault="00C64106" w:rsidP="00382609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76155A64" w14:textId="7693A184" w:rsidR="00974F75" w:rsidRDefault="00974F75" w:rsidP="00382609">
            <w:pPr>
              <w:pStyle w:val="Tabletext"/>
            </w:pPr>
            <w:r w:rsidRPr="00974F75">
              <w:t>全体成员</w:t>
            </w:r>
          </w:p>
        </w:tc>
      </w:tr>
      <w:tr w:rsidR="00974F75" w14:paraId="5C8E83C9" w14:textId="77777777" w:rsidTr="00974F75">
        <w:tc>
          <w:tcPr>
            <w:tcW w:w="2304" w:type="dxa"/>
          </w:tcPr>
          <w:p w14:paraId="38D5CC97" w14:textId="18A83AE5" w:rsidR="00974F75" w:rsidRDefault="00974F75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D16877B" w14:textId="08E81313" w:rsidR="00974F75" w:rsidRDefault="00974F75">
            <w:pPr>
              <w:pStyle w:val="Tabletext"/>
            </w:pPr>
            <w:r w:rsidRPr="00974F75">
              <w:t>&lt;2.0&gt;</w:t>
            </w:r>
          </w:p>
        </w:tc>
        <w:tc>
          <w:tcPr>
            <w:tcW w:w="3744" w:type="dxa"/>
          </w:tcPr>
          <w:p w14:paraId="64587696" w14:textId="72796F12" w:rsidR="00974F75" w:rsidRDefault="00C64106">
            <w:pPr>
              <w:pStyle w:val="Tabletext"/>
            </w:pPr>
            <w:r>
              <w:rPr>
                <w:rFonts w:hint="eastAsia"/>
              </w:rPr>
              <w:t>修改稿</w:t>
            </w:r>
          </w:p>
        </w:tc>
        <w:tc>
          <w:tcPr>
            <w:tcW w:w="2304" w:type="dxa"/>
          </w:tcPr>
          <w:p w14:paraId="30CA50E7" w14:textId="4A307600" w:rsidR="00974F75" w:rsidRDefault="00974F75">
            <w:pPr>
              <w:pStyle w:val="Tabletext"/>
            </w:pPr>
            <w:r w:rsidRPr="00974F75">
              <w:t>俞昕宜</w:t>
            </w:r>
          </w:p>
        </w:tc>
      </w:tr>
      <w:tr w:rsidR="00974F75" w14:paraId="43B52170" w14:textId="77777777" w:rsidTr="00974F75">
        <w:tc>
          <w:tcPr>
            <w:tcW w:w="2304" w:type="dxa"/>
          </w:tcPr>
          <w:p w14:paraId="62629600" w14:textId="67A83938" w:rsidR="00974F75" w:rsidRDefault="003D1C22">
            <w:pPr>
              <w:pStyle w:val="Tabletext"/>
            </w:pPr>
            <w:r w:rsidRPr="00974F75">
              <w:t>&lt;09/10/17&gt;</w:t>
            </w:r>
          </w:p>
        </w:tc>
        <w:tc>
          <w:tcPr>
            <w:tcW w:w="1152" w:type="dxa"/>
          </w:tcPr>
          <w:p w14:paraId="7B2171FC" w14:textId="3BA814E7" w:rsidR="00974F75" w:rsidRDefault="003D1C22">
            <w:pPr>
              <w:pStyle w:val="Tabletext"/>
            </w:pPr>
            <w:r>
              <w:rPr>
                <w:rFonts w:hint="eastAsia"/>
              </w:rPr>
              <w:t>&lt;2.1&gt;</w:t>
            </w:r>
          </w:p>
        </w:tc>
        <w:tc>
          <w:tcPr>
            <w:tcW w:w="3744" w:type="dxa"/>
          </w:tcPr>
          <w:p w14:paraId="4D1ED7A4" w14:textId="6185CADF" w:rsidR="00974F75" w:rsidRDefault="003D1C22">
            <w:pPr>
              <w:pStyle w:val="Tabletext"/>
            </w:pPr>
            <w:r>
              <w:rPr>
                <w:rFonts w:hint="eastAsia"/>
              </w:rPr>
              <w:t>重排版</w:t>
            </w:r>
          </w:p>
        </w:tc>
        <w:tc>
          <w:tcPr>
            <w:tcW w:w="2304" w:type="dxa"/>
          </w:tcPr>
          <w:p w14:paraId="33439B9A" w14:textId="64C4AB32" w:rsidR="00974F75" w:rsidRDefault="003D1C22">
            <w:pPr>
              <w:pStyle w:val="Tabletext"/>
            </w:pPr>
            <w:r>
              <w:rPr>
                <w:rFonts w:hint="eastAsia"/>
              </w:rPr>
              <w:t>唐楚哲</w:t>
            </w:r>
          </w:p>
        </w:tc>
      </w:tr>
      <w:tr w:rsidR="00974F75" w14:paraId="4499723C" w14:textId="77777777" w:rsidTr="00974F75">
        <w:tc>
          <w:tcPr>
            <w:tcW w:w="2304" w:type="dxa"/>
          </w:tcPr>
          <w:p w14:paraId="16D08BE6" w14:textId="77777777" w:rsidR="00974F75" w:rsidRDefault="00974F75">
            <w:pPr>
              <w:pStyle w:val="Tabletext"/>
            </w:pPr>
          </w:p>
        </w:tc>
        <w:tc>
          <w:tcPr>
            <w:tcW w:w="1152" w:type="dxa"/>
          </w:tcPr>
          <w:p w14:paraId="5993B199" w14:textId="77777777" w:rsidR="00974F75" w:rsidRDefault="00974F75">
            <w:pPr>
              <w:pStyle w:val="Tabletext"/>
            </w:pPr>
          </w:p>
        </w:tc>
        <w:tc>
          <w:tcPr>
            <w:tcW w:w="3744" w:type="dxa"/>
          </w:tcPr>
          <w:p w14:paraId="12111985" w14:textId="77777777" w:rsidR="00974F75" w:rsidRDefault="00974F75">
            <w:pPr>
              <w:pStyle w:val="Tabletext"/>
            </w:pPr>
          </w:p>
        </w:tc>
        <w:tc>
          <w:tcPr>
            <w:tcW w:w="2304" w:type="dxa"/>
          </w:tcPr>
          <w:p w14:paraId="350CBC1D" w14:textId="77777777" w:rsidR="00974F75" w:rsidRDefault="00974F75">
            <w:pPr>
              <w:pStyle w:val="Tabletext"/>
            </w:pPr>
          </w:p>
        </w:tc>
      </w:tr>
    </w:tbl>
    <w:p w14:paraId="4DC04F7F" w14:textId="77777777" w:rsidR="00B55FA5" w:rsidRDefault="00B55FA5" w:rsidP="00441CD7"/>
    <w:p w14:paraId="65B6A3F6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53E3EA62" w14:textId="77777777" w:rsidR="00D051DE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rPr>
          <w:lang w:eastAsia="zh-CN"/>
        </w:rPr>
        <w:instrText xml:space="preserve"> TOC \o "1-3" </w:instrText>
      </w:r>
      <w:r w:rsidRPr="001B0401">
        <w:fldChar w:fldCharType="separate"/>
      </w:r>
      <w:r w:rsidR="00D051DE">
        <w:rPr>
          <w:noProof/>
          <w:lang w:eastAsia="zh-CN"/>
        </w:rPr>
        <w:t>1.</w:t>
      </w:r>
      <w:r w:rsidR="00D051DE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D051DE">
        <w:rPr>
          <w:noProof/>
          <w:lang w:eastAsia="zh-CN"/>
        </w:rPr>
        <w:t>简介</w:t>
      </w:r>
      <w:r w:rsidR="00D051DE">
        <w:rPr>
          <w:noProof/>
          <w:lang w:eastAsia="zh-CN"/>
        </w:rPr>
        <w:tab/>
      </w:r>
      <w:r w:rsidR="00D051DE">
        <w:rPr>
          <w:noProof/>
        </w:rPr>
        <w:fldChar w:fldCharType="begin"/>
      </w:r>
      <w:r w:rsidR="00D051DE">
        <w:rPr>
          <w:noProof/>
          <w:lang w:eastAsia="zh-CN"/>
        </w:rPr>
        <w:instrText xml:space="preserve"> PAGEREF _Toc492920200 \h </w:instrText>
      </w:r>
      <w:r w:rsidR="00D051DE">
        <w:rPr>
          <w:noProof/>
        </w:rPr>
      </w:r>
      <w:r w:rsidR="00D051DE">
        <w:rPr>
          <w:noProof/>
        </w:rPr>
        <w:fldChar w:fldCharType="separate"/>
      </w:r>
      <w:r w:rsidR="00D051DE">
        <w:rPr>
          <w:noProof/>
          <w:lang w:eastAsia="zh-CN"/>
        </w:rPr>
        <w:t>7</w:t>
      </w:r>
      <w:r w:rsidR="00D051DE">
        <w:rPr>
          <w:noProof/>
        </w:rPr>
        <w:fldChar w:fldCharType="end"/>
      </w:r>
    </w:p>
    <w:p w14:paraId="69A391BB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431AB4DC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2993469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A7C8DD6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75A47F3" w14:textId="77777777" w:rsidR="00D051DE" w:rsidRDefault="00D051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D86FCD5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testAddHistory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9E6320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testClearHistory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4DA441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testCustomObject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34575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testQiniuProvider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AC45F0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03D703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testDateFormatter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5C6B3A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A6171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testLogPath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90FED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testRefresh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74FC2C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FAEE3D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2743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testFloat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81954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testDouble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48DE9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testBool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91501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B9F2B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A071EE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3F741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testAnswer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54FB1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3129F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240B0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C7CFA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7617C6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7B0C8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testBanner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9C6BC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testUploadToken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DFE89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E9E7C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testAnswerSummary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6CB23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testArticleSummary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FE301C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2.29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testChatKitUser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88A8AB" w14:textId="77777777" w:rsidR="00D051DE" w:rsidRDefault="00D051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iOS</w:t>
      </w:r>
      <w:r>
        <w:rPr>
          <w:noProof/>
          <w:lang w:eastAsia="zh-CN"/>
        </w:rPr>
        <w:t>客户端集成测试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BB83C1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登陆测试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BA88EF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注册测试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24228D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浏览首页点滴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4E3A04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点滴详情测试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4672B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浏览文章测试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C6D3E7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文章详情测试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BC4BB6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浏览问答测试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B17CA1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问答详情测试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06FB8A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回答详情测试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ECA8D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点赞测试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14F89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3.11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点滴评论测试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C90DE0C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点滴详情评论测试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2CA3202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914DE3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文章／回答评论测试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09ED036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7A6595E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收藏测试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73BF5C5D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举报测试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0F4752B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分享测试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3E3C5AB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问答详情页关注测试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C7024F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发布页测试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546404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发布点滴测试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31D31B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发布文章测试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2208593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发布问题测试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3552C3B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参与问答测试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432AC9D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搜索结果页点击测试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5B8E748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0319521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搜索算法测试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7D6DDC5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7AAA0B9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688B432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搜索历史记录测试</w:t>
      </w:r>
      <w:r>
        <w:rPr>
          <w:noProof/>
          <w:lang w:eastAsia="zh-CN"/>
        </w:rPr>
        <w:t>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419BD18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其他用户个人信息测试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11C3431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浏览用户动态测试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AF2025B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关注用户测试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151229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20A8EA4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私信用户测试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0B305D1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查看个人信息测试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597022A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管理个人信息测试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</w:t>
      </w:r>
      <w:r>
        <w:rPr>
          <w:noProof/>
        </w:rPr>
        <w:fldChar w:fldCharType="end"/>
      </w:r>
    </w:p>
    <w:p w14:paraId="3DEDE99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管理个人信息测试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285A7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浏览个人记录测试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623820B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查看个人关注测试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1B40886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查看个人收藏测试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15BCEDC6" w14:textId="77777777" w:rsidR="00D051DE" w:rsidRDefault="00D051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后端单元测试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BFA7410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224346F5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0A05E0E0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 xml:space="preserve">1.3 </w:t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</w:t>
      </w:r>
      <w:r>
        <w:rPr>
          <w:noProof/>
        </w:rPr>
        <w:fldChar w:fldCharType="end"/>
      </w:r>
    </w:p>
    <w:p w14:paraId="1E90A9E0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2ED1A834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3C2EA4B6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6471C171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7B16F865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16</w:t>
      </w:r>
      <w:r>
        <w:rPr>
          <w:noProof/>
        </w:rPr>
        <w:fldChar w:fldCharType="end"/>
      </w:r>
    </w:p>
    <w:p w14:paraId="3B442D8F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41948BF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7ACA1B0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367AEFD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17</w:t>
      </w:r>
      <w:r>
        <w:rPr>
          <w:noProof/>
        </w:rPr>
        <w:fldChar w:fldCharType="end"/>
      </w:r>
    </w:p>
    <w:p w14:paraId="2551174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4.13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32F5D8E7" w14:textId="77777777" w:rsidR="00D051DE" w:rsidRDefault="00D051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后端集成测试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1C8EE9EA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31B0813D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18</w:t>
      </w:r>
      <w:r>
        <w:rPr>
          <w:noProof/>
        </w:rPr>
        <w:fldChar w:fldCharType="end"/>
      </w:r>
    </w:p>
    <w:p w14:paraId="5B5AC2B9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3ED0A93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BB7B4C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测试用例</w:t>
      </w:r>
      <w:r>
        <w:rPr>
          <w:noProof/>
        </w:rPr>
        <w:t xml:space="preserve">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_Toc492920296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7600E7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400D8625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61E00664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noProof/>
        </w:rPr>
        <w:fldChar w:fldCharType="end"/>
      </w:r>
    </w:p>
    <w:p w14:paraId="6A621912" w14:textId="77777777" w:rsidR="00D051DE" w:rsidRDefault="00D051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5068B336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5BAFF92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08F5510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4631BAC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7CD64FB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20</w:t>
      </w:r>
      <w:r>
        <w:rPr>
          <w:noProof/>
        </w:rPr>
        <w:fldChar w:fldCharType="end"/>
      </w:r>
    </w:p>
    <w:p w14:paraId="44BCCB8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19D93F7B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3E651D1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818BE5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7849D22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11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21</w:t>
      </w:r>
      <w:r>
        <w:rPr>
          <w:noProof/>
        </w:rPr>
        <w:fldChar w:fldCharType="end"/>
      </w:r>
    </w:p>
    <w:p w14:paraId="43114E1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09ED62F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72FA16FC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7F50B46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56260B8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0C94AC0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noProof/>
        </w:rPr>
        <w:fldChar w:fldCharType="end"/>
      </w:r>
    </w:p>
    <w:p w14:paraId="3E988A0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7CF3B6DB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2CBAF5FB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1B7B72EE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29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69F4D8A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7128170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noProof/>
        </w:rPr>
        <w:fldChar w:fldCharType="end"/>
      </w:r>
    </w:p>
    <w:p w14:paraId="2A07F5EE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0E72808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59B8B4EC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1E01965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3DF0F12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noProof/>
        </w:rPr>
        <w:fldChar w:fldCharType="end"/>
      </w:r>
    </w:p>
    <w:p w14:paraId="5F5F45F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650B2F4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792192E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5.39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39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180CA4A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38151EC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1D4B04D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6205CE06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13BDAA2D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6E364CB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34294C6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2F64586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379FD9C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26</w:t>
      </w:r>
      <w:r>
        <w:rPr>
          <w:noProof/>
        </w:rPr>
        <w:fldChar w:fldCharType="end"/>
      </w:r>
    </w:p>
    <w:p w14:paraId="0A72A54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5.49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49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6B3A48B0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360369D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t>5.51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3C015313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19DCC92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461EDC4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noProof/>
        </w:rPr>
        <w:fldChar w:fldCharType="end"/>
      </w:r>
    </w:p>
    <w:p w14:paraId="28F55F3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852AF7F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4723984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3B954F95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6A1AC9A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5.59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59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28</w:t>
      </w:r>
      <w:r>
        <w:rPr>
          <w:noProof/>
        </w:rPr>
        <w:fldChar w:fldCharType="end"/>
      </w:r>
    </w:p>
    <w:p w14:paraId="20B763FD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3683A39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7327F161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5E641D68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41C912B2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59DF106D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65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29</w:t>
      </w:r>
      <w:r>
        <w:rPr>
          <w:noProof/>
        </w:rPr>
        <w:fldChar w:fldCharType="end"/>
      </w:r>
    </w:p>
    <w:p w14:paraId="5D8616A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66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7C20554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67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7F7405EA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68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2113D7B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5.69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69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1147957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70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023DFE7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noProof/>
        </w:rPr>
        <w:fldChar w:fldCharType="end"/>
      </w:r>
    </w:p>
    <w:p w14:paraId="1F576429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76AA3F54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7C4C6077" w14:textId="77777777" w:rsidR="00D051DE" w:rsidRDefault="00D051DE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5.74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74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_Toc492920365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31</w:t>
      </w:r>
      <w:r>
        <w:rPr>
          <w:noProof/>
        </w:rPr>
        <w:fldChar w:fldCharType="end"/>
      </w:r>
    </w:p>
    <w:p w14:paraId="10AF41D5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rPr>
          <w:lang w:eastAsia="zh-CN"/>
        </w:rPr>
        <w:br w:type="page"/>
      </w:r>
      <w:fldSimple w:instr=" TITLE  \* MERGEFORMAT ">
        <w:r w:rsidR="00C2795E">
          <w:rPr>
            <w:rFonts w:hint="eastAsia"/>
          </w:rPr>
          <w:t>测试用例</w:t>
        </w:r>
      </w:fldSimple>
    </w:p>
    <w:p w14:paraId="2E7D3C9B" w14:textId="77777777" w:rsidR="00F449B6" w:rsidRDefault="00F449B6" w:rsidP="00F449B6">
      <w:pPr>
        <w:pStyle w:val="1"/>
      </w:pPr>
      <w:bookmarkStart w:id="0" w:name="_Toc498761760"/>
      <w:bookmarkStart w:id="1" w:name="_Toc456598591"/>
      <w:bookmarkStart w:id="2" w:name="_Toc456600922"/>
      <w:bookmarkStart w:id="3" w:name="_Toc492920200"/>
      <w:r>
        <w:rPr>
          <w:rFonts w:hint="eastAsia"/>
        </w:rPr>
        <w:t>简介</w:t>
      </w:r>
      <w:bookmarkEnd w:id="0"/>
      <w:bookmarkEnd w:id="3"/>
    </w:p>
    <w:p w14:paraId="4FDEA0E8" w14:textId="40A14C2F" w:rsidR="00F449B6" w:rsidRPr="002F0F61" w:rsidRDefault="00F449B6" w:rsidP="002F0F61">
      <w:pPr>
        <w:pStyle w:val="2"/>
      </w:pPr>
      <w:bookmarkStart w:id="4" w:name="_Toc498761761"/>
      <w:bookmarkStart w:id="5" w:name="_Toc492920201"/>
      <w:r w:rsidRPr="002F0F61">
        <w:rPr>
          <w:rFonts w:hint="eastAsia"/>
        </w:rPr>
        <w:t>目的</w:t>
      </w:r>
      <w:bookmarkEnd w:id="4"/>
      <w:bookmarkEnd w:id="5"/>
    </w:p>
    <w:p w14:paraId="12F75452" w14:textId="356A92E0" w:rsidR="00F9007E" w:rsidRPr="00F9007E" w:rsidRDefault="00F9007E" w:rsidP="00F9007E">
      <w:pPr>
        <w:pStyle w:val="a9"/>
        <w:rPr>
          <w:lang w:eastAsia="zh-CN"/>
        </w:rPr>
      </w:pPr>
      <w:r w:rsidRPr="005B77B5">
        <w:rPr>
          <w:rFonts w:hint="eastAsia"/>
          <w:lang w:eastAsia="zh-CN"/>
        </w:rPr>
        <w:t>通过测试来验证开发系统的正确性、完整性、安全性。</w:t>
      </w:r>
    </w:p>
    <w:p w14:paraId="1B0EEF01" w14:textId="37A9C9D8" w:rsidR="00F9007E" w:rsidRPr="002F0F61" w:rsidRDefault="00F449B6" w:rsidP="002F0F61">
      <w:pPr>
        <w:pStyle w:val="2"/>
      </w:pPr>
      <w:bookmarkStart w:id="6" w:name="_Toc498761762"/>
      <w:bookmarkStart w:id="7" w:name="_Toc492920202"/>
      <w:r w:rsidRPr="002F0F61">
        <w:rPr>
          <w:rFonts w:hint="eastAsia"/>
        </w:rPr>
        <w:t>范围</w:t>
      </w:r>
      <w:bookmarkEnd w:id="6"/>
      <w:bookmarkEnd w:id="7"/>
    </w:p>
    <w:p w14:paraId="0E97F3C5" w14:textId="72EBE98A" w:rsidR="00F9007E" w:rsidRPr="00F9007E" w:rsidRDefault="00F9007E" w:rsidP="00F9007E">
      <w:pPr>
        <w:pStyle w:val="a9"/>
        <w:rPr>
          <w:lang w:eastAsia="zh-CN"/>
        </w:rPr>
      </w:pPr>
      <w:r w:rsidRPr="00F9007E">
        <w:rPr>
          <w:rFonts w:hint="eastAsia"/>
          <w:lang w:eastAsia="zh-CN"/>
        </w:rPr>
        <w:t>测试项目包括“以猫为主题的富媒体社交平台”系统的后端系统与</w:t>
      </w:r>
      <w:r w:rsidRPr="00F9007E">
        <w:rPr>
          <w:rFonts w:hint="eastAsia"/>
          <w:lang w:eastAsia="zh-CN"/>
        </w:rPr>
        <w:t>iOS</w:t>
      </w:r>
      <w:r w:rsidRPr="00F9007E">
        <w:rPr>
          <w:rFonts w:hint="eastAsia"/>
          <w:lang w:eastAsia="zh-CN"/>
        </w:rPr>
        <w:t>客户端。</w:t>
      </w:r>
    </w:p>
    <w:p w14:paraId="7BE1DED1" w14:textId="12B2C74E" w:rsidR="002D2B45" w:rsidRPr="002F0F61" w:rsidRDefault="00F449B6" w:rsidP="002F0F61">
      <w:pPr>
        <w:pStyle w:val="2"/>
        <w:rPr>
          <w:lang w:eastAsia="zh-CN"/>
        </w:rPr>
      </w:pPr>
      <w:bookmarkStart w:id="8" w:name="_Toc498761763"/>
      <w:bookmarkStart w:id="9" w:name="_Toc492920203"/>
      <w:r w:rsidRPr="002F0F61">
        <w:rPr>
          <w:rFonts w:hint="eastAsia"/>
          <w:lang w:eastAsia="zh-CN"/>
        </w:rPr>
        <w:t>定义、首字母缩写词和缩略语</w:t>
      </w:r>
      <w:bookmarkEnd w:id="8"/>
      <w:bookmarkEnd w:id="9"/>
    </w:p>
    <w:p w14:paraId="711BDB14" w14:textId="7B3264FD" w:rsidR="00BD0A9A" w:rsidRDefault="002D2B45" w:rsidP="00BD0A9A">
      <w:pPr>
        <w:pStyle w:val="a9"/>
        <w:rPr>
          <w:lang w:eastAsia="zh-CN"/>
        </w:rPr>
      </w:pPr>
      <w:r>
        <w:rPr>
          <w:rFonts w:hint="eastAsia"/>
          <w:lang w:eastAsia="zh-CN"/>
        </w:rPr>
        <w:t>文章：以文字为主的用户分享，可在段落中插入图片</w:t>
      </w:r>
      <w:r>
        <w:rPr>
          <w:rFonts w:hint="eastAsia"/>
          <w:lang w:eastAsia="zh-CN"/>
        </w:rPr>
        <w:t xml:space="preserve"> </w:t>
      </w:r>
    </w:p>
    <w:p w14:paraId="46F49532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问答：一个用户提出的问题及其相应的其他用户回答</w:t>
      </w:r>
      <w:r>
        <w:rPr>
          <w:rFonts w:hint="eastAsia"/>
          <w:lang w:eastAsia="zh-CN"/>
        </w:rPr>
        <w:t xml:space="preserve"> </w:t>
      </w:r>
    </w:p>
    <w:p w14:paraId="300C6A3E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问题：由用户提出，以问号结尾，可带有描述性文字的问题，提出后将由所有用户主动解答</w:t>
      </w:r>
      <w:r>
        <w:rPr>
          <w:rFonts w:hint="eastAsia"/>
          <w:lang w:eastAsia="zh-CN"/>
        </w:rPr>
        <w:t xml:space="preserve"> </w:t>
      </w:r>
    </w:p>
    <w:p w14:paraId="6754A683" w14:textId="77777777" w:rsidR="002D2B45" w:rsidRDefault="002D2B45" w:rsidP="002D2B45">
      <w:pPr>
        <w:pStyle w:val="a9"/>
        <w:rPr>
          <w:lang w:eastAsia="zh-CN"/>
        </w:rPr>
      </w:pPr>
      <w:r>
        <w:rPr>
          <w:rFonts w:hint="eastAsia"/>
          <w:lang w:eastAsia="zh-CN"/>
        </w:rPr>
        <w:t>回答：用户针对其他用户提出的问题而作出的回答，以文字为主，段落中可插入图片以辅助说明</w:t>
      </w:r>
      <w:r>
        <w:rPr>
          <w:rFonts w:hint="eastAsia"/>
          <w:lang w:eastAsia="zh-CN"/>
        </w:rPr>
        <w:t xml:space="preserve"> </w:t>
      </w:r>
    </w:p>
    <w:p w14:paraId="25C0C611" w14:textId="78B73025" w:rsidR="00254159" w:rsidRPr="00A205B4" w:rsidRDefault="002D2B45" w:rsidP="00A205B4">
      <w:pPr>
        <w:pStyle w:val="a9"/>
        <w:rPr>
          <w:lang w:eastAsia="zh-CN"/>
        </w:rPr>
      </w:pPr>
      <w:r>
        <w:rPr>
          <w:rFonts w:hint="eastAsia"/>
          <w:lang w:eastAsia="zh-CN"/>
        </w:rPr>
        <w:t>收藏：用户收藏文章和回答后可在“我的收藏”页面快速访问</w:t>
      </w:r>
    </w:p>
    <w:p w14:paraId="702782EC" w14:textId="77777777" w:rsidR="00F449B6" w:rsidRPr="002F0F61" w:rsidRDefault="00F449B6" w:rsidP="002F0F61">
      <w:pPr>
        <w:pStyle w:val="2"/>
      </w:pPr>
      <w:bookmarkStart w:id="10" w:name="_Toc498761765"/>
      <w:bookmarkStart w:id="11" w:name="_Toc492920204"/>
      <w:bookmarkEnd w:id="1"/>
      <w:bookmarkEnd w:id="2"/>
      <w:r w:rsidRPr="002F0F61">
        <w:rPr>
          <w:rFonts w:hint="eastAsia"/>
        </w:rPr>
        <w:t>概述</w:t>
      </w:r>
      <w:bookmarkEnd w:id="10"/>
      <w:bookmarkEnd w:id="11"/>
    </w:p>
    <w:p w14:paraId="3D571B1F" w14:textId="469CEB38" w:rsidR="007F1D86" w:rsidRPr="007F1D86" w:rsidRDefault="007F1D86" w:rsidP="007F1D86">
      <w:pPr>
        <w:pStyle w:val="a9"/>
        <w:rPr>
          <w:lang w:eastAsia="zh-CN"/>
        </w:rPr>
      </w:pPr>
      <w:r w:rsidRPr="007F1D86">
        <w:rPr>
          <w:rFonts w:hint="eastAsia"/>
          <w:lang w:eastAsia="zh-CN"/>
        </w:rPr>
        <w:t>测试用例分为“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客户端单元测试”、“</w:t>
      </w:r>
      <w:r w:rsidRPr="007F1D86">
        <w:rPr>
          <w:rFonts w:hint="eastAsia"/>
          <w:lang w:eastAsia="zh-CN"/>
        </w:rPr>
        <w:t>iOS</w:t>
      </w:r>
      <w:r w:rsidRPr="007F1D86">
        <w:rPr>
          <w:rFonts w:hint="eastAsia"/>
          <w:lang w:eastAsia="zh-CN"/>
        </w:rPr>
        <w:t>客户端集成测试”、“后端单元测试”与“后端集成测试”，本文档将按照此分类进行组织。</w:t>
      </w:r>
    </w:p>
    <w:p w14:paraId="1FC2946E" w14:textId="4BCAA4CE" w:rsidR="004F3649" w:rsidRDefault="007E0428" w:rsidP="00A34811">
      <w:pPr>
        <w:pStyle w:val="1"/>
        <w:rPr>
          <w:lang w:eastAsia="zh-CN"/>
        </w:rPr>
      </w:pPr>
      <w:bookmarkStart w:id="12" w:name="_Toc492920205"/>
      <w:r w:rsidRPr="007E0428">
        <w:rPr>
          <w:rFonts w:hint="eastAsia"/>
          <w:lang w:eastAsia="zh-CN"/>
        </w:rPr>
        <w:t>iOS</w:t>
      </w:r>
      <w:r w:rsidRPr="007E0428">
        <w:rPr>
          <w:rFonts w:hint="eastAsia"/>
          <w:lang w:eastAsia="zh-CN"/>
        </w:rPr>
        <w:t>客户端单元测试</w:t>
      </w:r>
      <w:bookmarkEnd w:id="12"/>
    </w:p>
    <w:p w14:paraId="06C50679" w14:textId="4B175D5C" w:rsidR="0059232E" w:rsidRPr="002F0F61" w:rsidRDefault="006E3E65" w:rsidP="002F0F61">
      <w:pPr>
        <w:pStyle w:val="2"/>
      </w:pPr>
      <w:bookmarkStart w:id="13" w:name="_Toc492920206"/>
      <w:r w:rsidRPr="002F0F61">
        <w:t>testAddHistory</w:t>
      </w:r>
      <w:bookmarkEnd w:id="13"/>
    </w:p>
    <w:p w14:paraId="1EA6CCDD" w14:textId="0352EF6D" w:rsidR="00CA0CE8" w:rsidRPr="00CA0CE8" w:rsidRDefault="009B0F45" w:rsidP="00441CD7">
      <w:r>
        <w:rPr>
          <w:rFonts w:hint="eastAsia"/>
          <w:lang w:eastAsia="zh-CN"/>
        </w:rPr>
        <w:t>1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测试输入</w:t>
      </w:r>
    </w:p>
    <w:p w14:paraId="0C8FDEAD" w14:textId="150567F7" w:rsidR="000B0FD5" w:rsidRPr="000B0FD5" w:rsidRDefault="000B0FD5" w:rsidP="000B0FD5">
      <w:pPr>
        <w:pStyle w:val="a9"/>
        <w:rPr>
          <w:lang w:eastAsia="zh-CN"/>
        </w:rPr>
      </w:pPr>
      <w:proofErr w:type="gramStart"/>
      <w:r w:rsidRPr="000B0FD5">
        <w:rPr>
          <w:lang w:eastAsia="zh-CN"/>
        </w:rPr>
        <w:t>addHistory(</w:t>
      </w:r>
      <w:proofErr w:type="gramEnd"/>
      <w:r w:rsidRPr="000B0FD5">
        <w:rPr>
          <w:lang w:eastAsia="zh-CN"/>
        </w:rPr>
        <w:t>historyEntry:)</w:t>
      </w:r>
    </w:p>
    <w:p w14:paraId="75729E82" w14:textId="6C1F3F87" w:rsidR="00CA0CE8" w:rsidRPr="00CA0CE8" w:rsidRDefault="009B0F45" w:rsidP="00441CD7">
      <w:r>
        <w:rPr>
          <w:rFonts w:hint="eastAsia"/>
          <w:lang w:eastAsia="zh-CN"/>
        </w:rPr>
        <w:t>2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14:paraId="37AEF949" w14:textId="648ADCB7" w:rsidR="0059232E" w:rsidRDefault="00BE100C" w:rsidP="00521608">
      <w:pPr>
        <w:pStyle w:val="a9"/>
        <w:rPr>
          <w:lang w:eastAsia="zh-CN"/>
        </w:rPr>
      </w:pPr>
      <w:r w:rsidRPr="00BE100C">
        <w:rPr>
          <w:rFonts w:hint="eastAsia"/>
          <w:lang w:eastAsia="zh-CN"/>
        </w:rPr>
        <w:t>搜索历史中包含搜索关键字</w:t>
      </w:r>
    </w:p>
    <w:p w14:paraId="09FDA7D2" w14:textId="5620F1C3" w:rsidR="00E20F1F" w:rsidRPr="002F0F61" w:rsidRDefault="00650546" w:rsidP="002F0F61">
      <w:pPr>
        <w:pStyle w:val="2"/>
      </w:pPr>
      <w:bookmarkStart w:id="14" w:name="_Toc492920207"/>
      <w:r w:rsidRPr="002F0F61">
        <w:t>testClearHistory</w:t>
      </w:r>
      <w:bookmarkEnd w:id="14"/>
    </w:p>
    <w:p w14:paraId="631BDD48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F0503A0" w14:textId="427567BC" w:rsidR="00E20F1F" w:rsidRPr="000B0FD5" w:rsidRDefault="00AB18CB" w:rsidP="00E20F1F">
      <w:pPr>
        <w:pStyle w:val="a9"/>
        <w:rPr>
          <w:lang w:eastAsia="zh-CN"/>
        </w:rPr>
      </w:pPr>
      <w:proofErr w:type="gramStart"/>
      <w:r w:rsidRPr="00AB18CB">
        <w:rPr>
          <w:lang w:eastAsia="zh-CN"/>
        </w:rPr>
        <w:t>clearHistory(</w:t>
      </w:r>
      <w:proofErr w:type="gramEnd"/>
      <w:r w:rsidRPr="00AB18CB">
        <w:rPr>
          <w:lang w:eastAsia="zh-CN"/>
        </w:rPr>
        <w:t>)</w:t>
      </w:r>
    </w:p>
    <w:p w14:paraId="3E68DD41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7FCCF11" w14:textId="38AEACA8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>搜索历史为空</w:t>
      </w:r>
    </w:p>
    <w:p w14:paraId="18A0B1D2" w14:textId="2812D8DB" w:rsidR="00E20F1F" w:rsidRPr="002F0F61" w:rsidRDefault="00DB54AD" w:rsidP="002F0F61">
      <w:pPr>
        <w:pStyle w:val="2"/>
      </w:pPr>
      <w:bookmarkStart w:id="15" w:name="_Toc492920208"/>
      <w:r w:rsidRPr="002F0F61">
        <w:t>testCustomObject</w:t>
      </w:r>
      <w:bookmarkEnd w:id="15"/>
    </w:p>
    <w:p w14:paraId="67D27551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FEB8ED4" w14:textId="51F86331" w:rsidR="00E20F1F" w:rsidRPr="000B0FD5" w:rsidRDefault="00DB54AD" w:rsidP="00E20F1F">
      <w:pPr>
        <w:pStyle w:val="a9"/>
        <w:rPr>
          <w:lang w:eastAsia="zh-CN"/>
        </w:rPr>
      </w:pPr>
      <w:proofErr w:type="gramStart"/>
      <w:r w:rsidRPr="00DB54AD">
        <w:rPr>
          <w:lang w:eastAsia="zh-CN"/>
        </w:rPr>
        <w:t>setCustomObject(</w:t>
      </w:r>
      <w:proofErr w:type="gramEnd"/>
      <w:r w:rsidRPr="00DB54AD">
        <w:rPr>
          <w:lang w:eastAsia="zh-CN"/>
        </w:rPr>
        <w:t>forKey:)</w:t>
      </w:r>
    </w:p>
    <w:p w14:paraId="5AD30BCB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D784E19" w14:textId="2D76D442" w:rsidR="00E20F1F" w:rsidRPr="0059232E" w:rsidRDefault="00DB54AD" w:rsidP="00E20F1F">
      <w:pPr>
        <w:pStyle w:val="a9"/>
        <w:rPr>
          <w:lang w:eastAsia="zh-CN"/>
        </w:rPr>
      </w:pPr>
      <w:r w:rsidRPr="00DB54AD">
        <w:rPr>
          <w:rFonts w:hint="eastAsia"/>
          <w:lang w:eastAsia="zh-CN"/>
        </w:rPr>
        <w:t xml:space="preserve">customObject(forKey:) </w:t>
      </w:r>
      <w:r w:rsidRPr="00DB54AD">
        <w:rPr>
          <w:rFonts w:hint="eastAsia"/>
          <w:lang w:eastAsia="zh-CN"/>
        </w:rPr>
        <w:t>返回输入对象</w:t>
      </w:r>
    </w:p>
    <w:p w14:paraId="3B590FBE" w14:textId="28103E49" w:rsidR="00E20F1F" w:rsidRPr="002F0F61" w:rsidRDefault="00881680" w:rsidP="002F0F61">
      <w:pPr>
        <w:pStyle w:val="2"/>
      </w:pPr>
      <w:bookmarkStart w:id="16" w:name="_Toc492920209"/>
      <w:r w:rsidRPr="002F0F61">
        <w:t>testQiniuProvider</w:t>
      </w:r>
      <w:bookmarkEnd w:id="16"/>
    </w:p>
    <w:p w14:paraId="62BDACD6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19C6C27" w14:textId="64A3E0CB" w:rsidR="00E20F1F" w:rsidRPr="000B0FD5" w:rsidRDefault="00881680" w:rsidP="00E20F1F">
      <w:pPr>
        <w:pStyle w:val="a9"/>
        <w:rPr>
          <w:lang w:eastAsia="zh-CN"/>
        </w:rPr>
      </w:pPr>
      <w:proofErr w:type="gramStart"/>
      <w:r w:rsidRPr="00881680">
        <w:rPr>
          <w:lang w:eastAsia="zh-CN"/>
        </w:rPr>
        <w:t>upload(</w:t>
      </w:r>
      <w:proofErr w:type="gramEnd"/>
      <w:r w:rsidRPr="00881680">
        <w:rPr>
          <w:lang w:eastAsia="zh-CN"/>
        </w:rPr>
        <w:t>data:)</w:t>
      </w:r>
    </w:p>
    <w:p w14:paraId="08EDE8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A0D1D32" w14:textId="6A326D05" w:rsidR="00E20F1F" w:rsidRPr="0059232E" w:rsidRDefault="00BE7689" w:rsidP="00E20F1F">
      <w:pPr>
        <w:pStyle w:val="a9"/>
        <w:rPr>
          <w:lang w:eastAsia="zh-CN"/>
        </w:rPr>
      </w:pPr>
      <w:r w:rsidRPr="00BE7689">
        <w:rPr>
          <w:rFonts w:hint="eastAsia"/>
          <w:lang w:eastAsia="zh-CN"/>
        </w:rPr>
        <w:t>返回有效的</w:t>
      </w:r>
      <w:r w:rsidRPr="00BE7689">
        <w:rPr>
          <w:rFonts w:hint="eastAsia"/>
          <w:lang w:eastAsia="zh-CN"/>
        </w:rPr>
        <w:t>Observable</w:t>
      </w:r>
      <w:r w:rsidRPr="00BE7689">
        <w:rPr>
          <w:rFonts w:hint="eastAsia"/>
          <w:lang w:eastAsia="zh-CN"/>
        </w:rPr>
        <w:t>对象，不抛出异常</w:t>
      </w:r>
    </w:p>
    <w:p w14:paraId="5425C5E1" w14:textId="33D685B4" w:rsidR="00E20F1F" w:rsidRPr="002F0F61" w:rsidRDefault="00C9749A" w:rsidP="002F0F61">
      <w:pPr>
        <w:pStyle w:val="2"/>
      </w:pPr>
      <w:bookmarkStart w:id="17" w:name="_Toc492920210"/>
      <w:r w:rsidRPr="002F0F61">
        <w:t>testToken</w:t>
      </w:r>
      <w:bookmarkEnd w:id="17"/>
    </w:p>
    <w:p w14:paraId="482523D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DD373D" w14:textId="48D562F3" w:rsidR="00E20F1F" w:rsidRPr="000B0FD5" w:rsidRDefault="00C9749A" w:rsidP="00E20F1F">
      <w:pPr>
        <w:pStyle w:val="a9"/>
        <w:rPr>
          <w:lang w:eastAsia="zh-CN"/>
        </w:rPr>
      </w:pPr>
      <w:r w:rsidRPr="00C9749A">
        <w:rPr>
          <w:lang w:eastAsia="zh-CN"/>
        </w:rPr>
        <w:lastRenderedPageBreak/>
        <w:t>Token.save</w:t>
      </w:r>
    </w:p>
    <w:p w14:paraId="689CFF3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9F7DBF0" w14:textId="00A40FCB" w:rsidR="00E20F1F" w:rsidRPr="0059232E" w:rsidRDefault="00B52198" w:rsidP="00E20F1F">
      <w:pPr>
        <w:pStyle w:val="a9"/>
        <w:rPr>
          <w:lang w:eastAsia="zh-CN"/>
        </w:rPr>
      </w:pPr>
      <w:r w:rsidRPr="00B52198">
        <w:rPr>
          <w:rFonts w:hint="eastAsia"/>
          <w:lang w:eastAsia="zh-CN"/>
        </w:rPr>
        <w:t xml:space="preserve">Token.load </w:t>
      </w:r>
      <w:r w:rsidRPr="00B52198">
        <w:rPr>
          <w:rFonts w:hint="eastAsia"/>
          <w:lang w:eastAsia="zh-CN"/>
        </w:rPr>
        <w:t>正确加载保存的</w:t>
      </w:r>
      <w:r w:rsidRPr="00B52198">
        <w:rPr>
          <w:rFonts w:hint="eastAsia"/>
          <w:lang w:eastAsia="zh-CN"/>
        </w:rPr>
        <w:t xml:space="preserve"> token</w:t>
      </w:r>
    </w:p>
    <w:p w14:paraId="64BD62CC" w14:textId="7455778A" w:rsidR="00E20F1F" w:rsidRPr="002F0F61" w:rsidRDefault="00B46B17" w:rsidP="002F0F61">
      <w:pPr>
        <w:pStyle w:val="2"/>
      </w:pPr>
      <w:bookmarkStart w:id="18" w:name="_Toc492920211"/>
      <w:r w:rsidRPr="002F0F61">
        <w:t>testDateFormatter</w:t>
      </w:r>
      <w:bookmarkEnd w:id="18"/>
    </w:p>
    <w:p w14:paraId="5084196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6D06B52" w14:textId="3B62C786" w:rsidR="00E20F1F" w:rsidRPr="000B0FD5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当前时间</w:t>
      </w:r>
    </w:p>
    <w:p w14:paraId="34B22B3E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231A624" w14:textId="584CE2C2" w:rsidR="00E20F1F" w:rsidRPr="0059232E" w:rsidRDefault="00B46B17" w:rsidP="00E20F1F">
      <w:pPr>
        <w:pStyle w:val="a9"/>
        <w:rPr>
          <w:lang w:eastAsia="zh-CN"/>
        </w:rPr>
      </w:pPr>
      <w:r w:rsidRPr="00B46B17">
        <w:rPr>
          <w:rFonts w:hint="eastAsia"/>
          <w:lang w:eastAsia="zh-CN"/>
        </w:rPr>
        <w:t>按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“</w:t>
      </w:r>
      <w:r w:rsidRPr="00B46B17">
        <w:rPr>
          <w:rFonts w:hint="eastAsia"/>
          <w:lang w:eastAsia="zh-CN"/>
        </w:rPr>
        <w:t>yyyy-MM-dd HH:mm:ss.SSS</w:t>
      </w:r>
      <w:r w:rsidRPr="00B46B17">
        <w:rPr>
          <w:rFonts w:hint="eastAsia"/>
          <w:lang w:eastAsia="zh-CN"/>
        </w:rPr>
        <w:t>”</w:t>
      </w:r>
      <w:r w:rsidRPr="00B46B17">
        <w:rPr>
          <w:rFonts w:hint="eastAsia"/>
          <w:lang w:eastAsia="zh-CN"/>
        </w:rPr>
        <w:t xml:space="preserve"> </w:t>
      </w:r>
      <w:r w:rsidRPr="00B46B17">
        <w:rPr>
          <w:rFonts w:hint="eastAsia"/>
          <w:lang w:eastAsia="zh-CN"/>
        </w:rPr>
        <w:t>格式化字符串</w:t>
      </w:r>
    </w:p>
    <w:p w14:paraId="35BF8AE5" w14:textId="73CCD6C4" w:rsidR="00E20F1F" w:rsidRPr="002F0F61" w:rsidRDefault="00B46B17" w:rsidP="002F0F61">
      <w:pPr>
        <w:pStyle w:val="2"/>
      </w:pPr>
      <w:bookmarkStart w:id="19" w:name="_Toc492920212"/>
      <w:r w:rsidRPr="002F0F61">
        <w:t>testLogger</w:t>
      </w:r>
      <w:bookmarkEnd w:id="19"/>
    </w:p>
    <w:p w14:paraId="1040488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2B8557" w14:textId="6C4537CF" w:rsidR="00E20F1F" w:rsidRPr="000B0FD5" w:rsidRDefault="007B6D91" w:rsidP="00E20F1F">
      <w:pPr>
        <w:pStyle w:val="a9"/>
        <w:rPr>
          <w:lang w:eastAsia="zh-CN"/>
        </w:rPr>
      </w:pPr>
      <w:proofErr w:type="gramStart"/>
      <w:r w:rsidRPr="007B6D91">
        <w:rPr>
          <w:lang w:eastAsia="zh-CN"/>
        </w:rPr>
        <w:t>log(</w:t>
      </w:r>
      <w:proofErr w:type="gramEnd"/>
      <w:r w:rsidRPr="007B6D91">
        <w:rPr>
          <w:lang w:eastAsia="zh-CN"/>
        </w:rPr>
        <w:t>message:)</w:t>
      </w:r>
    </w:p>
    <w:p w14:paraId="59A71EB7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B523096" w14:textId="40FD23CD" w:rsidR="00E20F1F" w:rsidRPr="0059232E" w:rsidRDefault="00F97603" w:rsidP="00E20F1F">
      <w:pPr>
        <w:pStyle w:val="a9"/>
        <w:rPr>
          <w:lang w:eastAsia="zh-CN"/>
        </w:rPr>
      </w:pPr>
      <w:r w:rsidRPr="00F97603">
        <w:rPr>
          <w:rFonts w:hint="eastAsia"/>
          <w:lang w:eastAsia="zh-CN"/>
        </w:rPr>
        <w:t>最后一条</w:t>
      </w:r>
      <w:r w:rsidRPr="00F97603">
        <w:rPr>
          <w:rFonts w:hint="eastAsia"/>
          <w:lang w:eastAsia="zh-CN"/>
        </w:rPr>
        <w:t>logger</w:t>
      </w:r>
      <w:r w:rsidRPr="00F97603">
        <w:rPr>
          <w:rFonts w:hint="eastAsia"/>
          <w:lang w:eastAsia="zh-CN"/>
        </w:rPr>
        <w:t>在</w:t>
      </w:r>
      <w:r w:rsidRPr="00F97603">
        <w:rPr>
          <w:rFonts w:hint="eastAsia"/>
          <w:lang w:eastAsia="zh-CN"/>
        </w:rPr>
        <w:t>log</w:t>
      </w:r>
      <w:r w:rsidRPr="00F97603">
        <w:rPr>
          <w:rFonts w:hint="eastAsia"/>
          <w:lang w:eastAsia="zh-CN"/>
        </w:rPr>
        <w:t>文件尾部</w:t>
      </w:r>
    </w:p>
    <w:p w14:paraId="1B1EF018" w14:textId="69F1FE19" w:rsidR="00E20F1F" w:rsidRPr="002F0F61" w:rsidRDefault="00F97603" w:rsidP="002F0F61">
      <w:pPr>
        <w:pStyle w:val="2"/>
      </w:pPr>
      <w:bookmarkStart w:id="20" w:name="_Toc492920213"/>
      <w:r w:rsidRPr="002F0F61">
        <w:t>testLogPath</w:t>
      </w:r>
      <w:bookmarkEnd w:id="20"/>
    </w:p>
    <w:p w14:paraId="0CED771A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CFEE4A2" w14:textId="691707CD" w:rsidR="00E20F1F" w:rsidRPr="000B0FD5" w:rsidRDefault="00F97603" w:rsidP="00E20F1F">
      <w:pPr>
        <w:pStyle w:val="a9"/>
        <w:rPr>
          <w:lang w:eastAsia="zh-CN"/>
        </w:rPr>
      </w:pPr>
      <w:r w:rsidRPr="00F97603">
        <w:rPr>
          <w:lang w:eastAsia="zh-CN"/>
        </w:rPr>
        <w:t>logPath</w:t>
      </w:r>
    </w:p>
    <w:p w14:paraId="2995D991" w14:textId="77777777" w:rsidR="00E20F1F" w:rsidRPr="00CA0CE8" w:rsidRDefault="00E20F1F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4C86AC9" w14:textId="7A9736D9" w:rsidR="00E20F1F" w:rsidRPr="0059232E" w:rsidRDefault="00EC06D1" w:rsidP="00E20F1F">
      <w:pPr>
        <w:pStyle w:val="a9"/>
        <w:rPr>
          <w:lang w:eastAsia="zh-CN"/>
        </w:rPr>
      </w:pPr>
      <w:r w:rsidRPr="00EC06D1">
        <w:rPr>
          <w:rFonts w:hint="eastAsia"/>
          <w:lang w:eastAsia="zh-CN"/>
        </w:rPr>
        <w:t>返回合法文件路径</w:t>
      </w:r>
    </w:p>
    <w:p w14:paraId="47B59C6D" w14:textId="0E926D8B" w:rsidR="00E20F1F" w:rsidRPr="002F0F61" w:rsidRDefault="00DF7CC4" w:rsidP="002F0F61">
      <w:pPr>
        <w:pStyle w:val="2"/>
      </w:pPr>
      <w:bookmarkStart w:id="21" w:name="_Toc492920214"/>
      <w:r w:rsidRPr="002F0F61">
        <w:t>testRefresh</w:t>
      </w:r>
      <w:bookmarkEnd w:id="21"/>
    </w:p>
    <w:p w14:paraId="1D3EE1BC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669E80" w14:textId="20FCC9D1" w:rsidR="00E20F1F" w:rsidRPr="000B0FD5" w:rsidRDefault="00DF7CC4" w:rsidP="00E20F1F">
      <w:pPr>
        <w:pStyle w:val="a9"/>
        <w:rPr>
          <w:lang w:eastAsia="zh-CN"/>
        </w:rPr>
      </w:pPr>
      <w:r w:rsidRPr="00DF7CC4">
        <w:rPr>
          <w:lang w:eastAsia="zh-CN"/>
        </w:rPr>
        <w:t>refresh</w:t>
      </w:r>
    </w:p>
    <w:p w14:paraId="4BDB46A0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63155D2" w14:textId="3D4115B4" w:rsidR="00E20F1F" w:rsidRPr="0059232E" w:rsidRDefault="00DF7CC4" w:rsidP="00E20F1F">
      <w:pPr>
        <w:pStyle w:val="a9"/>
        <w:rPr>
          <w:lang w:eastAsia="zh-CN"/>
        </w:rPr>
      </w:pPr>
      <w:r w:rsidRPr="00DF7CC4">
        <w:rPr>
          <w:rFonts w:hint="eastAsia"/>
          <w:lang w:eastAsia="zh-CN"/>
        </w:rPr>
        <w:t>单例中</w:t>
      </w:r>
      <w:r w:rsidRPr="00DF7CC4">
        <w:rPr>
          <w:rFonts w:hint="eastAsia"/>
          <w:lang w:eastAsia="zh-CN"/>
        </w:rPr>
        <w:t xml:space="preserve">token </w:t>
      </w:r>
      <w:r w:rsidRPr="00DF7CC4">
        <w:rPr>
          <w:rFonts w:hint="eastAsia"/>
          <w:lang w:eastAsia="zh-CN"/>
        </w:rPr>
        <w:t>与</w:t>
      </w:r>
      <w:r w:rsidRPr="00DF7CC4">
        <w:rPr>
          <w:rFonts w:hint="eastAsia"/>
          <w:lang w:eastAsia="zh-CN"/>
        </w:rPr>
        <w:t xml:space="preserve"> Token.load </w:t>
      </w:r>
      <w:r w:rsidRPr="00DF7CC4">
        <w:rPr>
          <w:rFonts w:hint="eastAsia"/>
          <w:lang w:eastAsia="zh-CN"/>
        </w:rPr>
        <w:t>一致</w:t>
      </w:r>
    </w:p>
    <w:p w14:paraId="1DB63022" w14:textId="3FD517E2" w:rsidR="00E20F1F" w:rsidRPr="002F0F61" w:rsidRDefault="00291215" w:rsidP="002F0F61">
      <w:pPr>
        <w:pStyle w:val="2"/>
      </w:pPr>
      <w:bookmarkStart w:id="22" w:name="_Toc492920215"/>
      <w:r w:rsidRPr="002F0F61">
        <w:t>testRequest</w:t>
      </w:r>
      <w:bookmarkEnd w:id="22"/>
    </w:p>
    <w:p w14:paraId="71614FD5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D408328" w14:textId="1270A3E2" w:rsidR="00E20F1F" w:rsidRPr="000B0FD5" w:rsidRDefault="00C52629" w:rsidP="00E20F1F">
      <w:pPr>
        <w:pStyle w:val="a9"/>
        <w:rPr>
          <w:lang w:eastAsia="zh-CN"/>
        </w:rPr>
      </w:pPr>
      <w:r w:rsidRPr="00C52629">
        <w:rPr>
          <w:lang w:eastAsia="zh-CN"/>
        </w:rPr>
        <w:t>request</w:t>
      </w:r>
    </w:p>
    <w:p w14:paraId="6EF47B35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4278CC0" w14:textId="566219F4" w:rsidR="00E20F1F" w:rsidRPr="0059232E" w:rsidRDefault="00C52629" w:rsidP="00E20F1F">
      <w:pPr>
        <w:pStyle w:val="a9"/>
        <w:rPr>
          <w:lang w:eastAsia="zh-CN"/>
        </w:rPr>
      </w:pPr>
      <w:r w:rsidRPr="00C52629">
        <w:rPr>
          <w:rFonts w:hint="eastAsia"/>
          <w:lang w:eastAsia="zh-CN"/>
        </w:rPr>
        <w:t>返回</w:t>
      </w:r>
      <w:r w:rsidRPr="00C52629">
        <w:rPr>
          <w:rFonts w:hint="eastAsia"/>
          <w:lang w:eastAsia="zh-CN"/>
        </w:rPr>
        <w:t>Endpoint</w:t>
      </w:r>
      <w:r w:rsidRPr="00C52629">
        <w:rPr>
          <w:rFonts w:hint="eastAsia"/>
          <w:lang w:eastAsia="zh-CN"/>
        </w:rPr>
        <w:t>，包含正确的</w:t>
      </w:r>
      <w:r w:rsidRPr="00C52629">
        <w:rPr>
          <w:rFonts w:hint="eastAsia"/>
          <w:lang w:eastAsia="zh-CN"/>
        </w:rPr>
        <w:t xml:space="preserve"> Http Method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url</w:t>
      </w:r>
      <w:r w:rsidRPr="00C52629">
        <w:rPr>
          <w:rFonts w:hint="eastAsia"/>
          <w:lang w:eastAsia="zh-CN"/>
        </w:rPr>
        <w:t>、</w:t>
      </w:r>
      <w:r w:rsidRPr="00C52629">
        <w:rPr>
          <w:rFonts w:hint="eastAsia"/>
          <w:lang w:eastAsia="zh-CN"/>
        </w:rPr>
        <w:t>request body</w:t>
      </w:r>
    </w:p>
    <w:p w14:paraId="6C4F7C30" w14:textId="6BDC3DC8" w:rsidR="00E20F1F" w:rsidRPr="002F0F61" w:rsidRDefault="00C06A8F" w:rsidP="002F0F61">
      <w:pPr>
        <w:pStyle w:val="2"/>
      </w:pPr>
      <w:bookmarkStart w:id="23" w:name="_Toc492920216"/>
      <w:r w:rsidRPr="002F0F61">
        <w:t>testInt</w:t>
      </w:r>
      <w:bookmarkEnd w:id="23"/>
    </w:p>
    <w:p w14:paraId="405C207E" w14:textId="77777777" w:rsidR="00E20F1F" w:rsidRPr="00CA0CE8" w:rsidRDefault="00E20F1F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95760B6" w14:textId="025BBDA1" w:rsidR="00E20F1F" w:rsidRPr="000B0FD5" w:rsidRDefault="00C06A8F" w:rsidP="00E20F1F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1825DEEA" w14:textId="77777777" w:rsidR="00E20F1F" w:rsidRPr="00CA0CE8" w:rsidRDefault="00E20F1F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FE584B4" w14:textId="753D8492" w:rsidR="00E20F1F" w:rsidRPr="0059232E" w:rsidRDefault="00722E4E" w:rsidP="00E20F1F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Int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DD367D2" w14:textId="7E455969" w:rsidR="002F04F6" w:rsidRPr="002F0F61" w:rsidRDefault="002F04F6" w:rsidP="002F0F61">
      <w:pPr>
        <w:pStyle w:val="2"/>
      </w:pPr>
      <w:bookmarkStart w:id="24" w:name="_Toc492920217"/>
      <w:r w:rsidRPr="002F0F61">
        <w:t>test</w:t>
      </w:r>
      <w:r w:rsidR="00C657FF" w:rsidRPr="002F0F61">
        <w:t>Float</w:t>
      </w:r>
      <w:bookmarkEnd w:id="24"/>
    </w:p>
    <w:p w14:paraId="7242C54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697BE9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6767EF2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AF0BB38" w14:textId="76C5733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Float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04B1AC0" w14:textId="65AFA14F" w:rsidR="002F04F6" w:rsidRPr="002F0F61" w:rsidRDefault="002F04F6" w:rsidP="002F0F61">
      <w:pPr>
        <w:pStyle w:val="2"/>
      </w:pPr>
      <w:bookmarkStart w:id="25" w:name="_Toc492920218"/>
      <w:r w:rsidRPr="002F0F61">
        <w:t>test</w:t>
      </w:r>
      <w:r w:rsidR="00C657FF" w:rsidRPr="002F0F61">
        <w:t>Double</w:t>
      </w:r>
      <w:bookmarkEnd w:id="25"/>
    </w:p>
    <w:p w14:paraId="6C4E158F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A9DF8A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959C3B6" w14:textId="77777777" w:rsidR="002F04F6" w:rsidRPr="00CA0CE8" w:rsidRDefault="002F04F6" w:rsidP="00441CD7"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33B6062B" w14:textId="40A7CE84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Double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9176C6C" w14:textId="25F6619A" w:rsidR="002F04F6" w:rsidRPr="002F0F61" w:rsidRDefault="002F04F6" w:rsidP="002F0F61">
      <w:pPr>
        <w:pStyle w:val="2"/>
      </w:pPr>
      <w:bookmarkStart w:id="26" w:name="_Toc492920219"/>
      <w:r w:rsidRPr="002F0F61">
        <w:t>test</w:t>
      </w:r>
      <w:r w:rsidR="00C657FF" w:rsidRPr="002F0F61">
        <w:t>Bool</w:t>
      </w:r>
      <w:bookmarkEnd w:id="26"/>
    </w:p>
    <w:p w14:paraId="42A74C0B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71D0F8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0EA47A0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6CA8FD4" w14:textId="5D3EF7AB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Bool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3FC9587" w14:textId="2D002F9B" w:rsidR="002F04F6" w:rsidRPr="002F0F61" w:rsidRDefault="002F04F6" w:rsidP="002F0F61">
      <w:pPr>
        <w:pStyle w:val="2"/>
      </w:pPr>
      <w:bookmarkStart w:id="27" w:name="_Toc492920220"/>
      <w:r w:rsidRPr="002F0F61">
        <w:t>test</w:t>
      </w:r>
      <w:r w:rsidR="00C657FF" w:rsidRPr="002F0F61">
        <w:t>String</w:t>
      </w:r>
      <w:bookmarkEnd w:id="27"/>
    </w:p>
    <w:p w14:paraId="7C0129E4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3B1057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92B86F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5E57851" w14:textId="586E4BF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String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F4572F2" w14:textId="310F00DB" w:rsidR="002F04F6" w:rsidRPr="002F0F61" w:rsidRDefault="002F04F6" w:rsidP="002F0F61">
      <w:pPr>
        <w:pStyle w:val="2"/>
      </w:pPr>
      <w:bookmarkStart w:id="28" w:name="_Toc492920221"/>
      <w:r w:rsidRPr="002F0F61">
        <w:t>test</w:t>
      </w:r>
      <w:r w:rsidR="00C657FF" w:rsidRPr="002F0F61">
        <w:t>Url</w:t>
      </w:r>
      <w:bookmarkEnd w:id="28"/>
    </w:p>
    <w:p w14:paraId="56579E9B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A6C8156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FAAC91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5F0385D" w14:textId="561C24E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Url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BAF218D" w14:textId="61B9A0DE" w:rsidR="002F04F6" w:rsidRPr="002F0F61" w:rsidRDefault="002F04F6" w:rsidP="002F0F61">
      <w:pPr>
        <w:pStyle w:val="2"/>
      </w:pPr>
      <w:bookmarkStart w:id="29" w:name="_Toc492920222"/>
      <w:r w:rsidRPr="002F0F61">
        <w:t>test</w:t>
      </w:r>
      <w:r w:rsidR="00C657FF" w:rsidRPr="002F0F61">
        <w:t>Date</w:t>
      </w:r>
      <w:bookmarkEnd w:id="29"/>
    </w:p>
    <w:p w14:paraId="78A6E8E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642A9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36719386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E354AF4" w14:textId="7AE23FA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Date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1D89533A" w14:textId="498F1A88" w:rsidR="002F04F6" w:rsidRPr="002F0F61" w:rsidRDefault="002F04F6" w:rsidP="002F0F61">
      <w:pPr>
        <w:pStyle w:val="2"/>
      </w:pPr>
      <w:bookmarkStart w:id="30" w:name="_Toc492920223"/>
      <w:r w:rsidRPr="002F0F61">
        <w:t>test</w:t>
      </w:r>
      <w:r w:rsidR="00C657FF" w:rsidRPr="002F0F61">
        <w:t>Answer</w:t>
      </w:r>
      <w:bookmarkEnd w:id="30"/>
    </w:p>
    <w:p w14:paraId="384A90B8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F9EA29C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D10441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49CF354" w14:textId="32BA3896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342F9C75" w14:textId="4A2F0A7E" w:rsidR="002F04F6" w:rsidRPr="002F0F61" w:rsidRDefault="002F04F6" w:rsidP="002F0F61">
      <w:pPr>
        <w:pStyle w:val="2"/>
      </w:pPr>
      <w:bookmarkStart w:id="31" w:name="_Toc492920224"/>
      <w:r w:rsidRPr="002F0F61">
        <w:t>test</w:t>
      </w:r>
      <w:r w:rsidR="00C657FF" w:rsidRPr="002F0F61">
        <w:t>Moment</w:t>
      </w:r>
      <w:bookmarkEnd w:id="31"/>
    </w:p>
    <w:p w14:paraId="2191FE29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8D0339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66576F95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3609799" w14:textId="1DBD9F2E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Moment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6BA494B5" w14:textId="54CA5DCE" w:rsidR="002F04F6" w:rsidRPr="002F0F61" w:rsidRDefault="002F04F6" w:rsidP="002F0F61">
      <w:pPr>
        <w:pStyle w:val="2"/>
      </w:pPr>
      <w:bookmarkStart w:id="32" w:name="_Toc492920225"/>
      <w:r w:rsidRPr="002F0F61">
        <w:t>test</w:t>
      </w:r>
      <w:r w:rsidR="00C657FF" w:rsidRPr="002F0F61">
        <w:t>Article</w:t>
      </w:r>
      <w:bookmarkEnd w:id="32"/>
    </w:p>
    <w:p w14:paraId="23E9D293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C401DC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2C2527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3E2D23D" w14:textId="5499B35F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FA81F4F" w14:textId="6D51889F" w:rsidR="002F04F6" w:rsidRPr="002F0F61" w:rsidRDefault="002F04F6" w:rsidP="002F0F61">
      <w:pPr>
        <w:pStyle w:val="2"/>
      </w:pPr>
      <w:bookmarkStart w:id="33" w:name="_Toc492920226"/>
      <w:r w:rsidRPr="002F0F61">
        <w:t>test</w:t>
      </w:r>
      <w:r w:rsidR="00C657FF" w:rsidRPr="002F0F61">
        <w:t>Question</w:t>
      </w:r>
      <w:bookmarkEnd w:id="33"/>
    </w:p>
    <w:p w14:paraId="6FC61FE5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EC27A5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5DB6572" w14:textId="77777777" w:rsidR="002F04F6" w:rsidRPr="00CA0CE8" w:rsidRDefault="002F04F6" w:rsidP="00441CD7"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6CCF8F18" w14:textId="6BD4D58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Question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1B16CE6" w14:textId="344B4E7F" w:rsidR="002F04F6" w:rsidRPr="002F0F61" w:rsidRDefault="002F04F6" w:rsidP="002F0F61">
      <w:pPr>
        <w:pStyle w:val="2"/>
      </w:pPr>
      <w:bookmarkStart w:id="34" w:name="_Toc492920227"/>
      <w:r w:rsidRPr="002F0F61">
        <w:t>test</w:t>
      </w:r>
      <w:r w:rsidR="00C657FF" w:rsidRPr="002F0F61">
        <w:t>Profile</w:t>
      </w:r>
      <w:bookmarkEnd w:id="34"/>
    </w:p>
    <w:p w14:paraId="3EABA406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C04661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058ED07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89EDB3" w14:textId="09EEEE7D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Profile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C70C2CA" w14:textId="64EC023F" w:rsidR="002F04F6" w:rsidRPr="002F0F61" w:rsidRDefault="002F04F6" w:rsidP="002F0F61">
      <w:pPr>
        <w:pStyle w:val="2"/>
      </w:pPr>
      <w:bookmarkStart w:id="35" w:name="_Toc492920228"/>
      <w:r w:rsidRPr="002F0F61">
        <w:t>test</w:t>
      </w:r>
      <w:r w:rsidR="00C657FF" w:rsidRPr="002F0F61">
        <w:t>Media</w:t>
      </w:r>
      <w:bookmarkEnd w:id="35"/>
    </w:p>
    <w:p w14:paraId="0CEDCCA0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CFD8BD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55BA907E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14616B3" w14:textId="3C86286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Media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28E1C492" w14:textId="10418074" w:rsidR="002F04F6" w:rsidRPr="002F0F61" w:rsidRDefault="002F04F6" w:rsidP="002F0F61">
      <w:pPr>
        <w:pStyle w:val="2"/>
      </w:pPr>
      <w:bookmarkStart w:id="36" w:name="_Toc492920229"/>
      <w:r w:rsidRPr="002F0F61">
        <w:t>test</w:t>
      </w:r>
      <w:r w:rsidR="00C657FF" w:rsidRPr="002F0F61">
        <w:t>Banner</w:t>
      </w:r>
      <w:bookmarkEnd w:id="36"/>
    </w:p>
    <w:p w14:paraId="783ECC1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C293B6B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74D94B6A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F0FA7" w14:textId="0C0C4C58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Banner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B78541B" w14:textId="080994F4" w:rsidR="002F04F6" w:rsidRPr="002F0F61" w:rsidRDefault="002F04F6" w:rsidP="002F0F61">
      <w:pPr>
        <w:pStyle w:val="2"/>
      </w:pPr>
      <w:bookmarkStart w:id="37" w:name="_Toc492920230"/>
      <w:r w:rsidRPr="002F0F61">
        <w:t>test</w:t>
      </w:r>
      <w:r w:rsidR="00C657FF" w:rsidRPr="002F0F61">
        <w:t>UploadToken</w:t>
      </w:r>
      <w:bookmarkEnd w:id="37"/>
    </w:p>
    <w:p w14:paraId="323F72DD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7266712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74CEEC3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D7084C8" w14:textId="19E977C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UploadToken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70A2D39B" w14:textId="663CB567" w:rsidR="002F04F6" w:rsidRPr="002F0F61" w:rsidRDefault="002F04F6" w:rsidP="002F0F61">
      <w:pPr>
        <w:pStyle w:val="2"/>
      </w:pPr>
      <w:bookmarkStart w:id="38" w:name="_Toc492920231"/>
      <w:r w:rsidRPr="002F0F61">
        <w:t>test</w:t>
      </w:r>
      <w:r w:rsidR="00C657FF" w:rsidRPr="002F0F61">
        <w:t>Comment</w:t>
      </w:r>
      <w:bookmarkEnd w:id="38"/>
    </w:p>
    <w:p w14:paraId="319CD12E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68118C87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04490770" w14:textId="77777777" w:rsidR="002F04F6" w:rsidRPr="00CA0CE8" w:rsidRDefault="002F04F6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00AF18DA" w14:textId="49F71237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Comment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58590968" w14:textId="7F442767" w:rsidR="002F04F6" w:rsidRPr="002F0F61" w:rsidRDefault="002F04F6" w:rsidP="002F0F61">
      <w:pPr>
        <w:pStyle w:val="2"/>
      </w:pPr>
      <w:bookmarkStart w:id="39" w:name="_Toc492920232"/>
      <w:r w:rsidRPr="002F0F61">
        <w:t>test</w:t>
      </w:r>
      <w:r w:rsidR="00C657FF" w:rsidRPr="002F0F61">
        <w:t>AnswerSummary</w:t>
      </w:r>
      <w:bookmarkEnd w:id="39"/>
    </w:p>
    <w:p w14:paraId="6ACACD0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1292ABE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2359655C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79245F4" w14:textId="01F8E641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AnswerSummary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1926438" w14:textId="319F0B5B" w:rsidR="002F04F6" w:rsidRPr="002F0F61" w:rsidRDefault="002F04F6" w:rsidP="002F0F61">
      <w:pPr>
        <w:pStyle w:val="2"/>
      </w:pPr>
      <w:bookmarkStart w:id="40" w:name="_Toc492920233"/>
      <w:r w:rsidRPr="002F0F61">
        <w:t>test</w:t>
      </w:r>
      <w:r w:rsidR="00C657FF" w:rsidRPr="002F0F61">
        <w:t>ArticleSummary</w:t>
      </w:r>
      <w:bookmarkEnd w:id="40"/>
    </w:p>
    <w:p w14:paraId="681B678C" w14:textId="77777777" w:rsidR="002F04F6" w:rsidRPr="00CA0CE8" w:rsidRDefault="002F04F6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E605055" w14:textId="77777777" w:rsidR="002F04F6" w:rsidRPr="000B0FD5" w:rsidRDefault="002F04F6" w:rsidP="002F04F6">
      <w:pPr>
        <w:pStyle w:val="a9"/>
        <w:rPr>
          <w:lang w:eastAsia="zh-CN"/>
        </w:rPr>
      </w:pPr>
      <w:r w:rsidRPr="00184CC3">
        <w:rPr>
          <w:lang w:eastAsia="zh-CN"/>
        </w:rPr>
        <w:t>JSON</w:t>
      </w:r>
      <w:r w:rsidRPr="00184CC3">
        <w:rPr>
          <w:lang w:eastAsia="zh-CN"/>
        </w:rPr>
        <w:t>数据</w:t>
      </w:r>
    </w:p>
    <w:p w14:paraId="4FF6B674" w14:textId="77777777" w:rsidR="002F04F6" w:rsidRPr="00CA0CE8" w:rsidRDefault="002F04F6" w:rsidP="00441CD7"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6C2576F" w14:textId="75E7B2BC" w:rsidR="002F04F6" w:rsidRPr="0059232E" w:rsidRDefault="002F04F6" w:rsidP="002F04F6">
      <w:pPr>
        <w:pStyle w:val="a9"/>
        <w:rPr>
          <w:lang w:eastAsia="zh-CN"/>
        </w:rPr>
      </w:pPr>
      <w:r w:rsidRPr="00722E4E">
        <w:rPr>
          <w:rFonts w:hint="eastAsia"/>
          <w:lang w:eastAsia="zh-CN"/>
        </w:rPr>
        <w:t>合法输入返回</w:t>
      </w:r>
      <w:r w:rsidRPr="00722E4E">
        <w:rPr>
          <w:rFonts w:hint="eastAsia"/>
          <w:lang w:eastAsia="zh-CN"/>
        </w:rPr>
        <w:t xml:space="preserve"> Parse </w:t>
      </w:r>
      <w:r w:rsidRPr="00722E4E">
        <w:rPr>
          <w:rFonts w:hint="eastAsia"/>
          <w:lang w:eastAsia="zh-CN"/>
        </w:rPr>
        <w:t>后的</w:t>
      </w:r>
      <w:r w:rsidRPr="00722E4E">
        <w:rPr>
          <w:rFonts w:hint="eastAsia"/>
          <w:lang w:eastAsia="zh-CN"/>
        </w:rPr>
        <w:t xml:space="preserve"> </w:t>
      </w:r>
      <w:r w:rsidR="00C657FF">
        <w:rPr>
          <w:lang w:eastAsia="zh-CN"/>
        </w:rPr>
        <w:t>ArticleSummary</w:t>
      </w:r>
      <w:r w:rsidRPr="00722E4E">
        <w:rPr>
          <w:rFonts w:hint="eastAsia"/>
          <w:lang w:eastAsia="zh-CN"/>
        </w:rPr>
        <w:t xml:space="preserve"> </w:t>
      </w:r>
      <w:r w:rsidRPr="00722E4E">
        <w:rPr>
          <w:rFonts w:hint="eastAsia"/>
          <w:lang w:eastAsia="zh-CN"/>
        </w:rPr>
        <w:t>类型对象，非法输入返回</w:t>
      </w:r>
      <w:r w:rsidRPr="00722E4E">
        <w:rPr>
          <w:rFonts w:hint="eastAsia"/>
          <w:lang w:eastAsia="zh-CN"/>
        </w:rPr>
        <w:t xml:space="preserve"> nil</w:t>
      </w:r>
    </w:p>
    <w:p w14:paraId="0CE2434C" w14:textId="3235145D" w:rsidR="0065239E" w:rsidRPr="002F0F61" w:rsidRDefault="0065239E" w:rsidP="002F0F61">
      <w:pPr>
        <w:pStyle w:val="2"/>
      </w:pPr>
      <w:bookmarkStart w:id="41" w:name="_Toc492920234"/>
      <w:r w:rsidRPr="002F0F61">
        <w:t>testChatKitUser</w:t>
      </w:r>
      <w:bookmarkEnd w:id="41"/>
    </w:p>
    <w:p w14:paraId="5F3C761A" w14:textId="77777777" w:rsidR="0065239E" w:rsidRPr="00CA0CE8" w:rsidRDefault="0065239E" w:rsidP="00441CD7"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8BA5D4" w14:textId="2E23B1A8" w:rsidR="0065239E" w:rsidRPr="000B0FD5" w:rsidRDefault="0037521B" w:rsidP="0065239E">
      <w:pPr>
        <w:pStyle w:val="a9"/>
        <w:rPr>
          <w:lang w:eastAsia="zh-CN"/>
        </w:rPr>
      </w:pPr>
      <w:proofErr w:type="gramStart"/>
      <w:r w:rsidRPr="00184CC3">
        <w:rPr>
          <w:lang w:eastAsia="zh-CN"/>
        </w:rPr>
        <w:t>init(</w:t>
      </w:r>
      <w:proofErr w:type="gramEnd"/>
      <w:r w:rsidRPr="00184CC3">
        <w:rPr>
          <w:lang w:eastAsia="zh-CN"/>
        </w:rPr>
        <w:t>profile:)</w:t>
      </w:r>
    </w:p>
    <w:p w14:paraId="61657C72" w14:textId="77777777" w:rsidR="0065239E" w:rsidRPr="00CA0CE8" w:rsidRDefault="0065239E" w:rsidP="00441CD7"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预期结果</w:t>
      </w:r>
    </w:p>
    <w:p w14:paraId="0D6417BB" w14:textId="59CDC743" w:rsidR="0065239E" w:rsidRPr="0059232E" w:rsidRDefault="0037521B" w:rsidP="0065239E">
      <w:pPr>
        <w:pStyle w:val="a9"/>
        <w:rPr>
          <w:lang w:eastAsia="zh-CN"/>
        </w:rPr>
      </w:pPr>
      <w:r w:rsidRPr="0037521B">
        <w:rPr>
          <w:rFonts w:hint="eastAsia"/>
          <w:lang w:eastAsia="zh-CN"/>
        </w:rPr>
        <w:t xml:space="preserve">userId, nickname, avatar </w:t>
      </w:r>
      <w:r w:rsidRPr="0037521B">
        <w:rPr>
          <w:rFonts w:hint="eastAsia"/>
          <w:lang w:eastAsia="zh-CN"/>
        </w:rPr>
        <w:t>属性与</w:t>
      </w:r>
      <w:r w:rsidRPr="0037521B">
        <w:rPr>
          <w:rFonts w:hint="eastAsia"/>
          <w:lang w:eastAsia="zh-CN"/>
        </w:rPr>
        <w:t xml:space="preserve"> profile </w:t>
      </w:r>
      <w:r w:rsidRPr="0037521B">
        <w:rPr>
          <w:rFonts w:hint="eastAsia"/>
          <w:lang w:eastAsia="zh-CN"/>
        </w:rPr>
        <w:t>一致</w:t>
      </w:r>
    </w:p>
    <w:p w14:paraId="039BD46E" w14:textId="3B7E9E80" w:rsidR="00855EB8" w:rsidRDefault="0029566D" w:rsidP="003135B2">
      <w:pPr>
        <w:pStyle w:val="1"/>
        <w:ind w:left="720" w:hanging="720"/>
        <w:rPr>
          <w:lang w:eastAsia="zh-CN"/>
        </w:rPr>
      </w:pPr>
      <w:bookmarkStart w:id="42" w:name="_Toc492920235"/>
      <w:r w:rsidRPr="0029566D">
        <w:rPr>
          <w:rFonts w:hint="eastAsia"/>
          <w:lang w:eastAsia="zh-CN"/>
        </w:rPr>
        <w:t>iOS</w:t>
      </w:r>
      <w:r w:rsidRPr="0029566D">
        <w:rPr>
          <w:rFonts w:hint="eastAsia"/>
          <w:lang w:eastAsia="zh-CN"/>
        </w:rPr>
        <w:t>客户端集成测试</w:t>
      </w:r>
      <w:bookmarkEnd w:id="42"/>
    </w:p>
    <w:p w14:paraId="461AF93E" w14:textId="3D1D0439" w:rsidR="003210CE" w:rsidRPr="002F0F61" w:rsidRDefault="003210CE" w:rsidP="002F0F61">
      <w:pPr>
        <w:pStyle w:val="2"/>
      </w:pPr>
      <w:bookmarkStart w:id="43" w:name="_Toc492920236"/>
      <w:r w:rsidRPr="002F0F61">
        <w:t>登陆测试</w:t>
      </w:r>
      <w:bookmarkEnd w:id="43"/>
    </w:p>
    <w:p w14:paraId="34D6B04F" w14:textId="4054819C" w:rsidR="00965992" w:rsidRDefault="009D6FB8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3D894A5" w14:textId="7DCEFEFF" w:rsidR="003210CE" w:rsidRDefault="00965992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输入用户名、密码</w:t>
      </w:r>
    </w:p>
    <w:p w14:paraId="76CB3E9A" w14:textId="33A30129" w:rsidR="003210CE" w:rsidRDefault="004D612F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登陆</w:t>
      </w:r>
      <w:r w:rsidR="003210CE" w:rsidRPr="00C42836">
        <w:rPr>
          <w:lang w:eastAsia="zh-CN"/>
        </w:rPr>
        <w:t>”</w:t>
      </w:r>
    </w:p>
    <w:p w14:paraId="6E2D90C7" w14:textId="64622E21" w:rsidR="003210CE" w:rsidRDefault="004D612F" w:rsidP="00441CD7">
      <w:pPr>
        <w:rPr>
          <w:lang w:eastAsia="zh-CN"/>
        </w:rPr>
      </w:pPr>
      <w:r>
        <w:rPr>
          <w:lang w:eastAsia="zh-CN"/>
        </w:rPr>
        <w:t>控制点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输入信息是否正确</w:t>
      </w:r>
    </w:p>
    <w:p w14:paraId="651825CA" w14:textId="394F1473" w:rsidR="003210CE" w:rsidRDefault="004D612F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若正确，进入首页；若错误，显示错误提示</w:t>
      </w:r>
    </w:p>
    <w:p w14:paraId="00DE52E2" w14:textId="798D0D28" w:rsidR="00413209" w:rsidRPr="002F0F61" w:rsidRDefault="003210CE" w:rsidP="002F0F61">
      <w:pPr>
        <w:pStyle w:val="2"/>
      </w:pPr>
      <w:bookmarkStart w:id="44" w:name="_Toc492920237"/>
      <w:r w:rsidRPr="002F0F61">
        <w:t>注册测试</w:t>
      </w:r>
      <w:bookmarkEnd w:id="44"/>
    </w:p>
    <w:p w14:paraId="3E8D4484" w14:textId="35EE97E5" w:rsidR="00305896" w:rsidRDefault="009C0C7E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用户未登录</w:t>
      </w:r>
    </w:p>
    <w:p w14:paraId="1E739FE6" w14:textId="20E9A386" w:rsidR="007F0B97" w:rsidRDefault="009C0C7E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输入无效的手机号、验证码或密码</w:t>
      </w:r>
    </w:p>
    <w:p w14:paraId="46FBB1A8" w14:textId="45CC8F32" w:rsidR="007F0B97" w:rsidRDefault="009C0C7E" w:rsidP="00441CD7">
      <w:pPr>
        <w:rPr>
          <w:lang w:eastAsia="zh-CN"/>
        </w:rPr>
      </w:pPr>
      <w:r>
        <w:rPr>
          <w:lang w:eastAsia="zh-CN"/>
        </w:rPr>
        <w:t>观察点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注册</w:t>
      </w:r>
      <w:r w:rsidR="003210CE" w:rsidRPr="00C42836">
        <w:rPr>
          <w:lang w:eastAsia="zh-CN"/>
        </w:rPr>
        <w:t>”</w:t>
      </w:r>
    </w:p>
    <w:p w14:paraId="331D78A6" w14:textId="78B92DAA" w:rsidR="003210CE" w:rsidRDefault="009C0C7E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显示错误提示</w:t>
      </w:r>
    </w:p>
    <w:p w14:paraId="28699FF5" w14:textId="301DCDC6" w:rsidR="00144C59" w:rsidRPr="002F0F61" w:rsidRDefault="003210CE" w:rsidP="002F0F61">
      <w:pPr>
        <w:pStyle w:val="2"/>
      </w:pPr>
      <w:bookmarkStart w:id="45" w:name="_Toc492920238"/>
      <w:r w:rsidRPr="002F0F61">
        <w:t>浏览首页点滴</w:t>
      </w:r>
      <w:bookmarkEnd w:id="45"/>
    </w:p>
    <w:p w14:paraId="7804A66D" w14:textId="3F85A749" w:rsidR="00144C59" w:rsidRDefault="00786841" w:rsidP="00441CD7">
      <w:pPr>
        <w:rPr>
          <w:lang w:eastAsia="zh-CN"/>
        </w:rPr>
      </w:pPr>
      <w:r>
        <w:rPr>
          <w:lang w:eastAsia="zh-CN"/>
        </w:rPr>
        <w:t>前置条件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用户已登陆</w:t>
      </w:r>
    </w:p>
    <w:p w14:paraId="2EF9143D" w14:textId="205217F5" w:rsidR="00144C59" w:rsidRDefault="00786841" w:rsidP="00441CD7">
      <w:pPr>
        <w:rPr>
          <w:lang w:eastAsia="zh-CN"/>
        </w:rPr>
      </w:pPr>
      <w:r>
        <w:rPr>
          <w:lang w:eastAsia="zh-CN"/>
        </w:rPr>
        <w:t>测试输入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点击底栏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首页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，上下滑动</w:t>
      </w:r>
    </w:p>
    <w:p w14:paraId="7D3AE5D1" w14:textId="79686CE2" w:rsidR="003210CE" w:rsidRDefault="00786841" w:rsidP="00441CD7">
      <w:pPr>
        <w:rPr>
          <w:lang w:eastAsia="zh-CN"/>
        </w:rPr>
      </w:pPr>
      <w:r>
        <w:rPr>
          <w:lang w:eastAsia="zh-CN"/>
        </w:rPr>
        <w:t>预期结果</w:t>
      </w:r>
      <w:r w:rsidR="00B3350C">
        <w:rPr>
          <w:rFonts w:hint="eastAsia"/>
          <w:lang w:eastAsia="zh-CN"/>
        </w:rPr>
        <w:t>：</w:t>
      </w:r>
      <w:r w:rsidR="003210CE" w:rsidRPr="00C42836">
        <w:rPr>
          <w:lang w:eastAsia="zh-CN"/>
        </w:rPr>
        <w:t>显示保留在页面顶端的搜索栏及发布按钮；显示可滑动的封面页；显示多个点滴文字及合理排布的图片；显示发布用户基本信息和发布时间；显示点赞数与评论数；显示评论框</w:t>
      </w:r>
    </w:p>
    <w:p w14:paraId="5F6C29FB" w14:textId="6E4085E5" w:rsidR="009D219F" w:rsidRPr="002F0F61" w:rsidRDefault="003210CE" w:rsidP="002F0F61">
      <w:pPr>
        <w:pStyle w:val="2"/>
      </w:pPr>
      <w:bookmarkStart w:id="46" w:name="_Toc492920239"/>
      <w:r w:rsidRPr="002F0F61">
        <w:t>点滴详情测试</w:t>
      </w:r>
      <w:bookmarkEnd w:id="46"/>
    </w:p>
    <w:p w14:paraId="3727E06D" w14:textId="539358B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前置条件：用户浏览首页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测试输入：点击一条点滴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预期结果：显示点滴详情（与首页几近相同），包含用户评论</w:t>
      </w:r>
    </w:p>
    <w:p w14:paraId="056525A7" w14:textId="4C871B0C" w:rsidR="00EC7AE6" w:rsidRPr="002F0F61" w:rsidRDefault="003210CE" w:rsidP="002F0F61">
      <w:pPr>
        <w:pStyle w:val="2"/>
      </w:pPr>
      <w:bookmarkStart w:id="47" w:name="_Toc492920240"/>
      <w:r w:rsidRPr="002F0F61">
        <w:t>浏览文章测试</w:t>
      </w:r>
      <w:bookmarkEnd w:id="47"/>
    </w:p>
    <w:p w14:paraId="27C83437" w14:textId="1462210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预期结果：显示保留在页面顶端的发布按钮；显示合理排布的多篇文章封面图片、标题、简介、点赞数、评论数</w:t>
      </w:r>
    </w:p>
    <w:p w14:paraId="45674D68" w14:textId="30380423" w:rsidR="00660055" w:rsidRPr="002F0F61" w:rsidRDefault="003210CE" w:rsidP="002F0F61">
      <w:pPr>
        <w:pStyle w:val="2"/>
      </w:pPr>
      <w:bookmarkStart w:id="48" w:name="_Toc492920241"/>
      <w:r w:rsidRPr="002F0F61">
        <w:t>文章详情测试</w:t>
      </w:r>
      <w:bookmarkEnd w:id="48"/>
    </w:p>
    <w:p w14:paraId="67FFEE0A" w14:textId="271156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前置条件：用户浏览文章页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测试输入：点击一篇文章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预期结果：显示发表文章用户信息及发布时间；显示文字图片合理排布的文章内容；显示赞、评论、收藏、更多等按钮</w:t>
      </w:r>
    </w:p>
    <w:p w14:paraId="17F83A09" w14:textId="4075AAEE" w:rsidR="00EC0C8D" w:rsidRPr="002F0F61" w:rsidRDefault="003210CE" w:rsidP="002F0F61">
      <w:pPr>
        <w:pStyle w:val="2"/>
      </w:pPr>
      <w:bookmarkStart w:id="49" w:name="_Toc492920242"/>
      <w:r w:rsidRPr="002F0F61">
        <w:t>浏览问答测试</w:t>
      </w:r>
      <w:bookmarkEnd w:id="49"/>
    </w:p>
    <w:p w14:paraId="401025A7" w14:textId="28D71DEC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预期结果：显示保留在页面顶端的发布按钮；显示合理排布的多个问答标题、回答；显示点赞数、评论数</w:t>
      </w:r>
    </w:p>
    <w:p w14:paraId="7320E917" w14:textId="2B2EF670" w:rsidR="00A60B67" w:rsidRPr="002F0F61" w:rsidRDefault="003210CE" w:rsidP="002F0F61">
      <w:pPr>
        <w:pStyle w:val="2"/>
      </w:pPr>
      <w:bookmarkStart w:id="50" w:name="_Toc492920243"/>
      <w:r w:rsidRPr="002F0F61">
        <w:t>问答详情测试</w:t>
      </w:r>
      <w:bookmarkEnd w:id="50"/>
    </w:p>
    <w:p w14:paraId="67CDB4AB" w14:textId="509B0BDE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前置条件：用户浏览问答页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测试输入：点击一个问答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预期结果：显示问答详情</w:t>
      </w:r>
    </w:p>
    <w:p w14:paraId="24FF79B0" w14:textId="4EE75C06" w:rsidR="003E099D" w:rsidRPr="002F0F61" w:rsidRDefault="003210CE" w:rsidP="002F0F61">
      <w:pPr>
        <w:pStyle w:val="2"/>
      </w:pPr>
      <w:bookmarkStart w:id="51" w:name="_Toc492920244"/>
      <w:r w:rsidRPr="002F0F61">
        <w:lastRenderedPageBreak/>
        <w:t>回答详情测试</w:t>
      </w:r>
      <w:bookmarkEnd w:id="51"/>
    </w:p>
    <w:p w14:paraId="59D2892A" w14:textId="77EC1FF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前置条件：用户在某一问答详情页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测试输入：点击一个回答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预期结果：显示发表回答用户信息及发布时间；显示文字图片合理排布的回答内容；显示赞、评论、收藏、更多等按钮</w:t>
      </w:r>
    </w:p>
    <w:p w14:paraId="5D6C00BA" w14:textId="545CB1B1" w:rsidR="00527D13" w:rsidRPr="002F0F61" w:rsidRDefault="003210CE" w:rsidP="002F0F61">
      <w:pPr>
        <w:pStyle w:val="2"/>
      </w:pPr>
      <w:bookmarkStart w:id="52" w:name="_Toc492920245"/>
      <w:r w:rsidRPr="002F0F61">
        <w:t>点赞测试</w:t>
      </w:r>
      <w:bookmarkEnd w:id="52"/>
    </w:p>
    <w:p w14:paraId="789BC8B8" w14:textId="1364D9B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前置条件：用户在首页／用户在点滴详情页／用户在文章详情页／用户在回答详情页／用户在其他用户个人信息点滴页／用户在我的点滴页</w:t>
      </w:r>
    </w:p>
    <w:p w14:paraId="0B703E0C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点赞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；显示点赞数增加一；切换页面／重新开启后赞数、点赞按钮显示正确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赞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；显示点赞数减少一；切换页面／重新开启后赞数、点赞按钮显示正确</w:t>
      </w:r>
    </w:p>
    <w:p w14:paraId="3034F330" w14:textId="7DFDCE6F" w:rsidR="005878CF" w:rsidRPr="002F0F61" w:rsidRDefault="0082359D" w:rsidP="002F0F61">
      <w:pPr>
        <w:pStyle w:val="2"/>
      </w:pPr>
      <w:bookmarkStart w:id="53" w:name="_Toc492920246"/>
      <w:r w:rsidRPr="002F0F61">
        <w:rPr>
          <w:rFonts w:hint="eastAsia"/>
        </w:rPr>
        <w:t>点滴</w:t>
      </w:r>
      <w:r w:rsidR="003210CE" w:rsidRPr="002F0F61">
        <w:t>评论测试</w:t>
      </w:r>
      <w:bookmarkEnd w:id="53"/>
    </w:p>
    <w:p w14:paraId="318230CB" w14:textId="7A623354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前置条件：用户在首页／用户在我的点滴页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预期结果：显示评论数增加一；评论框清空；</w:t>
      </w:r>
      <w:r w:rsidRPr="00C42836">
        <w:rPr>
          <w:lang w:eastAsia="zh-CN"/>
        </w:rPr>
        <w:t>进入详情页可以查看到该评论</w:t>
      </w:r>
    </w:p>
    <w:p w14:paraId="2497FEF1" w14:textId="53BFFC6D" w:rsidR="000C20ED" w:rsidRPr="002F0F61" w:rsidRDefault="007B3065" w:rsidP="002F0F61">
      <w:pPr>
        <w:pStyle w:val="2"/>
      </w:pPr>
      <w:bookmarkStart w:id="54" w:name="_Toc492920247"/>
      <w:r w:rsidRPr="002F0F61">
        <w:rPr>
          <w:rFonts w:hint="eastAsia"/>
        </w:rPr>
        <w:t>点滴</w:t>
      </w:r>
      <w:r w:rsidR="003210CE" w:rsidRPr="002F0F61">
        <w:t>详情评论测试</w:t>
      </w:r>
      <w:bookmarkEnd w:id="54"/>
    </w:p>
    <w:p w14:paraId="6A96B4FC" w14:textId="761C27E2" w:rsidR="003210CE" w:rsidRDefault="003210CE" w:rsidP="00441CD7">
      <w:pPr>
        <w:rPr>
          <w:lang w:eastAsia="zh-CN"/>
        </w:rPr>
      </w:pPr>
      <w:r>
        <w:rPr>
          <w:lang w:eastAsia="zh-CN"/>
        </w:rPr>
        <w:t>前置条件：用户在点滴详情页</w:t>
      </w:r>
      <w:r>
        <w:rPr>
          <w:lang w:eastAsia="zh-CN"/>
        </w:rPr>
        <w:br/>
      </w:r>
      <w:r>
        <w:rPr>
          <w:lang w:eastAsia="zh-CN"/>
        </w:rPr>
        <w:t>测试输入：用户输入评论，按下回车</w:t>
      </w:r>
      <w:r>
        <w:rPr>
          <w:lang w:eastAsia="zh-CN"/>
        </w:rPr>
        <w:br/>
      </w:r>
      <w:r>
        <w:rPr>
          <w:lang w:eastAsia="zh-CN"/>
        </w:rPr>
        <w:t>预期结果：</w:t>
      </w:r>
      <w:r w:rsidRPr="00C42836">
        <w:rPr>
          <w:lang w:eastAsia="zh-CN"/>
        </w:rPr>
        <w:t>显示评论数增加一；评论框清空；该页显示该评论</w:t>
      </w:r>
    </w:p>
    <w:p w14:paraId="7854BC29" w14:textId="245D0EBF" w:rsidR="00754E5C" w:rsidRPr="002F0F61" w:rsidRDefault="003167BF" w:rsidP="002F0F61">
      <w:pPr>
        <w:pStyle w:val="2"/>
      </w:pPr>
      <w:bookmarkStart w:id="55" w:name="_Toc492920248"/>
      <w:r w:rsidRPr="002F0F61">
        <w:rPr>
          <w:rFonts w:hint="eastAsia"/>
        </w:rPr>
        <w:t>文章／回答</w:t>
      </w:r>
      <w:r w:rsidR="003210CE" w:rsidRPr="002F0F61">
        <w:t>评论测试</w:t>
      </w:r>
      <w:r w:rsidR="000F3764" w:rsidRPr="002F0F61">
        <w:rPr>
          <w:rFonts w:hint="eastAsia"/>
        </w:rPr>
        <w:t>1</w:t>
      </w:r>
      <w:bookmarkEnd w:id="55"/>
    </w:p>
    <w:p w14:paraId="6F7DBDED" w14:textId="38472F5C" w:rsidR="00E36E30" w:rsidRDefault="003210CE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  <w:r>
        <w:rPr>
          <w:lang w:eastAsia="zh-CN"/>
        </w:rPr>
        <w:br/>
      </w:r>
      <w:r>
        <w:rPr>
          <w:lang w:eastAsia="zh-CN"/>
        </w:rPr>
        <w:t>测试输入：用户点击评论</w:t>
      </w:r>
      <w:r>
        <w:rPr>
          <w:lang w:eastAsia="zh-CN"/>
        </w:rPr>
        <w:br/>
      </w:r>
      <w:r>
        <w:rPr>
          <w:lang w:eastAsia="zh-CN"/>
        </w:rPr>
        <w:t>预期结果：正确显示评论页面</w:t>
      </w:r>
    </w:p>
    <w:p w14:paraId="3DEDB670" w14:textId="4D59D7F2" w:rsidR="00E36E30" w:rsidRPr="002F0F61" w:rsidRDefault="00E36E30" w:rsidP="002F0F61">
      <w:pPr>
        <w:pStyle w:val="2"/>
      </w:pPr>
      <w:bookmarkStart w:id="56" w:name="_Toc492920249"/>
      <w:r w:rsidRPr="002F0F61">
        <w:rPr>
          <w:rFonts w:hint="eastAsia"/>
        </w:rPr>
        <w:t>文章／回答</w:t>
      </w:r>
      <w:r w:rsidRPr="002F0F61">
        <w:t>评论测试</w:t>
      </w:r>
      <w:r w:rsidR="00B3350C">
        <w:rPr>
          <w:rFonts w:hint="eastAsia"/>
        </w:rPr>
        <w:t>2</w:t>
      </w:r>
      <w:bookmarkEnd w:id="56"/>
    </w:p>
    <w:p w14:paraId="0F5699D5" w14:textId="77777777" w:rsidR="00032265" w:rsidRDefault="00032265" w:rsidP="00441CD7">
      <w:pPr>
        <w:rPr>
          <w:lang w:eastAsia="zh-CN"/>
        </w:rPr>
      </w:pPr>
      <w:r>
        <w:rPr>
          <w:lang w:eastAsia="zh-CN"/>
        </w:rPr>
        <w:t>前置条件：用户在文章详情页／用户在回答详情页</w:t>
      </w:r>
    </w:p>
    <w:p w14:paraId="32AA0E33" w14:textId="08584252" w:rsidR="003210CE" w:rsidRDefault="003210CE" w:rsidP="00441CD7">
      <w:pPr>
        <w:rPr>
          <w:lang w:eastAsia="zh-CN"/>
        </w:rPr>
      </w:pPr>
      <w:r>
        <w:rPr>
          <w:lang w:eastAsia="zh-CN"/>
        </w:rPr>
        <w:t>测试输入：用户点击加号，输入评论，点击完成</w:t>
      </w:r>
      <w:r>
        <w:rPr>
          <w:lang w:eastAsia="zh-CN"/>
        </w:rPr>
        <w:br/>
      </w:r>
      <w:r>
        <w:rPr>
          <w:lang w:eastAsia="zh-CN"/>
        </w:rPr>
        <w:t>预期结果：输入页面关闭；评论页面正确显示该评论</w:t>
      </w:r>
    </w:p>
    <w:p w14:paraId="147B583A" w14:textId="74AAF3D1" w:rsidR="00E0551C" w:rsidRPr="002F0F61" w:rsidRDefault="003210CE" w:rsidP="002F0F61">
      <w:pPr>
        <w:pStyle w:val="2"/>
      </w:pPr>
      <w:bookmarkStart w:id="57" w:name="_Toc492920250"/>
      <w:r w:rsidRPr="002F0F61">
        <w:t>收藏测试</w:t>
      </w:r>
      <w:r w:rsidR="005114B7" w:rsidRPr="002F0F61">
        <w:rPr>
          <w:rFonts w:hint="eastAsia"/>
        </w:rPr>
        <w:t>1</w:t>
      </w:r>
      <w:bookmarkEnd w:id="57"/>
    </w:p>
    <w:p w14:paraId="3E438689" w14:textId="77777777" w:rsidR="000C2C9B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已收藏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；显示收藏数增加一；切换页面／重新开启后收藏数、收藏按钮显示正确</w:t>
      </w:r>
    </w:p>
    <w:p w14:paraId="2293DA39" w14:textId="70D467D4" w:rsidR="000C2C9B" w:rsidRPr="002F0F61" w:rsidRDefault="000C2C9B" w:rsidP="002F0F61">
      <w:pPr>
        <w:pStyle w:val="2"/>
      </w:pPr>
      <w:bookmarkStart w:id="58" w:name="_Toc492920251"/>
      <w:r w:rsidRPr="002F0F61">
        <w:t>收藏测试</w:t>
      </w:r>
      <w:r w:rsidR="00F94363" w:rsidRPr="002F0F61">
        <w:rPr>
          <w:rFonts w:hint="eastAsia"/>
        </w:rPr>
        <w:t>2</w:t>
      </w:r>
      <w:bookmarkEnd w:id="58"/>
    </w:p>
    <w:p w14:paraId="413B75E8" w14:textId="713A5482" w:rsidR="003210CE" w:rsidRDefault="00182F33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已收藏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按钮变为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收藏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；显示收藏数减少一；切换页面／重新开启收藏数、收藏按钮显示正确</w:t>
      </w:r>
    </w:p>
    <w:p w14:paraId="1101EFD1" w14:textId="7C477AFA" w:rsidR="00DE4224" w:rsidRPr="002F0F61" w:rsidRDefault="003210CE" w:rsidP="002F0F61">
      <w:pPr>
        <w:pStyle w:val="2"/>
      </w:pPr>
      <w:bookmarkStart w:id="59" w:name="_Toc492920252"/>
      <w:r w:rsidRPr="002F0F61">
        <w:t>举报测试</w:t>
      </w:r>
      <w:bookmarkEnd w:id="59"/>
    </w:p>
    <w:p w14:paraId="76FE219E" w14:textId="1259D422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举报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，输入举报理由，点击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好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预期结果：举报输入框消失；管理员收到该举报</w:t>
      </w:r>
    </w:p>
    <w:p w14:paraId="758BCFE1" w14:textId="3B709E84" w:rsidR="00C00E35" w:rsidRPr="002F0F61" w:rsidRDefault="003210CE" w:rsidP="002F0F61">
      <w:pPr>
        <w:pStyle w:val="2"/>
      </w:pPr>
      <w:bookmarkStart w:id="60" w:name="_Toc492920253"/>
      <w:r w:rsidRPr="002F0F61">
        <w:t>分享测试</w:t>
      </w:r>
      <w:bookmarkEnd w:id="60"/>
    </w:p>
    <w:p w14:paraId="12D8F567" w14:textId="0FB2DB35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lastRenderedPageBreak/>
        <w:t>测试输入：点击右下方</w:t>
      </w:r>
      <w:r w:rsidRPr="00C42836">
        <w:rPr>
          <w:lang w:eastAsia="zh-CN"/>
        </w:rPr>
        <w:t>“More”</w:t>
      </w:r>
      <w:r w:rsidRPr="00C42836">
        <w:rPr>
          <w:lang w:eastAsia="zh-CN"/>
        </w:rPr>
        <w:t>，点击分享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预期结果：出现分享对话框，对话框内显示分享提示信息</w:t>
      </w:r>
    </w:p>
    <w:p w14:paraId="38841B33" w14:textId="4A79D6B3" w:rsidR="00544F72" w:rsidRPr="002F0F61" w:rsidRDefault="003210CE" w:rsidP="002F0F61">
      <w:pPr>
        <w:pStyle w:val="2"/>
      </w:pPr>
      <w:bookmarkStart w:id="61" w:name="_Toc492920254"/>
      <w:r w:rsidRPr="002F0F61">
        <w:t>问答详情页关注测试</w:t>
      </w:r>
      <w:bookmarkEnd w:id="61"/>
    </w:p>
    <w:p w14:paraId="68E01501" w14:textId="3F1432B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前置条件：用户在问答详情页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7792AF83" w14:textId="77777777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7BCAB588" w14:textId="3365E649" w:rsidR="00180F46" w:rsidRPr="002F0F61" w:rsidRDefault="003210CE" w:rsidP="002F0F61">
      <w:pPr>
        <w:pStyle w:val="2"/>
      </w:pPr>
      <w:bookmarkStart w:id="62" w:name="_Toc492920255"/>
      <w:r w:rsidRPr="002F0F61">
        <w:t>发布页测试</w:t>
      </w:r>
      <w:bookmarkEnd w:id="62"/>
    </w:p>
    <w:p w14:paraId="094D83E6" w14:textId="2AA3126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测试输入：用户点击右上角的</w:t>
      </w:r>
      <w:r w:rsidRPr="00C42836">
        <w:rPr>
          <w:lang w:eastAsia="zh-CN"/>
        </w:rPr>
        <w:t>“+”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预期结果：显示发布选择页面，可选择发布点滴、文章、问题</w:t>
      </w:r>
    </w:p>
    <w:p w14:paraId="76CD8CD2" w14:textId="0D9CD997" w:rsidR="00B53BD2" w:rsidRPr="002F0F61" w:rsidRDefault="003210CE" w:rsidP="002F0F61">
      <w:pPr>
        <w:pStyle w:val="2"/>
      </w:pPr>
      <w:bookmarkStart w:id="63" w:name="_Toc492920256"/>
      <w:r w:rsidRPr="002F0F61">
        <w:t>发布点滴测试</w:t>
      </w:r>
      <w:bookmarkEnd w:id="63"/>
    </w:p>
    <w:p w14:paraId="3EACEF85" w14:textId="46A04581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测试输入：用户输入点滴内容，选择图片，点击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预期结果：输入页面关闭；用户可在首页查看到该点滴；用户可在个人页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查看到该点滴；该点滴文字图片等信息显示正确</w:t>
      </w:r>
    </w:p>
    <w:p w14:paraId="13273205" w14:textId="4BC433C1" w:rsidR="007A4A49" w:rsidRPr="002F0F61" w:rsidRDefault="003210CE" w:rsidP="002F0F61">
      <w:pPr>
        <w:pStyle w:val="2"/>
      </w:pPr>
      <w:bookmarkStart w:id="64" w:name="_Toc492920257"/>
      <w:r w:rsidRPr="002F0F61">
        <w:t>发布文章测试</w:t>
      </w:r>
      <w:bookmarkEnd w:id="64"/>
    </w:p>
    <w:p w14:paraId="07421B12" w14:textId="61B69A38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测试输入：用户输入文章标题内容，选择图片，点击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预期结果：输入页面关闭；用户可在文章页查看到该文章；用户可在个人页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查看到该文章；该文章文字图片等信息显示正确「封面图？」</w:t>
      </w:r>
    </w:p>
    <w:p w14:paraId="7140F767" w14:textId="22C180C1" w:rsidR="004F235F" w:rsidRPr="002F0F61" w:rsidRDefault="003210CE" w:rsidP="002F0F61">
      <w:pPr>
        <w:pStyle w:val="2"/>
      </w:pPr>
      <w:bookmarkStart w:id="65" w:name="_Toc492920258"/>
      <w:r w:rsidRPr="002F0F61">
        <w:t>发布问题测试</w:t>
      </w:r>
      <w:bookmarkEnd w:id="65"/>
    </w:p>
    <w:p w14:paraId="5C0A89DE" w14:textId="6460224D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前置条件：用户已登陆，用户进入发布页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测试输入：用户输入问题标题内容，点击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发布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预期结果：输入页面关闭；用户可在个人页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我的问题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中查看到该问题；该问题显示正确</w:t>
      </w:r>
    </w:p>
    <w:p w14:paraId="285F4EA1" w14:textId="73560983" w:rsidR="00FF5FDA" w:rsidRPr="002F0F61" w:rsidRDefault="003210CE" w:rsidP="002F0F61">
      <w:pPr>
        <w:pStyle w:val="2"/>
      </w:pPr>
      <w:bookmarkStart w:id="66" w:name="_Toc492920259"/>
      <w:r w:rsidRPr="002F0F61">
        <w:t>参与问答测试</w:t>
      </w:r>
      <w:bookmarkEnd w:id="66"/>
    </w:p>
    <w:p w14:paraId="19BE560B" w14:textId="6B5845AF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前置条件：用户进入问题详情页</w:t>
      </w:r>
      <w:r w:rsidRPr="00C42836">
        <w:rPr>
          <w:lang w:eastAsia="zh-CN"/>
        </w:rPr>
        <w:t>&gt;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，输入回答，点击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完成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预期结果：显示输入页面；输入页面关闭；在该问题详情页可查看到该回答；在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我的回答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中可查看到该回答</w:t>
      </w:r>
    </w:p>
    <w:p w14:paraId="45E726BC" w14:textId="2005ECB0" w:rsidR="005020F8" w:rsidRPr="002F0F61" w:rsidRDefault="003210CE" w:rsidP="002F0F61">
      <w:pPr>
        <w:pStyle w:val="2"/>
      </w:pPr>
      <w:bookmarkStart w:id="67" w:name="_Toc492920260"/>
      <w:r w:rsidRPr="002F0F61">
        <w:t>搜索结果页点击测试</w:t>
      </w:r>
      <w:bookmarkEnd w:id="67"/>
      <w:r w:rsidR="005020F8" w:rsidRPr="002F0F61">
        <w:t xml:space="preserve"> </w:t>
      </w:r>
    </w:p>
    <w:p w14:paraId="7AC4DD39" w14:textId="4FC5E0E0" w:rsidR="003210CE" w:rsidRPr="00C42836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预期结果：搜索页正确显示多种搜索结果，可能包含点滴文章及问答；每个搜索结果均可点开查看详情</w:t>
      </w:r>
    </w:p>
    <w:p w14:paraId="15473529" w14:textId="4720FE93" w:rsidR="00726522" w:rsidRPr="002F0F61" w:rsidRDefault="003210CE" w:rsidP="002F0F61">
      <w:pPr>
        <w:pStyle w:val="2"/>
      </w:pPr>
      <w:bookmarkStart w:id="68" w:name="_Toc492920261"/>
      <w:r w:rsidRPr="002F0F61">
        <w:t>搜索算法测试</w:t>
      </w:r>
      <w:r w:rsidR="00726522" w:rsidRPr="002F0F61">
        <w:t xml:space="preserve"> </w:t>
      </w:r>
      <w:r w:rsidR="008305A5" w:rsidRPr="002F0F61">
        <w:rPr>
          <w:rFonts w:hint="eastAsia"/>
        </w:rPr>
        <w:t>1</w:t>
      </w:r>
      <w:bookmarkEnd w:id="68"/>
    </w:p>
    <w:p w14:paraId="09CD2168" w14:textId="104ADAE8" w:rsidR="00971B1F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测试输入：用户输入搜索内容，进行搜索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预期结果：点开每个搜索结果，均包含相关搜索字符；</w:t>
      </w:r>
    </w:p>
    <w:p w14:paraId="6C7662ED" w14:textId="22DABF40" w:rsidR="00971B1F" w:rsidRPr="002F0F61" w:rsidRDefault="00971B1F" w:rsidP="002F0F61">
      <w:pPr>
        <w:pStyle w:val="2"/>
      </w:pPr>
      <w:bookmarkStart w:id="69" w:name="_Toc492920262"/>
      <w:r w:rsidRPr="002F0F61">
        <w:t>搜索算法测试</w:t>
      </w:r>
      <w:r w:rsidRPr="002F0F61">
        <w:t xml:space="preserve"> </w:t>
      </w:r>
      <w:r w:rsidR="002879BB" w:rsidRPr="002F0F61">
        <w:rPr>
          <w:rFonts w:hint="eastAsia"/>
        </w:rPr>
        <w:t>2</w:t>
      </w:r>
      <w:bookmarkEnd w:id="69"/>
    </w:p>
    <w:p w14:paraId="42F4667F" w14:textId="13F2A5BC" w:rsidR="003210CE" w:rsidRDefault="00ED74AF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测试输入：用户新发表某一内容，并搜索该内容相关字符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预期结果：搜索结果显示该项目</w:t>
      </w:r>
    </w:p>
    <w:p w14:paraId="7C1FE867" w14:textId="47D64BC7" w:rsidR="00293AA4" w:rsidRPr="002F0F61" w:rsidRDefault="003210CE" w:rsidP="002F0F61">
      <w:pPr>
        <w:pStyle w:val="2"/>
      </w:pPr>
      <w:bookmarkStart w:id="70" w:name="_Toc492920263"/>
      <w:r w:rsidRPr="002F0F61">
        <w:lastRenderedPageBreak/>
        <w:t>搜索历史记录测试</w:t>
      </w:r>
      <w:r w:rsidR="00FD72ED" w:rsidRPr="002F0F61">
        <w:rPr>
          <w:rFonts w:hint="eastAsia"/>
        </w:rPr>
        <w:t>1</w:t>
      </w:r>
      <w:bookmarkEnd w:id="70"/>
    </w:p>
    <w:p w14:paraId="2DC3E77F" w14:textId="77777777" w:rsidR="0008414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测试输入：用户输入搜索内容，搜索后返回搜索页面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预期结果：历史记录包含该搜索字符</w:t>
      </w:r>
    </w:p>
    <w:p w14:paraId="4AE22AAB" w14:textId="120DA057" w:rsidR="00D96823" w:rsidRPr="002F0F61" w:rsidRDefault="00D96823" w:rsidP="002F0F61">
      <w:pPr>
        <w:pStyle w:val="2"/>
      </w:pPr>
      <w:bookmarkStart w:id="71" w:name="_Toc492920264"/>
      <w:r w:rsidRPr="002F0F61">
        <w:t>搜索历史记录测试</w:t>
      </w:r>
      <w:r w:rsidR="00121311" w:rsidRPr="002F0F61">
        <w:rPr>
          <w:rFonts w:hint="eastAsia"/>
        </w:rPr>
        <w:t>2</w:t>
      </w:r>
      <w:bookmarkEnd w:id="71"/>
    </w:p>
    <w:p w14:paraId="4209D3BF" w14:textId="3F53C937" w:rsidR="00AF1829" w:rsidRDefault="002D33E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bookmarkStart w:id="72" w:name="_GoBack"/>
      <w:bookmarkEnd w:id="72"/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测试输入：用户点击某一搜索记录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预期结果：搜索框内显示该字符</w:t>
      </w:r>
    </w:p>
    <w:p w14:paraId="618BBFA1" w14:textId="60FF83A9" w:rsidR="00D96823" w:rsidRPr="002F0F61" w:rsidRDefault="00D96823" w:rsidP="002F0F61">
      <w:pPr>
        <w:pStyle w:val="2"/>
      </w:pPr>
      <w:bookmarkStart w:id="73" w:name="_Toc492920265"/>
      <w:r w:rsidRPr="002F0F61">
        <w:t>搜索历史记录测试</w:t>
      </w:r>
      <w:r w:rsidR="00121311" w:rsidRPr="002F0F61">
        <w:rPr>
          <w:rFonts w:hint="eastAsia"/>
        </w:rPr>
        <w:t>3</w:t>
      </w:r>
      <w:bookmarkEnd w:id="73"/>
    </w:p>
    <w:p w14:paraId="4AEF2C0C" w14:textId="0C5B1315" w:rsidR="003210CE" w:rsidRDefault="002D33EE" w:rsidP="00441CD7">
      <w:pPr>
        <w:rPr>
          <w:lang w:eastAsia="zh-CN"/>
        </w:rPr>
      </w:pPr>
      <w:r w:rsidRPr="00C42836">
        <w:rPr>
          <w:lang w:eastAsia="zh-CN"/>
        </w:rPr>
        <w:t>前置条件：用户已登陆，用户在搜索页面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清空历史记录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预期结果：历史记录已清空</w:t>
      </w:r>
    </w:p>
    <w:p w14:paraId="465DAE6B" w14:textId="2219963E" w:rsidR="00126DB0" w:rsidRPr="002F0F61" w:rsidRDefault="003210CE" w:rsidP="002F0F61">
      <w:pPr>
        <w:pStyle w:val="2"/>
      </w:pPr>
      <w:bookmarkStart w:id="74" w:name="_Toc492920266"/>
      <w:r w:rsidRPr="002F0F61">
        <w:t>其他用户个人信息测试</w:t>
      </w:r>
      <w:bookmarkEnd w:id="74"/>
    </w:p>
    <w:p w14:paraId="57CF2187" w14:textId="12F90D19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前置条件：用户在首页／用户在点滴详情页／用户在文章详情页／用户在回答详情页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测试输入：用户点击其他用户头像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预期结果：显示该用户的个人主页，包括基本资料及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</w:p>
    <w:p w14:paraId="6633AFE2" w14:textId="7A4C8E80" w:rsidR="005E589A" w:rsidRPr="002F0F61" w:rsidRDefault="003210CE" w:rsidP="002F0F61">
      <w:pPr>
        <w:pStyle w:val="2"/>
      </w:pPr>
      <w:bookmarkStart w:id="75" w:name="_Toc492920267"/>
      <w:r w:rsidRPr="002F0F61">
        <w:t>浏览用户动态测试</w:t>
      </w:r>
      <w:bookmarkEnd w:id="75"/>
    </w:p>
    <w:p w14:paraId="5D5C436D" w14:textId="67EF526E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她的动态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她的文章</w:t>
      </w:r>
      <w:r w:rsidRPr="00C42836">
        <w:rPr>
          <w:lang w:eastAsia="zh-CN"/>
        </w:rPr>
        <w:t>”“</w:t>
      </w:r>
      <w:r w:rsidRPr="00C42836">
        <w:rPr>
          <w:lang w:eastAsia="zh-CN"/>
        </w:rPr>
        <w:t>她的回答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，上下滑动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预期结果：页面均能正确合理显示相应信息；可以点开相应条目</w:t>
      </w:r>
    </w:p>
    <w:p w14:paraId="5B6BC52E" w14:textId="2C1E2A9F" w:rsidR="00BC7793" w:rsidRPr="002F0F61" w:rsidRDefault="003210CE" w:rsidP="002F0F61">
      <w:pPr>
        <w:pStyle w:val="2"/>
      </w:pPr>
      <w:bookmarkStart w:id="76" w:name="_Toc492920268"/>
      <w:r w:rsidRPr="002F0F61">
        <w:t>关注用户测试</w:t>
      </w:r>
      <w:bookmarkEnd w:id="76"/>
    </w:p>
    <w:p w14:paraId="31378CC2" w14:textId="507866B4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测试输入：多次点击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</w:p>
    <w:p w14:paraId="3B1FBA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预期结果：按钮文字由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</w:t>
      </w:r>
      <w:r w:rsidRPr="00C42836">
        <w:rPr>
          <w:lang w:eastAsia="zh-CN"/>
        </w:rPr>
        <w:t xml:space="preserve"> </w:t>
      </w:r>
      <w:r w:rsidRPr="00C42836">
        <w:rPr>
          <w:lang w:eastAsia="zh-CN"/>
        </w:rPr>
        <w:t>或由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取消关注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变为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；用户可在个人页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中查看到相应变化</w:t>
      </w:r>
    </w:p>
    <w:p w14:paraId="47A91922" w14:textId="7C918507" w:rsidR="00AA4104" w:rsidRPr="002F0F61" w:rsidRDefault="003210CE" w:rsidP="002F0F61">
      <w:pPr>
        <w:pStyle w:val="2"/>
      </w:pPr>
      <w:bookmarkStart w:id="77" w:name="_Toc492920269"/>
      <w:r w:rsidRPr="002F0F61">
        <w:t>私信用户测试</w:t>
      </w:r>
      <w:r w:rsidR="00371AA5" w:rsidRPr="002F0F61">
        <w:rPr>
          <w:rFonts w:hint="eastAsia"/>
        </w:rPr>
        <w:t>1</w:t>
      </w:r>
      <w:bookmarkEnd w:id="77"/>
    </w:p>
    <w:p w14:paraId="64713526" w14:textId="77777777" w:rsidR="00B47160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私信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预期结果：出现聊天页面</w:t>
      </w:r>
    </w:p>
    <w:p w14:paraId="42432505" w14:textId="604CC795" w:rsidR="00B47160" w:rsidRPr="002F0F61" w:rsidRDefault="00B47160" w:rsidP="002F0F61">
      <w:pPr>
        <w:pStyle w:val="2"/>
      </w:pPr>
      <w:bookmarkStart w:id="78" w:name="_Toc492920270"/>
      <w:r w:rsidRPr="002F0F61">
        <w:t>私信用户测试</w:t>
      </w:r>
      <w:r w:rsidR="00371AA5" w:rsidRPr="002F0F61">
        <w:rPr>
          <w:rFonts w:hint="eastAsia"/>
        </w:rPr>
        <w:t>2</w:t>
      </w:r>
      <w:bookmarkEnd w:id="78"/>
    </w:p>
    <w:p w14:paraId="7F7F8596" w14:textId="07C14DCD" w:rsidR="003210CE" w:rsidRDefault="0031668D" w:rsidP="00441CD7">
      <w:pPr>
        <w:rPr>
          <w:lang w:eastAsia="zh-CN"/>
        </w:rPr>
      </w:pPr>
      <w:r w:rsidRPr="00C42836">
        <w:rPr>
          <w:lang w:eastAsia="zh-CN"/>
        </w:rPr>
        <w:t>前置条件：用户进入其他用户个人主页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测试输入：用户输入聊天内容，点击发送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预期结果：消息发送成功；对方用户可以查看</w:t>
      </w:r>
    </w:p>
    <w:p w14:paraId="35E4A3EF" w14:textId="50CB204E" w:rsidR="003210CE" w:rsidRPr="002F0F61" w:rsidRDefault="003210CE" w:rsidP="002F0F61">
      <w:pPr>
        <w:pStyle w:val="2"/>
      </w:pPr>
      <w:bookmarkStart w:id="79" w:name="_Toc492920271"/>
      <w:r w:rsidRPr="002F0F61">
        <w:t>查看个人信息测试</w:t>
      </w:r>
      <w:bookmarkEnd w:id="79"/>
      <w:r w:rsidRPr="002F0F61">
        <w:t xml:space="preserve"> </w:t>
      </w:r>
    </w:p>
    <w:p w14:paraId="1F71CD36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前置条件：用户已登陆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测试输入：点击底栏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按钮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预期结果：正确显示我的个人信息</w:t>
      </w:r>
    </w:p>
    <w:p w14:paraId="6A98BE83" w14:textId="780D884E" w:rsidR="00B133FC" w:rsidRPr="002F0F61" w:rsidRDefault="003210CE" w:rsidP="002F0F61">
      <w:pPr>
        <w:pStyle w:val="2"/>
      </w:pPr>
      <w:bookmarkStart w:id="80" w:name="_Toc492920272"/>
      <w:r w:rsidRPr="002F0F61">
        <w:t>管理个人信息测试</w:t>
      </w:r>
      <w:r w:rsidR="00A979B9" w:rsidRPr="002F0F61">
        <w:rPr>
          <w:rFonts w:hint="eastAsia"/>
        </w:rPr>
        <w:t>1</w:t>
      </w:r>
      <w:bookmarkEnd w:id="80"/>
    </w:p>
    <w:p w14:paraId="23026B3F" w14:textId="77777777" w:rsidR="00A979B9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测试输入：用户点击个人信息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预期结果：弹出编辑个人资料窗口，可修改昵称、修改简介</w:t>
      </w:r>
    </w:p>
    <w:p w14:paraId="5B4AFFF1" w14:textId="52336A75" w:rsidR="00A979B9" w:rsidRPr="002F0F61" w:rsidRDefault="00A979B9" w:rsidP="002F0F61">
      <w:pPr>
        <w:pStyle w:val="2"/>
      </w:pPr>
      <w:bookmarkStart w:id="81" w:name="_Toc492920273"/>
      <w:r w:rsidRPr="002F0F61">
        <w:lastRenderedPageBreak/>
        <w:t>管理个人信息测试</w:t>
      </w:r>
      <w:r w:rsidR="002C28C4" w:rsidRPr="002F0F61">
        <w:rPr>
          <w:rFonts w:hint="eastAsia"/>
        </w:rPr>
        <w:t>2</w:t>
      </w:r>
      <w:bookmarkEnd w:id="81"/>
    </w:p>
    <w:p w14:paraId="30985133" w14:textId="3D98C664" w:rsidR="003210CE" w:rsidRDefault="009E1474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="003210CE" w:rsidRPr="00C42836">
        <w:rPr>
          <w:lang w:eastAsia="zh-CN"/>
        </w:rPr>
        <w:t>测试输入：用户分别点击</w:t>
      </w:r>
      <w:r w:rsidR="003210CE" w:rsidRPr="00C42836">
        <w:rPr>
          <w:lang w:eastAsia="zh-CN"/>
        </w:rPr>
        <w:t>“</w:t>
      </w:r>
      <w:r w:rsidR="003210CE" w:rsidRPr="00C42836">
        <w:rPr>
          <w:lang w:eastAsia="zh-CN"/>
        </w:rPr>
        <w:t>修改昵称</w:t>
      </w:r>
      <w:r w:rsidR="003210CE" w:rsidRPr="00C42836">
        <w:rPr>
          <w:lang w:eastAsia="zh-CN"/>
        </w:rPr>
        <w:t>”“</w:t>
      </w:r>
      <w:r w:rsidR="003210CE" w:rsidRPr="00C42836">
        <w:rPr>
          <w:lang w:eastAsia="zh-CN"/>
        </w:rPr>
        <w:t>修改简介</w:t>
      </w:r>
      <w:r w:rsidR="003210CE" w:rsidRPr="00C42836">
        <w:rPr>
          <w:lang w:eastAsia="zh-CN"/>
        </w:rPr>
        <w:t>”</w:t>
      </w:r>
      <w:r w:rsidR="003210CE" w:rsidRPr="00C42836">
        <w:rPr>
          <w:lang w:eastAsia="zh-CN"/>
        </w:rPr>
        <w:t>，输入修改信息提交</w:t>
      </w:r>
      <w:r w:rsidR="003210CE" w:rsidRPr="00C42836">
        <w:rPr>
          <w:lang w:eastAsia="zh-CN"/>
        </w:rPr>
        <w:br/>
      </w:r>
      <w:r w:rsidR="003210CE" w:rsidRPr="00C42836">
        <w:rPr>
          <w:lang w:eastAsia="zh-CN"/>
        </w:rPr>
        <w:t>预期结果：个人信息更新，显示正确</w:t>
      </w:r>
    </w:p>
    <w:p w14:paraId="728F2556" w14:textId="479E6440" w:rsidR="00E54238" w:rsidRPr="002F0F61" w:rsidRDefault="003210CE" w:rsidP="002F0F61">
      <w:pPr>
        <w:pStyle w:val="2"/>
      </w:pPr>
      <w:bookmarkStart w:id="82" w:name="_Toc492920274"/>
      <w:r w:rsidRPr="002F0F61">
        <w:t>浏览个人记录测试</w:t>
      </w:r>
      <w:bookmarkEnd w:id="82"/>
    </w:p>
    <w:p w14:paraId="06D344C1" w14:textId="78985916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前置条件：用户在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我的点滴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我的文章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／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我的问答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预期结果：显示用户发布的内容；显示正确；可点击进入详情页</w:t>
      </w:r>
    </w:p>
    <w:p w14:paraId="60FF37FE" w14:textId="62D48FBB" w:rsidR="00972F1F" w:rsidRPr="002F0F61" w:rsidRDefault="003210CE" w:rsidP="002F0F61">
      <w:pPr>
        <w:pStyle w:val="2"/>
      </w:pPr>
      <w:bookmarkStart w:id="83" w:name="_Toc492920275"/>
      <w:r w:rsidRPr="002F0F61">
        <w:t>查看个人关注测试</w:t>
      </w:r>
      <w:bookmarkEnd w:id="83"/>
    </w:p>
    <w:p w14:paraId="397D47AE" w14:textId="3A13FCCA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</w:p>
    <w:p w14:paraId="1633BE59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我的关注</w:t>
      </w:r>
      <w:r w:rsidRPr="00C42836">
        <w:rPr>
          <w:lang w:eastAsia="zh-CN"/>
        </w:rPr>
        <w:t>”</w:t>
      </w:r>
      <w:r w:rsidRPr="00C42836">
        <w:rPr>
          <w:lang w:eastAsia="zh-CN"/>
        </w:rPr>
        <w:t>，分别点击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关注的用户</w:t>
      </w:r>
      <w:r w:rsidRPr="00C42836">
        <w:rPr>
          <w:lang w:eastAsia="zh-CN"/>
        </w:rPr>
        <w:t>”</w:t>
      </w:r>
      <w:r w:rsidRPr="00C42836">
        <w:rPr>
          <w:lang w:eastAsia="zh-CN"/>
        </w:rPr>
        <w:t>和</w:t>
      </w:r>
      <w:r w:rsidRPr="00C42836">
        <w:rPr>
          <w:lang w:eastAsia="zh-CN"/>
        </w:rPr>
        <w:t>“</w:t>
      </w:r>
      <w:r w:rsidRPr="00C42836">
        <w:rPr>
          <w:lang w:eastAsia="zh-CN"/>
        </w:rPr>
        <w:t>关注的问题</w:t>
      </w:r>
      <w:r w:rsidRPr="00C42836">
        <w:rPr>
          <w:lang w:eastAsia="zh-CN"/>
        </w:rPr>
        <w:t>”</w:t>
      </w:r>
    </w:p>
    <w:p w14:paraId="5A1A1188" w14:textId="77777777" w:rsidR="003210CE" w:rsidRDefault="003210CE" w:rsidP="00441CD7">
      <w:pPr>
        <w:rPr>
          <w:lang w:eastAsia="zh-CN"/>
        </w:rPr>
      </w:pPr>
      <w:r w:rsidRPr="00C42836">
        <w:rPr>
          <w:lang w:eastAsia="zh-CN"/>
        </w:rPr>
        <w:t>预期结果：页面显示关注的用户列表或关注的问题列表</w:t>
      </w:r>
    </w:p>
    <w:p w14:paraId="61E05772" w14:textId="2090C086" w:rsidR="008E2279" w:rsidRPr="002F0F61" w:rsidRDefault="003210CE" w:rsidP="002F0F61">
      <w:pPr>
        <w:pStyle w:val="2"/>
      </w:pPr>
      <w:bookmarkStart w:id="84" w:name="_Toc492920276"/>
      <w:r w:rsidRPr="002F0F61">
        <w:t>查看个人收藏测试</w:t>
      </w:r>
      <w:bookmarkEnd w:id="84"/>
    </w:p>
    <w:p w14:paraId="0960B7B5" w14:textId="76878B39" w:rsidR="00DF6EDE" w:rsidRDefault="003210CE" w:rsidP="00441CD7">
      <w:pPr>
        <w:rPr>
          <w:lang w:eastAsia="zh-CN"/>
        </w:rPr>
      </w:pPr>
      <w:r w:rsidRPr="00C42836">
        <w:rPr>
          <w:lang w:eastAsia="zh-CN"/>
        </w:rPr>
        <w:t>前置条件：用户进入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</w:t>
      </w:r>
      <w:r w:rsidRPr="00C42836">
        <w:rPr>
          <w:lang w:eastAsia="zh-CN"/>
        </w:rPr>
        <w:t>”</w:t>
      </w:r>
      <w:r w:rsidRPr="00C42836">
        <w:rPr>
          <w:lang w:eastAsia="zh-CN"/>
        </w:rPr>
        <w:t>页面</w:t>
      </w:r>
      <w:r w:rsidRPr="00C42836">
        <w:rPr>
          <w:lang w:eastAsia="zh-CN"/>
        </w:rPr>
        <w:br/>
      </w:r>
      <w:r w:rsidRPr="00C42836">
        <w:rPr>
          <w:lang w:eastAsia="zh-CN"/>
        </w:rPr>
        <w:t>测试输入：用户点击</w:t>
      </w:r>
      <w:r w:rsidRPr="00C42836">
        <w:rPr>
          <w:lang w:eastAsia="zh-CN"/>
        </w:rPr>
        <w:t>“</w:t>
      </w:r>
      <w:r w:rsidRPr="00C42836">
        <w:rPr>
          <w:lang w:eastAsia="zh-CN"/>
        </w:rPr>
        <w:t>我的收藏</w:t>
      </w:r>
      <w:r w:rsidRPr="00C42836">
        <w:rPr>
          <w:lang w:eastAsia="zh-CN"/>
        </w:rPr>
        <w:t>”</w:t>
      </w:r>
      <w:r w:rsidRPr="00C42836">
        <w:rPr>
          <w:lang w:eastAsia="zh-CN"/>
        </w:rPr>
        <w:br/>
      </w:r>
      <w:r w:rsidRPr="00C42836">
        <w:rPr>
          <w:lang w:eastAsia="zh-CN"/>
        </w:rPr>
        <w:t>预期结果：页面显示收藏的回答、文章列表</w:t>
      </w:r>
    </w:p>
    <w:p w14:paraId="3507073B" w14:textId="5A66372F" w:rsidR="003135B2" w:rsidRDefault="003135B2" w:rsidP="003135B2">
      <w:pPr>
        <w:pStyle w:val="1"/>
        <w:ind w:left="720" w:hanging="720"/>
        <w:rPr>
          <w:lang w:eastAsia="zh-CN"/>
        </w:rPr>
      </w:pPr>
      <w:bookmarkStart w:id="85" w:name="_Toc492920277"/>
      <w:r w:rsidRPr="003135B2">
        <w:rPr>
          <w:rFonts w:hint="eastAsia"/>
          <w:lang w:eastAsia="zh-CN"/>
        </w:rPr>
        <w:t>后端单元测试</w:t>
      </w:r>
      <w:bookmarkEnd w:id="85"/>
    </w:p>
    <w:p w14:paraId="10C56D5E" w14:textId="3129A35F" w:rsidR="00126064" w:rsidRPr="002F0F61" w:rsidRDefault="00126064" w:rsidP="002F0F61">
      <w:pPr>
        <w:pStyle w:val="2"/>
      </w:pPr>
      <w:bookmarkStart w:id="86" w:name="_Toc492920278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1</w:t>
      </w:r>
      <w:bookmarkEnd w:id="86"/>
    </w:p>
    <w:p w14:paraId="01017C4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replaceNull</w:t>
      </w:r>
      <w:r>
        <w:rPr>
          <w:rFonts w:hint="eastAsia"/>
          <w:lang w:eastAsia="zh-CN"/>
        </w:rPr>
        <w:t>方法。</w:t>
      </w:r>
    </w:p>
    <w:p w14:paraId="3108799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2D2C931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“str”</w:t>
      </w:r>
    </w:p>
    <w:p w14:paraId="221459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null</w:t>
      </w:r>
    </w:p>
    <w:p w14:paraId="01BD27A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0A7A35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“str”</w:t>
      </w:r>
    </w:p>
    <w:p w14:paraId="4A3275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“”</w:t>
      </w:r>
    </w:p>
    <w:p w14:paraId="0CDEE258" w14:textId="6EB762E6" w:rsidR="00126064" w:rsidRPr="002F0F61" w:rsidRDefault="00126064" w:rsidP="002F0F61">
      <w:pPr>
        <w:pStyle w:val="2"/>
      </w:pPr>
      <w:bookmarkStart w:id="87" w:name="_Toc492920279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2</w:t>
      </w:r>
      <w:bookmarkEnd w:id="87"/>
    </w:p>
    <w:p w14:paraId="5D9DF06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filterRichText</w:t>
      </w:r>
      <w:r>
        <w:rPr>
          <w:rFonts w:hint="eastAsia"/>
          <w:lang w:eastAsia="zh-CN"/>
        </w:rPr>
        <w:t>方法。</w:t>
      </w:r>
    </w:p>
    <w:p w14:paraId="0F1CA69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92FBC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“&lt;script&gt;alert('hello</w:t>
      </w:r>
      <w:proofErr w:type="gramStart"/>
      <w:r>
        <w:rPr>
          <w:lang w:eastAsia="zh-CN"/>
        </w:rPr>
        <w:t>')&lt;</w:t>
      </w:r>
      <w:proofErr w:type="gramEnd"/>
      <w:r>
        <w:rPr>
          <w:lang w:eastAsia="zh-CN"/>
        </w:rPr>
        <w:t>/script&gt;”</w:t>
      </w:r>
    </w:p>
    <w:p w14:paraId="175BBB8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"&lt;a href=\"http://example.com\"&gt;text&lt;/a&gt;"</w:t>
      </w:r>
    </w:p>
    <w:p w14:paraId="3536B49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“&lt;p&gt;blocks&lt;/p&gt;”</w:t>
      </w:r>
    </w:p>
    <w:p w14:paraId="0EB9D5D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“&lt;b&gt;formatting&lt;/b&gt;”</w:t>
      </w:r>
    </w:p>
    <w:p w14:paraId="0A4CCD8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“&lt;img src=\"http://lorempixel.com/50/50\" /&gt;”</w:t>
      </w:r>
    </w:p>
    <w:p w14:paraId="3F749D2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"&lt;div style=\"color: #3c</w:t>
      </w:r>
      <w:proofErr w:type="gramStart"/>
      <w:r>
        <w:rPr>
          <w:lang w:eastAsia="zh-CN"/>
        </w:rPr>
        <w:t>3;\</w:t>
      </w:r>
      <w:proofErr w:type="gramEnd"/>
      <w:r>
        <w:rPr>
          <w:lang w:eastAsia="zh-CN"/>
        </w:rPr>
        <w:t>"&gt;styled div&lt;/div&gt;"</w:t>
      </w:r>
    </w:p>
    <w:p w14:paraId="77BD284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EBFCA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“”</w:t>
      </w:r>
    </w:p>
    <w:p w14:paraId="0ECCF58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"text"</w:t>
      </w:r>
    </w:p>
    <w:p w14:paraId="67F4059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"&lt;p&gt;blocks&lt;/p&gt;"</w:t>
      </w:r>
    </w:p>
    <w:p w14:paraId="17888CD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"&lt;b&gt;formatting&lt;/b&gt;"</w:t>
      </w:r>
    </w:p>
    <w:p w14:paraId="6C8FD30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"&lt;img src=\"http://lorempixel.com/50/50\" /&gt;"</w:t>
      </w:r>
    </w:p>
    <w:p w14:paraId="72518B35" w14:textId="773D17B3" w:rsidR="00126064" w:rsidRPr="00E9367F" w:rsidRDefault="00126064" w:rsidP="00441CD7">
      <w:pPr>
        <w:rPr>
          <w:lang w:eastAsia="zh-CN"/>
        </w:rPr>
      </w:pPr>
      <w:r>
        <w:rPr>
          <w:lang w:eastAsia="zh-CN"/>
        </w:rPr>
        <w:t>vi) "&lt;div style=\"</w:t>
      </w:r>
      <w:proofErr w:type="gramStart"/>
      <w:r>
        <w:rPr>
          <w:lang w:eastAsia="zh-CN"/>
        </w:rPr>
        <w:t>color:#</w:t>
      </w:r>
      <w:proofErr w:type="gramEnd"/>
      <w:r>
        <w:rPr>
          <w:lang w:eastAsia="zh-CN"/>
        </w:rPr>
        <w:t>3c3\"&gt;styled div&lt;/div&gt;"</w:t>
      </w:r>
    </w:p>
    <w:p w14:paraId="3D565868" w14:textId="77777777" w:rsidR="00126064" w:rsidRPr="002F0F61" w:rsidRDefault="00126064" w:rsidP="002F0F61">
      <w:pPr>
        <w:pStyle w:val="2"/>
      </w:pPr>
      <w:bookmarkStart w:id="88" w:name="_Toc492920280"/>
      <w:r w:rsidRPr="002F0F61">
        <w:rPr>
          <w:rFonts w:hint="eastAsia"/>
        </w:rPr>
        <w:t>1.3</w:t>
      </w:r>
      <w:r w:rsidRPr="002F0F61">
        <w:rPr>
          <w:rFonts w:hint="eastAsia"/>
        </w:rPr>
        <w:tab/>
      </w:r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3</w:t>
      </w:r>
      <w:bookmarkEnd w:id="88"/>
    </w:p>
    <w:p w14:paraId="348A53D7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extractHTMLSummary</w:t>
      </w:r>
      <w:r>
        <w:rPr>
          <w:rFonts w:hint="eastAsia"/>
          <w:lang w:eastAsia="zh-CN"/>
        </w:rPr>
        <w:t>方法。</w:t>
      </w:r>
    </w:p>
    <w:p w14:paraId="39BF329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704189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“&lt;p&gt;paragraph 1&lt;/p&gt;&lt;p&gt;paragraph 2&lt;/p&gt;”</w:t>
      </w:r>
    </w:p>
    <w:p w14:paraId="732FC4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lastRenderedPageBreak/>
        <w:t>ii) "&lt;p&gt;malformed data"</w:t>
      </w:r>
    </w:p>
    <w:p w14:paraId="0A85C71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933A7F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“paragraph 1”</w:t>
      </w:r>
    </w:p>
    <w:p w14:paraId="5DC00D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""</w:t>
      </w:r>
    </w:p>
    <w:p w14:paraId="2BE0D4A4" w14:textId="6B8D8742" w:rsidR="00126064" w:rsidRPr="002F0F61" w:rsidRDefault="00126064" w:rsidP="002F0F61">
      <w:pPr>
        <w:pStyle w:val="2"/>
      </w:pPr>
      <w:bookmarkStart w:id="89" w:name="_Toc492920281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4</w:t>
      </w:r>
      <w:bookmarkEnd w:id="89"/>
    </w:p>
    <w:p w14:paraId="6B4A6CFE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wrapLikeSubstr</w:t>
      </w:r>
      <w:r>
        <w:rPr>
          <w:rFonts w:hint="eastAsia"/>
          <w:lang w:eastAsia="zh-CN"/>
        </w:rPr>
        <w:t>方法。</w:t>
      </w:r>
    </w:p>
    <w:p w14:paraId="21444F2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49E31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"str"</w:t>
      </w:r>
    </w:p>
    <w:p w14:paraId="53DA6E9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"_99%"</w:t>
      </w:r>
    </w:p>
    <w:p w14:paraId="7DD1BB2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2066DC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"%str%"</w:t>
      </w:r>
    </w:p>
    <w:p w14:paraId="7454E8B3" w14:textId="3AEC3CCA" w:rsidR="00126064" w:rsidRDefault="00126064" w:rsidP="00441CD7">
      <w:pPr>
        <w:rPr>
          <w:lang w:eastAsia="zh-CN"/>
        </w:rPr>
      </w:pPr>
      <w:r>
        <w:rPr>
          <w:lang w:eastAsia="zh-CN"/>
        </w:rPr>
        <w:t>ii) "%\\_99\\%%"</w:t>
      </w:r>
    </w:p>
    <w:p w14:paraId="78700ABE" w14:textId="0C9C6737" w:rsidR="00126064" w:rsidRPr="002F0F61" w:rsidRDefault="00126064" w:rsidP="002F0F61">
      <w:pPr>
        <w:pStyle w:val="2"/>
      </w:pPr>
      <w:bookmarkStart w:id="90" w:name="_Toc492920282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5</w:t>
      </w:r>
      <w:bookmarkEnd w:id="90"/>
    </w:p>
    <w:p w14:paraId="7D5914A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tryStringToPosLong</w:t>
      </w:r>
      <w:r>
        <w:rPr>
          <w:rFonts w:hint="eastAsia"/>
          <w:lang w:eastAsia="zh-CN"/>
        </w:rPr>
        <w:t>方法。</w:t>
      </w:r>
    </w:p>
    <w:p w14:paraId="5D795D3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3F938F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"123"</w:t>
      </w:r>
    </w:p>
    <w:p w14:paraId="5B0BCB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"abc"</w:t>
      </w:r>
    </w:p>
    <w:p w14:paraId="6E9090AB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3B0AE9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123</w:t>
      </w:r>
    </w:p>
    <w:p w14:paraId="2CACDD9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0</w:t>
      </w:r>
    </w:p>
    <w:p w14:paraId="7EBDE0FD" w14:textId="39856E15" w:rsidR="00126064" w:rsidRPr="002F0F61" w:rsidRDefault="00126064" w:rsidP="002F0F61">
      <w:pPr>
        <w:pStyle w:val="2"/>
      </w:pPr>
      <w:bookmarkStart w:id="91" w:name="_Toc492920283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6</w:t>
      </w:r>
      <w:bookmarkEnd w:id="91"/>
    </w:p>
    <w:p w14:paraId="556D42C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StringUtil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parseReportStatus</w:t>
      </w:r>
      <w:r>
        <w:rPr>
          <w:rFonts w:hint="eastAsia"/>
          <w:lang w:eastAsia="zh-CN"/>
        </w:rPr>
        <w:t>方法。</w:t>
      </w:r>
    </w:p>
    <w:p w14:paraId="5BA758F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3E0C7D3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“open”</w:t>
      </w:r>
    </w:p>
    <w:p w14:paraId="002D0C3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"closed"</w:t>
      </w:r>
    </w:p>
    <w:p w14:paraId="5B39596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"invalid status"</w:t>
      </w:r>
    </w:p>
    <w:p w14:paraId="4228186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173C973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0A82A9A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51B2F86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null</w:t>
      </w:r>
    </w:p>
    <w:p w14:paraId="59F082F9" w14:textId="282754ED" w:rsidR="00126064" w:rsidRPr="002F0F61" w:rsidRDefault="00126064" w:rsidP="002F0F61">
      <w:pPr>
        <w:pStyle w:val="2"/>
      </w:pPr>
      <w:bookmarkStart w:id="92" w:name="_Toc492920284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7</w:t>
      </w:r>
      <w:bookmarkEnd w:id="92"/>
    </w:p>
    <w:p w14:paraId="7ADD7873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checkNonNegativeInt</w:t>
      </w:r>
      <w:r>
        <w:rPr>
          <w:rFonts w:hint="eastAsia"/>
          <w:lang w:eastAsia="zh-CN"/>
        </w:rPr>
        <w:t>方法。</w:t>
      </w:r>
    </w:p>
    <w:p w14:paraId="1D62C67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7165AD3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64B2B77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37367D0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4067FD2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-33</w:t>
      </w:r>
    </w:p>
    <w:p w14:paraId="7067285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084734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3446DEB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1DDB7C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08407EC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2D4C0F01" w14:textId="72FB423C" w:rsidR="00126064" w:rsidRPr="002F0F61" w:rsidRDefault="00126064" w:rsidP="002F0F61">
      <w:pPr>
        <w:pStyle w:val="2"/>
      </w:pPr>
      <w:bookmarkStart w:id="93" w:name="_Toc492920285"/>
      <w:r w:rsidRPr="002F0F61">
        <w:rPr>
          <w:rFonts w:hint="eastAsia"/>
        </w:rPr>
        <w:t>测试用例</w:t>
      </w:r>
      <w:r w:rsidRPr="002F0F61">
        <w:rPr>
          <w:rFonts w:hint="eastAsia"/>
        </w:rPr>
        <w:t xml:space="preserve"> 8</w:t>
      </w:r>
      <w:bookmarkEnd w:id="93"/>
    </w:p>
    <w:p w14:paraId="59E85F1F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checkPositiveInt</w:t>
      </w:r>
      <w:r>
        <w:rPr>
          <w:rFonts w:hint="eastAsia"/>
          <w:lang w:eastAsia="zh-CN"/>
        </w:rPr>
        <w:t>方法。</w:t>
      </w:r>
    </w:p>
    <w:p w14:paraId="4296063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0798A0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21B0254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100</w:t>
      </w:r>
    </w:p>
    <w:p w14:paraId="7D92D14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0472C1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lastRenderedPageBreak/>
        <w:t>iv) -33</w:t>
      </w:r>
    </w:p>
    <w:p w14:paraId="416B5F14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4F2B650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4ECF5A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03C0061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false</w:t>
      </w:r>
    </w:p>
    <w:p w14:paraId="78B5684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626D7AA6" w14:textId="51889DEA" w:rsidR="00126064" w:rsidRPr="002F0F61" w:rsidRDefault="00126064" w:rsidP="002F0F61">
      <w:pPr>
        <w:pStyle w:val="2"/>
      </w:pPr>
      <w:bookmarkStart w:id="94" w:name="_Toc492920286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9</w:t>
      </w:r>
      <w:bookmarkEnd w:id="94"/>
    </w:p>
    <w:p w14:paraId="1D07280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checkPhone</w:t>
      </w:r>
      <w:r>
        <w:rPr>
          <w:rFonts w:hint="eastAsia"/>
          <w:lang w:eastAsia="zh-CN"/>
        </w:rPr>
        <w:t>方法。</w:t>
      </w:r>
    </w:p>
    <w:p w14:paraId="3697090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B41464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7230E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“123”</w:t>
      </w:r>
    </w:p>
    <w:p w14:paraId="59D1112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"123xxxxyyyy"</w:t>
      </w:r>
    </w:p>
    <w:p w14:paraId="448C988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"12333333333"</w:t>
      </w:r>
    </w:p>
    <w:p w14:paraId="60C4613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68D148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3FDFDCB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0A2232F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false</w:t>
      </w:r>
    </w:p>
    <w:p w14:paraId="5D09FE3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6369EDE0" w14:textId="26E239F1" w:rsidR="00126064" w:rsidRPr="002F0F61" w:rsidRDefault="00126064" w:rsidP="002F0F61">
      <w:pPr>
        <w:pStyle w:val="2"/>
      </w:pPr>
      <w:bookmarkStart w:id="95" w:name="_Toc492920287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10</w:t>
      </w:r>
      <w:bookmarkEnd w:id="95"/>
    </w:p>
    <w:p w14:paraId="71D7942C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checkPassword</w:t>
      </w:r>
      <w:r>
        <w:rPr>
          <w:rFonts w:hint="eastAsia"/>
          <w:lang w:eastAsia="zh-CN"/>
        </w:rPr>
        <w:t>方法。</w:t>
      </w:r>
    </w:p>
    <w:p w14:paraId="765C481A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4D4711D8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3A8463C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"password"</w:t>
      </w:r>
    </w:p>
    <w:p w14:paraId="03F5DBF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0A04251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"123"</w:t>
      </w:r>
    </w:p>
    <w:p w14:paraId="5C0FAA16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5FFCF9D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0708890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true</w:t>
      </w:r>
    </w:p>
    <w:p w14:paraId="6D7D19D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73565B6C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false</w:t>
      </w:r>
    </w:p>
    <w:p w14:paraId="52FE2F27" w14:textId="4E20067F" w:rsidR="00126064" w:rsidRPr="002F0F61" w:rsidRDefault="00126064" w:rsidP="002F0F61">
      <w:pPr>
        <w:pStyle w:val="2"/>
      </w:pPr>
      <w:bookmarkStart w:id="96" w:name="_Toc492920288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11</w:t>
      </w:r>
      <w:bookmarkEnd w:id="96"/>
    </w:p>
    <w:p w14:paraId="7C63BAD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checkSmsCode</w:t>
      </w:r>
      <w:r>
        <w:rPr>
          <w:rFonts w:hint="eastAsia"/>
          <w:lang w:eastAsia="zh-CN"/>
        </w:rPr>
        <w:t>方法。</w:t>
      </w:r>
    </w:p>
    <w:p w14:paraId="1902C0F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19B2747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6E2AC8C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"hacode"</w:t>
      </w:r>
    </w:p>
    <w:p w14:paraId="7A665CE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"666666"</w:t>
      </w:r>
    </w:p>
    <w:p w14:paraId="4407E510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7DEB5F1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49ACE69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0917809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65AC976A" w14:textId="4BE25848" w:rsidR="00126064" w:rsidRPr="002F0F61" w:rsidRDefault="00126064" w:rsidP="002F0F61">
      <w:pPr>
        <w:pStyle w:val="2"/>
      </w:pPr>
      <w:bookmarkStart w:id="97" w:name="_Toc492920289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12</w:t>
      </w:r>
      <w:bookmarkEnd w:id="97"/>
    </w:p>
    <w:p w14:paraId="29399BB2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checkMainItemType</w:t>
      </w:r>
      <w:r>
        <w:rPr>
          <w:rFonts w:hint="eastAsia"/>
          <w:lang w:eastAsia="zh-CN"/>
        </w:rPr>
        <w:t>方法。</w:t>
      </w:r>
    </w:p>
    <w:p w14:paraId="2216BB81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5D24146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4C2FE4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644E78C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317B96F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1</w:t>
      </w:r>
    </w:p>
    <w:p w14:paraId="6D5BA8E5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706B3C3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3</w:t>
      </w:r>
    </w:p>
    <w:p w14:paraId="5CF31BD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lastRenderedPageBreak/>
        <w:t>vii) 4</w:t>
      </w:r>
    </w:p>
    <w:p w14:paraId="757F2685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9F5B75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5287B51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3B39F7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39DC07F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492B4E3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true</w:t>
      </w:r>
    </w:p>
    <w:p w14:paraId="1D64CE5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true</w:t>
      </w:r>
    </w:p>
    <w:p w14:paraId="3F4C3C64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false</w:t>
      </w:r>
    </w:p>
    <w:p w14:paraId="6AB593EE" w14:textId="1309F354" w:rsidR="00126064" w:rsidRPr="002F0F61" w:rsidRDefault="00126064" w:rsidP="002F0F61">
      <w:pPr>
        <w:pStyle w:val="2"/>
      </w:pPr>
      <w:bookmarkStart w:id="98" w:name="_Toc492920290"/>
      <w:r w:rsidRPr="002F0F61">
        <w:rPr>
          <w:rFonts w:hint="eastAsia"/>
        </w:rPr>
        <w:t>测试用例</w:t>
      </w:r>
      <w:r w:rsidR="00496B6B" w:rsidRPr="002F0F61">
        <w:rPr>
          <w:rFonts w:hint="eastAsia"/>
        </w:rPr>
        <w:t xml:space="preserve"> 13</w:t>
      </w:r>
      <w:bookmarkEnd w:id="98"/>
    </w:p>
    <w:p w14:paraId="52F8F5DD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FormatValidator</w:t>
      </w:r>
      <w:r>
        <w:rPr>
          <w:rFonts w:hint="eastAsia"/>
          <w:lang w:eastAsia="zh-CN"/>
        </w:rPr>
        <w:t>类的</w:t>
      </w:r>
      <w:r>
        <w:rPr>
          <w:rFonts w:hint="eastAsia"/>
          <w:lang w:eastAsia="zh-CN"/>
        </w:rPr>
        <w:t>checkItemType</w:t>
      </w:r>
      <w:r>
        <w:rPr>
          <w:rFonts w:hint="eastAsia"/>
          <w:lang w:eastAsia="zh-CN"/>
        </w:rPr>
        <w:t>方法。</w:t>
      </w:r>
    </w:p>
    <w:p w14:paraId="33FD0869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测试输入</w:t>
      </w:r>
    </w:p>
    <w:p w14:paraId="0D3877EB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null</w:t>
      </w:r>
    </w:p>
    <w:p w14:paraId="4A5D28B2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-1</w:t>
      </w:r>
    </w:p>
    <w:p w14:paraId="72EF0296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0</w:t>
      </w:r>
    </w:p>
    <w:p w14:paraId="5643311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1</w:t>
      </w:r>
    </w:p>
    <w:p w14:paraId="6ABF689E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2</w:t>
      </w:r>
    </w:p>
    <w:p w14:paraId="4C1D5BC0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3</w:t>
      </w:r>
    </w:p>
    <w:p w14:paraId="1D55B33D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4</w:t>
      </w:r>
    </w:p>
    <w:p w14:paraId="7BC9E081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viii) 5</w:t>
      </w:r>
    </w:p>
    <w:p w14:paraId="0AB6C1A8" w14:textId="77777777" w:rsidR="00126064" w:rsidRDefault="00126064" w:rsidP="00441CD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预期结果</w:t>
      </w:r>
    </w:p>
    <w:p w14:paraId="2030093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i) false</w:t>
      </w:r>
    </w:p>
    <w:p w14:paraId="6DDDA1B9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ii) false</w:t>
      </w:r>
    </w:p>
    <w:p w14:paraId="6A9218E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iii) true</w:t>
      </w:r>
    </w:p>
    <w:p w14:paraId="01D19EDA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iv) true</w:t>
      </w:r>
    </w:p>
    <w:p w14:paraId="61C7B143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v) true</w:t>
      </w:r>
    </w:p>
    <w:p w14:paraId="44E84DA7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vi) true</w:t>
      </w:r>
    </w:p>
    <w:p w14:paraId="1EF7E93F" w14:textId="77777777" w:rsidR="00126064" w:rsidRDefault="00126064" w:rsidP="00441CD7">
      <w:pPr>
        <w:rPr>
          <w:lang w:eastAsia="zh-CN"/>
        </w:rPr>
      </w:pPr>
      <w:r>
        <w:rPr>
          <w:lang w:eastAsia="zh-CN"/>
        </w:rPr>
        <w:t>vii) true</w:t>
      </w:r>
    </w:p>
    <w:p w14:paraId="4D0EB05E" w14:textId="64AF90C3" w:rsidR="00A875DC" w:rsidRDefault="00126064" w:rsidP="00441CD7">
      <w:pPr>
        <w:rPr>
          <w:lang w:eastAsia="zh-CN"/>
        </w:rPr>
      </w:pPr>
      <w:r>
        <w:rPr>
          <w:lang w:eastAsia="zh-CN"/>
        </w:rPr>
        <w:t>viii) false</w:t>
      </w:r>
    </w:p>
    <w:p w14:paraId="1E5FFD36" w14:textId="6B14E3E2" w:rsidR="003135B2" w:rsidRDefault="003135B2" w:rsidP="003135B2">
      <w:pPr>
        <w:pStyle w:val="1"/>
        <w:ind w:left="720" w:hanging="720"/>
        <w:rPr>
          <w:lang w:eastAsia="zh-CN"/>
        </w:rPr>
      </w:pPr>
      <w:bookmarkStart w:id="99" w:name="_Toc492920291"/>
      <w:r w:rsidRPr="003135B2">
        <w:rPr>
          <w:rFonts w:hint="eastAsia"/>
          <w:lang w:eastAsia="zh-CN"/>
        </w:rPr>
        <w:t>后端集成测试</w:t>
      </w:r>
      <w:bookmarkEnd w:id="99"/>
    </w:p>
    <w:p w14:paraId="2A6A434C" w14:textId="77777777" w:rsidR="006830F9" w:rsidRPr="002F0F61" w:rsidRDefault="006830F9" w:rsidP="002F0F61">
      <w:pPr>
        <w:pStyle w:val="2"/>
      </w:pPr>
      <w:bookmarkStart w:id="100" w:name="_Toc492920292"/>
      <w:r w:rsidRPr="002F0F61">
        <w:t>测试用例</w:t>
      </w:r>
      <w:r w:rsidRPr="002F0F61">
        <w:t xml:space="preserve"> 1</w:t>
      </w:r>
      <w:bookmarkEnd w:id="100"/>
    </w:p>
    <w:p w14:paraId="49A48D7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</w:t>
      </w:r>
      <w:r>
        <w:t>接口</w:t>
      </w:r>
      <w:r>
        <w:t>get</w:t>
      </w:r>
      <w:r>
        <w:t>方法。</w:t>
      </w:r>
    </w:p>
    <w:p w14:paraId="48D47D7A" w14:textId="77777777" w:rsidR="006830F9" w:rsidRDefault="006830F9" w:rsidP="00441CD7">
      <w:r>
        <w:t xml:space="preserve">1) </w:t>
      </w:r>
      <w:r>
        <w:t>前置条件</w:t>
      </w:r>
    </w:p>
    <w:p w14:paraId="1ADE8A5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66DD6FD" w14:textId="77777777" w:rsidR="006830F9" w:rsidRDefault="006830F9" w:rsidP="00441CD7">
      <w:r>
        <w:t xml:space="preserve">2) </w:t>
      </w:r>
      <w:r>
        <w:t>测试输入</w:t>
      </w:r>
    </w:p>
    <w:p w14:paraId="1EDD884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3C1892C" w14:textId="77777777" w:rsidR="006830F9" w:rsidRDefault="006830F9" w:rsidP="00441CD7">
      <w:r>
        <w:t xml:space="preserve">3) </w:t>
      </w:r>
      <w:r>
        <w:t>预期结果</w:t>
      </w:r>
    </w:p>
    <w:p w14:paraId="22B829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0E0E05FF" w14:textId="77777777" w:rsidR="006830F9" w:rsidRPr="002F0F61" w:rsidRDefault="006830F9" w:rsidP="002F0F61">
      <w:pPr>
        <w:pStyle w:val="2"/>
      </w:pPr>
      <w:bookmarkStart w:id="101" w:name="_6yypqjl2u0v0" w:colFirst="0" w:colLast="0"/>
      <w:bookmarkStart w:id="102" w:name="_Toc492920293"/>
      <w:bookmarkEnd w:id="101"/>
      <w:r w:rsidRPr="002F0F61">
        <w:t>测试用例</w:t>
      </w:r>
      <w:r w:rsidRPr="002F0F61">
        <w:t xml:space="preserve"> 2</w:t>
      </w:r>
      <w:bookmarkEnd w:id="102"/>
    </w:p>
    <w:p w14:paraId="4B08AD8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</w:t>
      </w:r>
      <w:r>
        <w:t>接口</w:t>
      </w:r>
      <w:r>
        <w:t>get</w:t>
      </w:r>
      <w:r>
        <w:t>方法。</w:t>
      </w:r>
    </w:p>
    <w:p w14:paraId="26F6D09E" w14:textId="77777777" w:rsidR="006830F9" w:rsidRDefault="006830F9" w:rsidP="00441CD7">
      <w:r>
        <w:t xml:space="preserve">1) </w:t>
      </w:r>
      <w:r>
        <w:t>前置条件</w:t>
      </w:r>
    </w:p>
    <w:p w14:paraId="65AE016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79D677" w14:textId="77777777" w:rsidR="006830F9" w:rsidRDefault="006830F9" w:rsidP="00441CD7">
      <w:r>
        <w:t xml:space="preserve">2) </w:t>
      </w:r>
      <w:r>
        <w:t>测试输入</w:t>
      </w:r>
    </w:p>
    <w:p w14:paraId="6025769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8432CCA" w14:textId="77777777" w:rsidR="006830F9" w:rsidRDefault="006830F9" w:rsidP="00441CD7">
      <w:r>
        <w:t xml:space="preserve">3) </w:t>
      </w:r>
      <w:r>
        <w:t>预期结果</w:t>
      </w:r>
    </w:p>
    <w:p w14:paraId="641A02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的回答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54D036B4" w14:textId="77777777" w:rsidR="006830F9" w:rsidRPr="002F0F61" w:rsidRDefault="006830F9" w:rsidP="002F0F61">
      <w:pPr>
        <w:pStyle w:val="2"/>
      </w:pPr>
      <w:bookmarkStart w:id="103" w:name="_eblj055a22bl" w:colFirst="0" w:colLast="0"/>
      <w:bookmarkStart w:id="104" w:name="_Toc492920294"/>
      <w:bookmarkEnd w:id="103"/>
      <w:r w:rsidRPr="002F0F61">
        <w:lastRenderedPageBreak/>
        <w:t>测试用例</w:t>
      </w:r>
      <w:r w:rsidRPr="002F0F61">
        <w:t xml:space="preserve"> 3</w:t>
      </w:r>
      <w:bookmarkEnd w:id="104"/>
    </w:p>
    <w:p w14:paraId="52CF704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/api/question/{id}/answers</w:t>
      </w:r>
      <w:r>
        <w:t>接口</w:t>
      </w:r>
      <w:r>
        <w:t>post</w:t>
      </w:r>
      <w:r>
        <w:t>方法。</w:t>
      </w:r>
    </w:p>
    <w:p w14:paraId="7B1257C9" w14:textId="77777777" w:rsidR="006830F9" w:rsidRDefault="006830F9" w:rsidP="00441CD7">
      <w:r>
        <w:t xml:space="preserve">1) </w:t>
      </w:r>
      <w:r>
        <w:t>前置条件</w:t>
      </w:r>
    </w:p>
    <w:p w14:paraId="09BEA2A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171771D" w14:textId="77777777" w:rsidR="006830F9" w:rsidRDefault="006830F9" w:rsidP="00441CD7">
      <w:r>
        <w:t xml:space="preserve">2) </w:t>
      </w:r>
      <w:r>
        <w:t>测试输入</w:t>
      </w:r>
    </w:p>
    <w:p w14:paraId="28F38D1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/api/question/{id}/answers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277B6FE" w14:textId="77777777" w:rsidR="006830F9" w:rsidRDefault="006830F9" w:rsidP="00441CD7">
      <w:r>
        <w:t xml:space="preserve">3) </w:t>
      </w:r>
      <w:r>
        <w:t>预期结果</w:t>
      </w:r>
    </w:p>
    <w:p w14:paraId="65B404B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的新回答。</w:t>
      </w:r>
    </w:p>
    <w:p w14:paraId="4626B807" w14:textId="77777777" w:rsidR="006830F9" w:rsidRPr="002F0F61" w:rsidRDefault="006830F9" w:rsidP="002F0F61">
      <w:pPr>
        <w:pStyle w:val="2"/>
      </w:pPr>
      <w:bookmarkStart w:id="105" w:name="_i3jn2by4xl4q" w:colFirst="0" w:colLast="0"/>
      <w:bookmarkStart w:id="106" w:name="_Toc492920295"/>
      <w:bookmarkEnd w:id="105"/>
      <w:r w:rsidRPr="002F0F61">
        <w:t>测试用例</w:t>
      </w:r>
      <w:r w:rsidRPr="002F0F61">
        <w:t xml:space="preserve"> 4</w:t>
      </w:r>
      <w:bookmarkEnd w:id="106"/>
    </w:p>
    <w:p w14:paraId="566EB790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</w:t>
      </w:r>
      <w:r>
        <w:t>接口</w:t>
      </w:r>
      <w:r>
        <w:t>delete</w:t>
      </w:r>
      <w:r>
        <w:t>方法。</w:t>
      </w:r>
    </w:p>
    <w:p w14:paraId="7084F30A" w14:textId="77777777" w:rsidR="006830F9" w:rsidRDefault="006830F9" w:rsidP="00441CD7">
      <w:r>
        <w:t xml:space="preserve">1) </w:t>
      </w:r>
      <w:r>
        <w:t>前置条件</w:t>
      </w:r>
    </w:p>
    <w:p w14:paraId="376CBDC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1B90136" w14:textId="77777777" w:rsidR="006830F9" w:rsidRDefault="006830F9" w:rsidP="00441CD7">
      <w:r>
        <w:t xml:space="preserve">2) </w:t>
      </w:r>
      <w:r>
        <w:t>测试输入</w:t>
      </w:r>
    </w:p>
    <w:p w14:paraId="11705BD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E813907" w14:textId="77777777" w:rsidR="006830F9" w:rsidRDefault="006830F9" w:rsidP="00441CD7">
      <w:r>
        <w:t xml:space="preserve">3) </w:t>
      </w:r>
      <w:r>
        <w:t>预期结果</w:t>
      </w:r>
    </w:p>
    <w:p w14:paraId="5E759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的回答。</w:t>
      </w:r>
    </w:p>
    <w:p w14:paraId="5F75402E" w14:textId="77777777" w:rsidR="006830F9" w:rsidRPr="002F0F61" w:rsidRDefault="006830F9" w:rsidP="002F0F61">
      <w:pPr>
        <w:pStyle w:val="2"/>
      </w:pPr>
      <w:bookmarkStart w:id="107" w:name="_q6fxoopufb3r" w:colFirst="0" w:colLast="0"/>
      <w:bookmarkStart w:id="108" w:name="_Toc492920296"/>
      <w:bookmarkEnd w:id="107"/>
      <w:r w:rsidRPr="002F0F61">
        <w:t>测试用例</w:t>
      </w:r>
      <w:r w:rsidRPr="002F0F61">
        <w:t xml:space="preserve"> 5</w:t>
      </w:r>
      <w:bookmarkEnd w:id="108"/>
    </w:p>
    <w:p w14:paraId="302C064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get</w:t>
      </w:r>
      <w:r>
        <w:t>方法。</w:t>
      </w:r>
    </w:p>
    <w:p w14:paraId="23F94B93" w14:textId="77777777" w:rsidR="006830F9" w:rsidRDefault="006830F9" w:rsidP="00441CD7">
      <w:r>
        <w:t xml:space="preserve">1) </w:t>
      </w:r>
      <w:r>
        <w:t>前置条件</w:t>
      </w:r>
    </w:p>
    <w:p w14:paraId="2DD51D5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3D2A13D" w14:textId="77777777" w:rsidR="006830F9" w:rsidRDefault="006830F9" w:rsidP="00441CD7">
      <w:r>
        <w:t xml:space="preserve">2) </w:t>
      </w:r>
      <w:r>
        <w:t>测试输入</w:t>
      </w:r>
    </w:p>
    <w:p w14:paraId="228081D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70114E7" w14:textId="77777777" w:rsidR="006830F9" w:rsidRDefault="006830F9" w:rsidP="00441CD7">
      <w:r>
        <w:t xml:space="preserve">3) </w:t>
      </w:r>
      <w:r>
        <w:t>预期结果</w:t>
      </w:r>
    </w:p>
    <w:p w14:paraId="3F8BC3E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6FE8250D" w14:textId="77777777" w:rsidR="006830F9" w:rsidRPr="002F0F61" w:rsidRDefault="006830F9" w:rsidP="002F0F61">
      <w:pPr>
        <w:pStyle w:val="2"/>
      </w:pPr>
      <w:bookmarkStart w:id="109" w:name="_jjnokw7lgxgp" w:colFirst="0" w:colLast="0"/>
      <w:bookmarkStart w:id="110" w:name="_Toc492920297"/>
      <w:bookmarkEnd w:id="109"/>
      <w:r w:rsidRPr="002F0F61">
        <w:t>测试用例</w:t>
      </w:r>
      <w:r w:rsidRPr="002F0F61">
        <w:t xml:space="preserve"> 6</w:t>
      </w:r>
      <w:bookmarkEnd w:id="110"/>
    </w:p>
    <w:p w14:paraId="37E2484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post</w:t>
      </w:r>
      <w:r>
        <w:t>方法。</w:t>
      </w:r>
    </w:p>
    <w:p w14:paraId="7EFB9CA3" w14:textId="77777777" w:rsidR="006830F9" w:rsidRDefault="006830F9" w:rsidP="00441CD7">
      <w:r>
        <w:t xml:space="preserve">1) </w:t>
      </w:r>
      <w:r>
        <w:t>前置条件</w:t>
      </w:r>
    </w:p>
    <w:p w14:paraId="15B5190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8E9056" w14:textId="77777777" w:rsidR="006830F9" w:rsidRDefault="006830F9" w:rsidP="00441CD7">
      <w:r>
        <w:t xml:space="preserve">2) </w:t>
      </w:r>
      <w:r>
        <w:t>测试输入</w:t>
      </w:r>
    </w:p>
    <w:p w14:paraId="7B442F2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01D29576" w14:textId="77777777" w:rsidR="006830F9" w:rsidRDefault="006830F9" w:rsidP="00441CD7">
      <w:r>
        <w:t xml:space="preserve">3) </w:t>
      </w:r>
      <w:r>
        <w:t>预期结果</w:t>
      </w:r>
    </w:p>
    <w:p w14:paraId="06BC87B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09AE5125" w14:textId="77777777" w:rsidR="006830F9" w:rsidRPr="002F0F61" w:rsidRDefault="006830F9" w:rsidP="002F0F61">
      <w:pPr>
        <w:pStyle w:val="2"/>
      </w:pPr>
      <w:bookmarkStart w:id="111" w:name="_3b3qdfev51h1" w:colFirst="0" w:colLast="0"/>
      <w:bookmarkStart w:id="112" w:name="_Toc492920298"/>
      <w:bookmarkEnd w:id="111"/>
      <w:r w:rsidRPr="002F0F61">
        <w:t>测试用例</w:t>
      </w:r>
      <w:r w:rsidRPr="002F0F61">
        <w:t xml:space="preserve"> 7</w:t>
      </w:r>
      <w:bookmarkEnd w:id="112"/>
    </w:p>
    <w:p w14:paraId="7F6BB99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/api/answers/{id}/like</w:t>
      </w:r>
      <w:r>
        <w:t>接口</w:t>
      </w:r>
      <w:r>
        <w:t>delete</w:t>
      </w:r>
      <w:r>
        <w:t>方法。</w:t>
      </w:r>
    </w:p>
    <w:p w14:paraId="62BCD464" w14:textId="77777777" w:rsidR="006830F9" w:rsidRDefault="006830F9" w:rsidP="00441CD7">
      <w:r>
        <w:t xml:space="preserve">1) </w:t>
      </w:r>
      <w:r>
        <w:t>前置条件</w:t>
      </w:r>
    </w:p>
    <w:p w14:paraId="012CEC2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36C5641" w14:textId="77777777" w:rsidR="006830F9" w:rsidRDefault="006830F9" w:rsidP="00441CD7">
      <w:r>
        <w:t xml:space="preserve">2) </w:t>
      </w:r>
      <w:r>
        <w:t>测试输入</w:t>
      </w:r>
    </w:p>
    <w:p w14:paraId="5E35DD6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537B529B" w14:textId="77777777" w:rsidR="006830F9" w:rsidRDefault="006830F9" w:rsidP="00441CD7">
      <w:r>
        <w:t xml:space="preserve">3) </w:t>
      </w:r>
      <w:r>
        <w:t>预期结果</w:t>
      </w:r>
    </w:p>
    <w:p w14:paraId="3D1CDD7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94AA5" w14:textId="77777777" w:rsidR="006830F9" w:rsidRPr="002F0F61" w:rsidRDefault="006830F9" w:rsidP="002F0F61">
      <w:pPr>
        <w:pStyle w:val="2"/>
      </w:pPr>
      <w:bookmarkStart w:id="113" w:name="_w60ob8ym9wb1" w:colFirst="0" w:colLast="0"/>
      <w:bookmarkStart w:id="114" w:name="_Toc492920299"/>
      <w:bookmarkEnd w:id="113"/>
      <w:r w:rsidRPr="002F0F61">
        <w:t>测试用例</w:t>
      </w:r>
      <w:r w:rsidRPr="002F0F61">
        <w:t xml:space="preserve"> 8</w:t>
      </w:r>
      <w:bookmarkEnd w:id="114"/>
    </w:p>
    <w:p w14:paraId="3D614DB2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get</w:t>
      </w:r>
      <w:r>
        <w:t>方法。</w:t>
      </w:r>
    </w:p>
    <w:p w14:paraId="58EE7084" w14:textId="77777777" w:rsidR="006830F9" w:rsidRDefault="006830F9" w:rsidP="00441CD7">
      <w:r>
        <w:t xml:space="preserve">1) </w:t>
      </w:r>
      <w:r>
        <w:t>前置条件</w:t>
      </w:r>
    </w:p>
    <w:p w14:paraId="4E5F636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C752C07" w14:textId="77777777" w:rsidR="006830F9" w:rsidRDefault="006830F9" w:rsidP="00441CD7">
      <w:r>
        <w:t xml:space="preserve">2) </w:t>
      </w:r>
      <w:r>
        <w:t>测试输入</w:t>
      </w:r>
    </w:p>
    <w:p w14:paraId="7626D89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B4F0C37" w14:textId="77777777" w:rsidR="006830F9" w:rsidRDefault="006830F9" w:rsidP="00441CD7">
      <w:r>
        <w:t xml:space="preserve">3) </w:t>
      </w:r>
      <w:r>
        <w:t>预期结果</w:t>
      </w:r>
    </w:p>
    <w:p w14:paraId="3294763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04880CD4" w14:textId="77777777" w:rsidR="006830F9" w:rsidRPr="002F0F61" w:rsidRDefault="006830F9" w:rsidP="002F0F61">
      <w:pPr>
        <w:pStyle w:val="2"/>
      </w:pPr>
      <w:bookmarkStart w:id="115" w:name="_mgbhovln1er8" w:colFirst="0" w:colLast="0"/>
      <w:bookmarkStart w:id="116" w:name="_Toc492920300"/>
      <w:bookmarkEnd w:id="115"/>
      <w:r w:rsidRPr="002F0F61">
        <w:t>测试用例</w:t>
      </w:r>
      <w:r w:rsidRPr="002F0F61">
        <w:t xml:space="preserve"> 9</w:t>
      </w:r>
      <w:bookmarkEnd w:id="116"/>
    </w:p>
    <w:p w14:paraId="7260C341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post</w:t>
      </w:r>
      <w:r>
        <w:t>方法。</w:t>
      </w:r>
    </w:p>
    <w:p w14:paraId="052F9532" w14:textId="77777777" w:rsidR="006830F9" w:rsidRDefault="006830F9" w:rsidP="00441CD7">
      <w:r>
        <w:t xml:space="preserve">1) </w:t>
      </w:r>
      <w:r>
        <w:t>前置条件</w:t>
      </w:r>
    </w:p>
    <w:p w14:paraId="0D7B4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D5DC36D" w14:textId="77777777" w:rsidR="006830F9" w:rsidRDefault="006830F9" w:rsidP="00441CD7">
      <w:r>
        <w:t xml:space="preserve">2) </w:t>
      </w:r>
      <w:r>
        <w:t>测试输入</w:t>
      </w:r>
    </w:p>
    <w:p w14:paraId="211EFCB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3CD1192C" w14:textId="77777777" w:rsidR="006830F9" w:rsidRDefault="006830F9" w:rsidP="00441CD7">
      <w:r>
        <w:t xml:space="preserve">3) </w:t>
      </w:r>
      <w:r>
        <w:t>预期结果</w:t>
      </w:r>
    </w:p>
    <w:p w14:paraId="3CBF85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A5F216E" w14:textId="77777777" w:rsidR="006830F9" w:rsidRPr="002F0F61" w:rsidRDefault="006830F9" w:rsidP="002F0F61">
      <w:pPr>
        <w:pStyle w:val="2"/>
      </w:pPr>
      <w:bookmarkStart w:id="117" w:name="_72ps6qxbgrum" w:colFirst="0" w:colLast="0"/>
      <w:bookmarkStart w:id="118" w:name="_Toc492920301"/>
      <w:bookmarkEnd w:id="117"/>
      <w:r w:rsidRPr="002F0F61">
        <w:t>测试用例</w:t>
      </w:r>
      <w:r w:rsidRPr="002F0F61">
        <w:t xml:space="preserve"> 10</w:t>
      </w:r>
      <w:bookmarkEnd w:id="118"/>
    </w:p>
    <w:p w14:paraId="4E92422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/api/answers/{id}/favorite</w:t>
      </w:r>
      <w:r>
        <w:t>接口</w:t>
      </w:r>
      <w:r>
        <w:t>delete</w:t>
      </w:r>
      <w:r>
        <w:t>方法。</w:t>
      </w:r>
    </w:p>
    <w:p w14:paraId="5C0130DA" w14:textId="77777777" w:rsidR="006830F9" w:rsidRDefault="006830F9" w:rsidP="00441CD7">
      <w:r>
        <w:t xml:space="preserve">1) </w:t>
      </w:r>
      <w:r>
        <w:t>前置条件</w:t>
      </w:r>
    </w:p>
    <w:p w14:paraId="34BC151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E827497" w14:textId="77777777" w:rsidR="006830F9" w:rsidRDefault="006830F9" w:rsidP="00441CD7">
      <w:r>
        <w:t xml:space="preserve">2) </w:t>
      </w:r>
      <w:r>
        <w:t>测试输入</w:t>
      </w:r>
    </w:p>
    <w:p w14:paraId="5DBF9F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B492390" w14:textId="77777777" w:rsidR="006830F9" w:rsidRDefault="006830F9" w:rsidP="00441CD7">
      <w:r>
        <w:t xml:space="preserve">3) </w:t>
      </w:r>
      <w:r>
        <w:t>预期结果</w:t>
      </w:r>
    </w:p>
    <w:p w14:paraId="5FE60BF9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回答。</w:t>
      </w:r>
    </w:p>
    <w:p w14:paraId="1766464C" w14:textId="77777777" w:rsidR="006830F9" w:rsidRPr="002F0F61" w:rsidRDefault="006830F9" w:rsidP="002F0F61">
      <w:pPr>
        <w:pStyle w:val="2"/>
      </w:pPr>
      <w:bookmarkStart w:id="119" w:name="_c8j3l7xz2q80" w:colFirst="0" w:colLast="0"/>
      <w:bookmarkStart w:id="120" w:name="_Toc492920302"/>
      <w:bookmarkEnd w:id="119"/>
      <w:r w:rsidRPr="002F0F61">
        <w:t>测试用例</w:t>
      </w:r>
      <w:r w:rsidRPr="002F0F61">
        <w:t xml:space="preserve"> 11</w:t>
      </w:r>
      <w:bookmarkEnd w:id="120"/>
    </w:p>
    <w:p w14:paraId="49A3883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/api/answers/{id}/report</w:t>
      </w:r>
      <w:r>
        <w:t>接口</w:t>
      </w:r>
      <w:r>
        <w:t>post</w:t>
      </w:r>
      <w:r>
        <w:t>方法。</w:t>
      </w:r>
    </w:p>
    <w:p w14:paraId="21AE293C" w14:textId="77777777" w:rsidR="006830F9" w:rsidRDefault="006830F9" w:rsidP="00441CD7">
      <w:r>
        <w:t xml:space="preserve">1) </w:t>
      </w:r>
      <w:r>
        <w:t>前置条件</w:t>
      </w:r>
    </w:p>
    <w:p w14:paraId="3170A88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9FF2D8C" w14:textId="77777777" w:rsidR="006830F9" w:rsidRDefault="006830F9" w:rsidP="00441CD7">
      <w:r>
        <w:t xml:space="preserve">2) </w:t>
      </w:r>
      <w:r>
        <w:t>测试输入</w:t>
      </w:r>
    </w:p>
    <w:p w14:paraId="5D83252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B354C72" w14:textId="77777777" w:rsidR="006830F9" w:rsidRDefault="006830F9" w:rsidP="00441CD7">
      <w:r>
        <w:t xml:space="preserve">3) </w:t>
      </w:r>
      <w:r>
        <w:t>预期结果</w:t>
      </w:r>
    </w:p>
    <w:p w14:paraId="16C26D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回答的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3BFE40FB" w14:textId="77777777" w:rsidR="006830F9" w:rsidRPr="002F0F61" w:rsidRDefault="006830F9" w:rsidP="002F0F61">
      <w:pPr>
        <w:pStyle w:val="2"/>
      </w:pPr>
      <w:bookmarkStart w:id="121" w:name="_98duxh8wdq8s" w:colFirst="0" w:colLast="0"/>
      <w:bookmarkStart w:id="122" w:name="_Toc492920303"/>
      <w:bookmarkEnd w:id="121"/>
      <w:r w:rsidRPr="002F0F61">
        <w:t>测试用例</w:t>
      </w:r>
      <w:r w:rsidRPr="002F0F61">
        <w:t xml:space="preserve"> 12</w:t>
      </w:r>
      <w:bookmarkEnd w:id="122"/>
    </w:p>
    <w:p w14:paraId="240FBAC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</w:t>
      </w:r>
      <w:r>
        <w:t>接口</w:t>
      </w:r>
      <w:r>
        <w:t>get</w:t>
      </w:r>
      <w:r>
        <w:t>方法。</w:t>
      </w:r>
    </w:p>
    <w:p w14:paraId="0A7CEC64" w14:textId="77777777" w:rsidR="006830F9" w:rsidRDefault="006830F9" w:rsidP="00441CD7">
      <w:r>
        <w:t xml:space="preserve">1) </w:t>
      </w:r>
      <w:r>
        <w:t>前置条件</w:t>
      </w:r>
    </w:p>
    <w:p w14:paraId="75855D1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85228DC" w14:textId="77777777" w:rsidR="006830F9" w:rsidRDefault="006830F9" w:rsidP="00441CD7">
      <w:r>
        <w:t xml:space="preserve">2) </w:t>
      </w:r>
      <w:r>
        <w:t>测试输入</w:t>
      </w:r>
    </w:p>
    <w:p w14:paraId="22F6353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5A639E9F" w14:textId="77777777" w:rsidR="006830F9" w:rsidRDefault="006830F9" w:rsidP="00441CD7">
      <w:r>
        <w:t xml:space="preserve">3) </w:t>
      </w:r>
      <w:r>
        <w:t>预期结果</w:t>
      </w:r>
    </w:p>
    <w:p w14:paraId="3AC9235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页问题数</w:t>
      </w:r>
      <w:r>
        <w:rPr>
          <w:lang w:eastAsia="zh-CN"/>
        </w:rPr>
        <w:t>据。</w:t>
      </w:r>
    </w:p>
    <w:p w14:paraId="515D7175" w14:textId="77777777" w:rsidR="006830F9" w:rsidRPr="002F0F61" w:rsidRDefault="006830F9" w:rsidP="002F0F61">
      <w:pPr>
        <w:pStyle w:val="2"/>
      </w:pPr>
      <w:bookmarkStart w:id="123" w:name="_593ze8psp67d" w:colFirst="0" w:colLast="0"/>
      <w:bookmarkStart w:id="124" w:name="_Toc492920304"/>
      <w:bookmarkEnd w:id="123"/>
      <w:r w:rsidRPr="002F0F61">
        <w:t>测试用例</w:t>
      </w:r>
      <w:r w:rsidRPr="002F0F61">
        <w:t xml:space="preserve"> 13</w:t>
      </w:r>
      <w:bookmarkEnd w:id="124"/>
    </w:p>
    <w:p w14:paraId="08D67FD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</w:t>
      </w:r>
      <w:r>
        <w:t>接口</w:t>
      </w:r>
      <w:r>
        <w:t>get</w:t>
      </w:r>
      <w:r>
        <w:t>方法。</w:t>
      </w:r>
    </w:p>
    <w:p w14:paraId="27F2B831" w14:textId="77777777" w:rsidR="006830F9" w:rsidRDefault="006830F9" w:rsidP="00441CD7">
      <w:r>
        <w:t xml:space="preserve">1) </w:t>
      </w:r>
      <w:r>
        <w:t>前置条件</w:t>
      </w:r>
    </w:p>
    <w:p w14:paraId="2590F0EA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47714ED" w14:textId="77777777" w:rsidR="006830F9" w:rsidRDefault="006830F9" w:rsidP="00441CD7">
      <w:r>
        <w:t xml:space="preserve">2) </w:t>
      </w:r>
      <w:r>
        <w:t>测试输入</w:t>
      </w:r>
    </w:p>
    <w:p w14:paraId="276AB2B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35728E4" w14:textId="77777777" w:rsidR="006830F9" w:rsidRDefault="006830F9" w:rsidP="00441CD7">
      <w:r>
        <w:t xml:space="preserve">3) </w:t>
      </w:r>
      <w:r>
        <w:t>预期结果</w:t>
      </w:r>
    </w:p>
    <w:p w14:paraId="01C889D3" w14:textId="77777777" w:rsidR="006830F9" w:rsidRDefault="006830F9" w:rsidP="00441CD7">
      <w:pPr>
        <w:rPr>
          <w:rFonts w:eastAsia="Times New Roman"/>
          <w:i/>
          <w:color w:val="0000FF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问题数</w:t>
      </w:r>
      <w:r>
        <w:rPr>
          <w:lang w:eastAsia="zh-CN"/>
        </w:rPr>
        <w:t>据。</w:t>
      </w:r>
    </w:p>
    <w:p w14:paraId="055C12B6" w14:textId="77777777" w:rsidR="006830F9" w:rsidRPr="002F0F61" w:rsidRDefault="006830F9" w:rsidP="002F0F61">
      <w:pPr>
        <w:pStyle w:val="2"/>
      </w:pPr>
      <w:bookmarkStart w:id="125" w:name="_3ouohnswaohn" w:colFirst="0" w:colLast="0"/>
      <w:bookmarkStart w:id="126" w:name="_Toc492920305"/>
      <w:bookmarkEnd w:id="125"/>
      <w:r w:rsidRPr="002F0F61">
        <w:t>测试用例</w:t>
      </w:r>
      <w:r w:rsidRPr="002F0F61">
        <w:t xml:space="preserve"> 14</w:t>
      </w:r>
      <w:bookmarkEnd w:id="126"/>
    </w:p>
    <w:p w14:paraId="3846864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</w:t>
      </w:r>
      <w:r>
        <w:t>接口</w:t>
      </w:r>
      <w:r>
        <w:t>post</w:t>
      </w:r>
      <w:r>
        <w:t>方法。</w:t>
      </w:r>
    </w:p>
    <w:p w14:paraId="049AC23C" w14:textId="77777777" w:rsidR="006830F9" w:rsidRDefault="006830F9" w:rsidP="00441CD7">
      <w:r>
        <w:lastRenderedPageBreak/>
        <w:t xml:space="preserve">1) </w:t>
      </w:r>
      <w:r>
        <w:t>前置条件</w:t>
      </w:r>
    </w:p>
    <w:p w14:paraId="401A179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406F01D" w14:textId="77777777" w:rsidR="006830F9" w:rsidRDefault="006830F9" w:rsidP="00441CD7">
      <w:r>
        <w:t xml:space="preserve">2) </w:t>
      </w:r>
      <w:r>
        <w:t>测试输入</w:t>
      </w:r>
    </w:p>
    <w:p w14:paraId="59366B9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title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7CA5EA4" w14:textId="77777777" w:rsidR="006830F9" w:rsidRDefault="006830F9" w:rsidP="00441CD7">
      <w:r>
        <w:t xml:space="preserve">3) </w:t>
      </w:r>
      <w:r>
        <w:t>预期结果</w:t>
      </w:r>
    </w:p>
    <w:p w14:paraId="499D8AC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SimSun" w:eastAsia="SimSun" w:hAnsi="SimSun" w:cs="SimSun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容的新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3BE2B06A" w14:textId="77777777" w:rsidR="006830F9" w:rsidRPr="002F0F61" w:rsidRDefault="006830F9" w:rsidP="002F0F61">
      <w:pPr>
        <w:pStyle w:val="2"/>
      </w:pPr>
      <w:bookmarkStart w:id="127" w:name="_lb4f2atxielf" w:colFirst="0" w:colLast="0"/>
      <w:bookmarkStart w:id="128" w:name="_Toc492920306"/>
      <w:bookmarkEnd w:id="127"/>
      <w:r w:rsidRPr="002F0F61">
        <w:t>测试用例</w:t>
      </w:r>
      <w:r w:rsidRPr="002F0F61">
        <w:t xml:space="preserve"> 15</w:t>
      </w:r>
      <w:bookmarkEnd w:id="128"/>
    </w:p>
    <w:p w14:paraId="0296B97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</w:t>
      </w:r>
      <w:r>
        <w:t>接口</w:t>
      </w:r>
      <w:r>
        <w:t>delete</w:t>
      </w:r>
      <w:r>
        <w:t>方法。</w:t>
      </w:r>
    </w:p>
    <w:p w14:paraId="6B55AD5F" w14:textId="77777777" w:rsidR="006830F9" w:rsidRDefault="006830F9" w:rsidP="00441CD7">
      <w:r>
        <w:t xml:space="preserve">1) </w:t>
      </w:r>
      <w:r>
        <w:t>前置条件</w:t>
      </w:r>
    </w:p>
    <w:p w14:paraId="50E8F69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44A0BE7" w14:textId="77777777" w:rsidR="006830F9" w:rsidRDefault="006830F9" w:rsidP="00441CD7">
      <w:r>
        <w:t xml:space="preserve">2) </w:t>
      </w:r>
      <w:r>
        <w:t>测试输入</w:t>
      </w:r>
    </w:p>
    <w:p w14:paraId="77B7641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5188025A" w14:textId="77777777" w:rsidR="006830F9" w:rsidRDefault="006830F9" w:rsidP="00441CD7">
      <w:r>
        <w:t xml:space="preserve">3) </w:t>
      </w:r>
      <w:r>
        <w:t>预期结果</w:t>
      </w:r>
    </w:p>
    <w:p w14:paraId="69CF067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4638FAC5" w14:textId="77777777" w:rsidR="006830F9" w:rsidRPr="002F0F61" w:rsidRDefault="006830F9" w:rsidP="002F0F61">
      <w:pPr>
        <w:pStyle w:val="2"/>
      </w:pPr>
      <w:bookmarkStart w:id="129" w:name="_bahr2m7iunkg" w:colFirst="0" w:colLast="0"/>
      <w:bookmarkStart w:id="130" w:name="_Toc492920307"/>
      <w:bookmarkEnd w:id="129"/>
      <w:r w:rsidRPr="002F0F61">
        <w:t>测试用例</w:t>
      </w:r>
      <w:r w:rsidRPr="002F0F61">
        <w:t xml:space="preserve"> 16</w:t>
      </w:r>
      <w:bookmarkEnd w:id="130"/>
    </w:p>
    <w:p w14:paraId="12F9401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get</w:t>
      </w:r>
      <w:r>
        <w:t>方法。</w:t>
      </w:r>
    </w:p>
    <w:p w14:paraId="7F1C9B1A" w14:textId="77777777" w:rsidR="006830F9" w:rsidRDefault="006830F9" w:rsidP="00441CD7">
      <w:r>
        <w:t xml:space="preserve">1) </w:t>
      </w:r>
      <w:r>
        <w:t>前置条件</w:t>
      </w:r>
    </w:p>
    <w:p w14:paraId="0777321B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2C9DA74" w14:textId="77777777" w:rsidR="006830F9" w:rsidRDefault="006830F9" w:rsidP="00441CD7">
      <w:r>
        <w:t xml:space="preserve">2) </w:t>
      </w:r>
      <w:r>
        <w:t>测试输入</w:t>
      </w:r>
    </w:p>
    <w:p w14:paraId="14CE40C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798B5D7" w14:textId="77777777" w:rsidR="006830F9" w:rsidRDefault="006830F9" w:rsidP="00441CD7">
      <w:r>
        <w:t xml:space="preserve">3) </w:t>
      </w:r>
      <w:r>
        <w:t>预期结果</w:t>
      </w:r>
    </w:p>
    <w:p w14:paraId="4884E0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注。</w:t>
      </w:r>
    </w:p>
    <w:p w14:paraId="2CB40788" w14:textId="77777777" w:rsidR="006830F9" w:rsidRPr="002F0F61" w:rsidRDefault="006830F9" w:rsidP="002F0F61">
      <w:pPr>
        <w:pStyle w:val="2"/>
      </w:pPr>
      <w:bookmarkStart w:id="131" w:name="_d0b65of4p3th" w:colFirst="0" w:colLast="0"/>
      <w:bookmarkStart w:id="132" w:name="_Toc492920308"/>
      <w:bookmarkEnd w:id="131"/>
      <w:r w:rsidRPr="002F0F61">
        <w:t>测试用例</w:t>
      </w:r>
      <w:r w:rsidRPr="002F0F61">
        <w:t xml:space="preserve"> 6</w:t>
      </w:r>
      <w:bookmarkEnd w:id="132"/>
    </w:p>
    <w:p w14:paraId="1191C68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post</w:t>
      </w:r>
      <w:r>
        <w:t>方法。</w:t>
      </w:r>
    </w:p>
    <w:p w14:paraId="207AB00B" w14:textId="77777777" w:rsidR="006830F9" w:rsidRDefault="006830F9" w:rsidP="00441CD7">
      <w:r>
        <w:t xml:space="preserve">1) </w:t>
      </w:r>
      <w:r>
        <w:t>前置条件</w:t>
      </w:r>
    </w:p>
    <w:p w14:paraId="1DC05EE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80593A3" w14:textId="77777777" w:rsidR="006830F9" w:rsidRDefault="006830F9" w:rsidP="00441CD7">
      <w:r>
        <w:t xml:space="preserve">2) </w:t>
      </w:r>
      <w:r>
        <w:t>测试输入</w:t>
      </w:r>
    </w:p>
    <w:p w14:paraId="08FDDE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0E51CD08" w14:textId="77777777" w:rsidR="006830F9" w:rsidRDefault="006830F9" w:rsidP="00441CD7">
      <w:r>
        <w:t xml:space="preserve">3) </w:t>
      </w:r>
      <w:r>
        <w:t>预期结果</w:t>
      </w:r>
    </w:p>
    <w:p w14:paraId="733374E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1817FF29" w14:textId="77777777" w:rsidR="006830F9" w:rsidRPr="002F0F61" w:rsidRDefault="006830F9" w:rsidP="002F0F61">
      <w:pPr>
        <w:pStyle w:val="2"/>
      </w:pPr>
      <w:bookmarkStart w:id="133" w:name="_i9jdcvunxr6q" w:colFirst="0" w:colLast="0"/>
      <w:bookmarkStart w:id="134" w:name="_Toc492920309"/>
      <w:bookmarkEnd w:id="133"/>
      <w:r w:rsidRPr="002F0F61">
        <w:t>测试用例</w:t>
      </w:r>
      <w:r w:rsidRPr="002F0F61">
        <w:t xml:space="preserve"> 7</w:t>
      </w:r>
      <w:bookmarkEnd w:id="134"/>
    </w:p>
    <w:p w14:paraId="6BA4818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/api/questions/{id}/follow</w:t>
      </w:r>
      <w:r>
        <w:t>接口</w:t>
      </w:r>
      <w:r>
        <w:t>delete</w:t>
      </w:r>
      <w:r>
        <w:t>方法。</w:t>
      </w:r>
    </w:p>
    <w:p w14:paraId="21097295" w14:textId="77777777" w:rsidR="006830F9" w:rsidRDefault="006830F9" w:rsidP="00441CD7">
      <w:r>
        <w:t xml:space="preserve">1) </w:t>
      </w:r>
      <w:r>
        <w:t>前置条件</w:t>
      </w:r>
    </w:p>
    <w:p w14:paraId="027D7881" w14:textId="77777777" w:rsidR="006830F9" w:rsidRDefault="006830F9" w:rsidP="00441CD7">
      <w:pPr>
        <w:rPr>
          <w:rFonts w:eastAsia="Times New Roman"/>
          <w:i/>
          <w:color w:val="0000FF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2848D16" w14:textId="77777777" w:rsidR="006830F9" w:rsidRDefault="006830F9" w:rsidP="00441CD7">
      <w:r>
        <w:t xml:space="preserve">2) </w:t>
      </w:r>
      <w:r>
        <w:t>测试输入</w:t>
      </w:r>
    </w:p>
    <w:p w14:paraId="52253C8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/api/questions/{id}/follow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798F7548" w14:textId="77777777" w:rsidR="006830F9" w:rsidRDefault="006830F9" w:rsidP="00441CD7">
      <w:r>
        <w:t xml:space="preserve">3) </w:t>
      </w:r>
      <w:r>
        <w:t>预期结果</w:t>
      </w:r>
    </w:p>
    <w:p w14:paraId="0F93497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。</w:t>
      </w:r>
    </w:p>
    <w:p w14:paraId="2076FD7B" w14:textId="77777777" w:rsidR="006830F9" w:rsidRPr="002F0F61" w:rsidRDefault="006830F9" w:rsidP="002F0F61">
      <w:pPr>
        <w:pStyle w:val="2"/>
      </w:pPr>
      <w:bookmarkStart w:id="135" w:name="_e3f8daas7elf" w:colFirst="0" w:colLast="0"/>
      <w:bookmarkStart w:id="136" w:name="_Toc492920310"/>
      <w:bookmarkEnd w:id="135"/>
      <w:r w:rsidRPr="002F0F61">
        <w:t>测试用例</w:t>
      </w:r>
      <w:r w:rsidRPr="002F0F61">
        <w:t xml:space="preserve"> 11</w:t>
      </w:r>
      <w:bookmarkEnd w:id="136"/>
    </w:p>
    <w:p w14:paraId="0FE70C9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/api/questions/{id}/report</w:t>
      </w:r>
      <w:r>
        <w:t>接口</w:t>
      </w:r>
      <w:r>
        <w:t>post</w:t>
      </w:r>
      <w:r>
        <w:t>方法。</w:t>
      </w:r>
    </w:p>
    <w:p w14:paraId="2DDA931C" w14:textId="77777777" w:rsidR="006830F9" w:rsidRDefault="006830F9" w:rsidP="00441CD7">
      <w:r>
        <w:t xml:space="preserve">1) </w:t>
      </w:r>
      <w:r>
        <w:t>前置条件</w:t>
      </w:r>
    </w:p>
    <w:p w14:paraId="354A70F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3DD6F42" w14:textId="77777777" w:rsidR="006830F9" w:rsidRDefault="006830F9" w:rsidP="00441CD7">
      <w:r>
        <w:t xml:space="preserve">2) </w:t>
      </w:r>
      <w:r>
        <w:t>测试输入</w:t>
      </w:r>
    </w:p>
    <w:p w14:paraId="6101E62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/api/questions/{id}/report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0E85D30" w14:textId="77777777" w:rsidR="006830F9" w:rsidRDefault="006830F9" w:rsidP="00441CD7">
      <w:r>
        <w:t xml:space="preserve">3) </w:t>
      </w:r>
      <w:r>
        <w:t>预期结果</w:t>
      </w:r>
    </w:p>
    <w:p w14:paraId="0D4BB23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户对该问题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2BFF944F" w14:textId="77777777" w:rsidR="006830F9" w:rsidRPr="002F0F61" w:rsidRDefault="006830F9" w:rsidP="002F0F61">
      <w:pPr>
        <w:pStyle w:val="2"/>
      </w:pPr>
      <w:bookmarkStart w:id="137" w:name="_cukc7796ugsk" w:colFirst="0" w:colLast="0"/>
      <w:bookmarkStart w:id="138" w:name="_Toc492920311"/>
      <w:bookmarkEnd w:id="137"/>
      <w:r w:rsidRPr="002F0F61">
        <w:lastRenderedPageBreak/>
        <w:t>测试用例</w:t>
      </w:r>
      <w:r w:rsidRPr="002F0F61">
        <w:t xml:space="preserve"> 20</w:t>
      </w:r>
      <w:bookmarkEnd w:id="138"/>
    </w:p>
    <w:p w14:paraId="06E96F5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</w:t>
      </w:r>
      <w:r>
        <w:t>接口</w:t>
      </w:r>
      <w:r>
        <w:t>get</w:t>
      </w:r>
      <w:r>
        <w:t>方法。</w:t>
      </w:r>
    </w:p>
    <w:p w14:paraId="44624CBA" w14:textId="77777777" w:rsidR="006830F9" w:rsidRDefault="006830F9" w:rsidP="00441CD7">
      <w:r>
        <w:t xml:space="preserve">1) </w:t>
      </w:r>
      <w:r>
        <w:t>前置条件</w:t>
      </w:r>
    </w:p>
    <w:p w14:paraId="0A2664C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DF4B44D" w14:textId="77777777" w:rsidR="006830F9" w:rsidRDefault="006830F9" w:rsidP="00441CD7">
      <w:r>
        <w:t xml:space="preserve">2) </w:t>
      </w:r>
      <w:r>
        <w:t>测试输入</w:t>
      </w:r>
    </w:p>
    <w:p w14:paraId="2FB5ECE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14E285D" w14:textId="77777777" w:rsidR="006830F9" w:rsidRDefault="006830F9" w:rsidP="00441CD7">
      <w:r>
        <w:t xml:space="preserve">3) </w:t>
      </w:r>
      <w:r>
        <w:t>预期结果</w:t>
      </w:r>
    </w:p>
    <w:p w14:paraId="5E6F7EC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6608AF6" w14:textId="77777777" w:rsidR="006830F9" w:rsidRPr="002F0F61" w:rsidRDefault="006830F9" w:rsidP="002F0F61">
      <w:pPr>
        <w:pStyle w:val="2"/>
      </w:pPr>
      <w:bookmarkStart w:id="139" w:name="_7kuw2exv8n13" w:colFirst="0" w:colLast="0"/>
      <w:bookmarkStart w:id="140" w:name="_Toc492920312"/>
      <w:bookmarkEnd w:id="139"/>
      <w:r w:rsidRPr="002F0F61">
        <w:t>测试用例</w:t>
      </w:r>
      <w:r w:rsidRPr="002F0F61">
        <w:t xml:space="preserve"> 21</w:t>
      </w:r>
      <w:bookmarkEnd w:id="140"/>
    </w:p>
    <w:p w14:paraId="70BFEF4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</w:t>
      </w:r>
      <w:r>
        <w:t>接口</w:t>
      </w:r>
      <w:r>
        <w:t>get</w:t>
      </w:r>
      <w:r>
        <w:t>方法。</w:t>
      </w:r>
    </w:p>
    <w:p w14:paraId="0E4C91EE" w14:textId="77777777" w:rsidR="006830F9" w:rsidRDefault="006830F9" w:rsidP="00441CD7">
      <w:r>
        <w:t xml:space="preserve">1) </w:t>
      </w:r>
      <w:r>
        <w:t>前置条件</w:t>
      </w:r>
    </w:p>
    <w:p w14:paraId="2A86FE0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7CD011B" w14:textId="77777777" w:rsidR="006830F9" w:rsidRDefault="006830F9" w:rsidP="00441CD7">
      <w:r>
        <w:t xml:space="preserve">2) </w:t>
      </w:r>
      <w:r>
        <w:t>测试输入</w:t>
      </w:r>
    </w:p>
    <w:p w14:paraId="2EB02E1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7E60F6A" w14:textId="77777777" w:rsidR="006830F9" w:rsidRDefault="006830F9" w:rsidP="00441CD7">
      <w:r>
        <w:t xml:space="preserve">3) </w:t>
      </w:r>
      <w:r>
        <w:t>预期结果</w:t>
      </w:r>
    </w:p>
    <w:p w14:paraId="0FEA192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的文章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22D46149" w14:textId="77777777" w:rsidR="006830F9" w:rsidRPr="002F0F61" w:rsidRDefault="006830F9" w:rsidP="002F0F61">
      <w:pPr>
        <w:pStyle w:val="2"/>
      </w:pPr>
      <w:bookmarkStart w:id="141" w:name="_a9t2z8rleiek" w:colFirst="0" w:colLast="0"/>
      <w:bookmarkStart w:id="142" w:name="_Toc492920313"/>
      <w:bookmarkEnd w:id="141"/>
      <w:r w:rsidRPr="002F0F61">
        <w:t>测试用例</w:t>
      </w:r>
      <w:r w:rsidRPr="002F0F61">
        <w:t xml:space="preserve"> 22</w:t>
      </w:r>
      <w:bookmarkEnd w:id="142"/>
    </w:p>
    <w:p w14:paraId="48A4FF1E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/api/articles</w:t>
      </w:r>
      <w:r>
        <w:t>接口</w:t>
      </w:r>
      <w:r>
        <w:t>post</w:t>
      </w:r>
      <w:r>
        <w:t>方法。</w:t>
      </w:r>
    </w:p>
    <w:p w14:paraId="7CDBF451" w14:textId="77777777" w:rsidR="006830F9" w:rsidRDefault="006830F9" w:rsidP="00441CD7">
      <w:r>
        <w:t xml:space="preserve">1) </w:t>
      </w:r>
      <w:r>
        <w:t>前置条件</w:t>
      </w:r>
    </w:p>
    <w:p w14:paraId="1D38C02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52FCA2B" w14:textId="77777777" w:rsidR="006830F9" w:rsidRDefault="006830F9" w:rsidP="00441CD7">
      <w:r>
        <w:t xml:space="preserve">2) </w:t>
      </w:r>
      <w:r>
        <w:t>测试输入</w:t>
      </w:r>
    </w:p>
    <w:p w14:paraId="356BAA17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对</w:t>
      </w:r>
      <w:r>
        <w:t>/api/articles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title</w:t>
      </w:r>
      <w:r>
        <w:t>、</w:t>
      </w:r>
      <w:r>
        <w:t>summary</w:t>
      </w:r>
      <w:r>
        <w:t>、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E68FF5B" w14:textId="77777777" w:rsidR="006830F9" w:rsidRDefault="006830F9" w:rsidP="00441CD7">
      <w:r>
        <w:t xml:space="preserve">3) </w:t>
      </w:r>
      <w:r>
        <w:t>预期结果</w:t>
      </w:r>
    </w:p>
    <w:p w14:paraId="1D193F7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title</w:t>
      </w:r>
      <w:r>
        <w:rPr>
          <w:rFonts w:ascii="SimSun" w:eastAsia="SimSun" w:hAnsi="SimSun" w:cs="SimSun"/>
          <w:lang w:eastAsia="zh-CN"/>
        </w:rPr>
        <w:t>为标题</w:t>
      </w:r>
      <w:r>
        <w:rPr>
          <w:lang w:eastAsia="zh-CN"/>
        </w:rPr>
        <w:t>、以</w:t>
      </w:r>
      <w:r>
        <w:rPr>
          <w:lang w:eastAsia="zh-CN"/>
        </w:rPr>
        <w:t>summary</w:t>
      </w:r>
      <w:r>
        <w:rPr>
          <w:rFonts w:ascii="SimSun" w:eastAsia="SimSun" w:hAnsi="SimSun" w:cs="SimSun"/>
          <w:lang w:eastAsia="zh-CN"/>
        </w:rPr>
        <w:t>为简</w:t>
      </w:r>
      <w:r>
        <w:rPr>
          <w:lang w:eastAsia="zh-CN"/>
        </w:rPr>
        <w:t>介、以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容的新文章。</w:t>
      </w:r>
    </w:p>
    <w:p w14:paraId="6CA3B5C7" w14:textId="77777777" w:rsidR="006830F9" w:rsidRPr="002F0F61" w:rsidRDefault="006830F9" w:rsidP="002F0F61">
      <w:pPr>
        <w:pStyle w:val="2"/>
      </w:pPr>
      <w:bookmarkStart w:id="143" w:name="_rwabm5pzrvej" w:colFirst="0" w:colLast="0"/>
      <w:bookmarkStart w:id="144" w:name="_Toc492920314"/>
      <w:bookmarkEnd w:id="143"/>
      <w:r w:rsidRPr="002F0F61">
        <w:t>测试用例</w:t>
      </w:r>
      <w:r w:rsidRPr="002F0F61">
        <w:t xml:space="preserve"> 23</w:t>
      </w:r>
      <w:bookmarkEnd w:id="144"/>
    </w:p>
    <w:p w14:paraId="5F818A6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</w:t>
      </w:r>
      <w:r>
        <w:t>接口</w:t>
      </w:r>
      <w:r>
        <w:t>delete</w:t>
      </w:r>
      <w:r>
        <w:t>方法。</w:t>
      </w:r>
    </w:p>
    <w:p w14:paraId="07A8709C" w14:textId="77777777" w:rsidR="006830F9" w:rsidRDefault="006830F9" w:rsidP="00441CD7">
      <w:r>
        <w:t xml:space="preserve">1) </w:t>
      </w:r>
      <w:r>
        <w:t>前置条件</w:t>
      </w:r>
    </w:p>
    <w:p w14:paraId="63F4D18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2184054" w14:textId="77777777" w:rsidR="006830F9" w:rsidRDefault="006830F9" w:rsidP="00441CD7">
      <w:r>
        <w:t xml:space="preserve">2) </w:t>
      </w:r>
      <w:r>
        <w:t>测试输入</w:t>
      </w:r>
    </w:p>
    <w:p w14:paraId="3768A7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44E0D4A3" w14:textId="77777777" w:rsidR="006830F9" w:rsidRDefault="006830F9" w:rsidP="00441CD7">
      <w:r>
        <w:t xml:space="preserve">3) </w:t>
      </w:r>
      <w:r>
        <w:t>预期结果</w:t>
      </w:r>
    </w:p>
    <w:p w14:paraId="004A52C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的文章。</w:t>
      </w:r>
    </w:p>
    <w:p w14:paraId="3E563C70" w14:textId="77777777" w:rsidR="006830F9" w:rsidRPr="002F0F61" w:rsidRDefault="006830F9" w:rsidP="002F0F61">
      <w:pPr>
        <w:pStyle w:val="2"/>
      </w:pPr>
      <w:bookmarkStart w:id="145" w:name="_lojlz6qfn11y" w:colFirst="0" w:colLast="0"/>
      <w:bookmarkStart w:id="146" w:name="_Toc492920315"/>
      <w:bookmarkEnd w:id="145"/>
      <w:r w:rsidRPr="002F0F61">
        <w:t>测试用例</w:t>
      </w:r>
      <w:r w:rsidRPr="002F0F61">
        <w:t xml:space="preserve"> 24</w:t>
      </w:r>
      <w:bookmarkEnd w:id="146"/>
    </w:p>
    <w:p w14:paraId="0D596B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get</w:t>
      </w:r>
      <w:r>
        <w:t>方法。</w:t>
      </w:r>
    </w:p>
    <w:p w14:paraId="3A81F625" w14:textId="77777777" w:rsidR="006830F9" w:rsidRDefault="006830F9" w:rsidP="00441CD7">
      <w:r>
        <w:t xml:space="preserve">1) </w:t>
      </w:r>
      <w:r>
        <w:t>前置条件</w:t>
      </w:r>
    </w:p>
    <w:p w14:paraId="26CCC54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8BA0F57" w14:textId="77777777" w:rsidR="006830F9" w:rsidRDefault="006830F9" w:rsidP="00441CD7">
      <w:r>
        <w:t xml:space="preserve">2) </w:t>
      </w:r>
      <w:r>
        <w:t>测试输入</w:t>
      </w:r>
    </w:p>
    <w:p w14:paraId="34EB337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E21C17B" w14:textId="77777777" w:rsidR="006830F9" w:rsidRDefault="006830F9" w:rsidP="00441CD7">
      <w:r>
        <w:t xml:space="preserve">3) </w:t>
      </w:r>
      <w:r>
        <w:t>预期结果</w:t>
      </w:r>
    </w:p>
    <w:p w14:paraId="30086B7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4E0EAD22" w14:textId="77777777" w:rsidR="006830F9" w:rsidRPr="002F0F61" w:rsidRDefault="006830F9" w:rsidP="002F0F61">
      <w:pPr>
        <w:pStyle w:val="2"/>
      </w:pPr>
      <w:bookmarkStart w:id="147" w:name="_nkfr1zccornl" w:colFirst="0" w:colLast="0"/>
      <w:bookmarkStart w:id="148" w:name="_Toc492920316"/>
      <w:bookmarkEnd w:id="147"/>
      <w:r w:rsidRPr="002F0F61">
        <w:t>测试用例</w:t>
      </w:r>
      <w:r w:rsidRPr="002F0F61">
        <w:t xml:space="preserve"> 25</w:t>
      </w:r>
      <w:bookmarkEnd w:id="148"/>
    </w:p>
    <w:p w14:paraId="2414DE73" w14:textId="77777777" w:rsidR="006830F9" w:rsidRDefault="006830F9" w:rsidP="00441CD7">
      <w:pPr>
        <w:rPr>
          <w:rFonts w:eastAsia="Times New Roman"/>
          <w:i/>
          <w:color w:val="0000FF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post</w:t>
      </w:r>
      <w:r>
        <w:t>方法。</w:t>
      </w:r>
    </w:p>
    <w:p w14:paraId="4FA6A73C" w14:textId="77777777" w:rsidR="006830F9" w:rsidRDefault="006830F9" w:rsidP="00441CD7">
      <w:r>
        <w:t xml:space="preserve">1) </w:t>
      </w:r>
      <w:r>
        <w:t>前置条件</w:t>
      </w:r>
    </w:p>
    <w:p w14:paraId="476A913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E52FFAB" w14:textId="77777777" w:rsidR="006830F9" w:rsidRDefault="006830F9" w:rsidP="00441CD7">
      <w:r>
        <w:t xml:space="preserve">2) </w:t>
      </w:r>
      <w:r>
        <w:t>测试输入</w:t>
      </w:r>
    </w:p>
    <w:p w14:paraId="31271E8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44CB3853" w14:textId="77777777" w:rsidR="006830F9" w:rsidRDefault="006830F9" w:rsidP="00441CD7">
      <w:r>
        <w:t xml:space="preserve">3) </w:t>
      </w:r>
      <w:r>
        <w:t>预期结果</w:t>
      </w:r>
    </w:p>
    <w:p w14:paraId="433C97B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69590AB" w14:textId="77777777" w:rsidR="006830F9" w:rsidRPr="002F0F61" w:rsidRDefault="006830F9" w:rsidP="002F0F61">
      <w:pPr>
        <w:pStyle w:val="2"/>
      </w:pPr>
      <w:bookmarkStart w:id="149" w:name="_evbrj97iwflj" w:colFirst="0" w:colLast="0"/>
      <w:bookmarkStart w:id="150" w:name="_Toc492920317"/>
      <w:bookmarkEnd w:id="149"/>
      <w:r w:rsidRPr="002F0F61">
        <w:t>测试用例</w:t>
      </w:r>
      <w:r w:rsidRPr="002F0F61">
        <w:t xml:space="preserve"> 26</w:t>
      </w:r>
      <w:bookmarkEnd w:id="150"/>
    </w:p>
    <w:p w14:paraId="32DB984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/api/articles/{id}/like</w:t>
      </w:r>
      <w:r>
        <w:t>接口</w:t>
      </w:r>
      <w:r>
        <w:t>delete</w:t>
      </w:r>
      <w:r>
        <w:t>方法。</w:t>
      </w:r>
    </w:p>
    <w:p w14:paraId="2D6DE9C9" w14:textId="77777777" w:rsidR="006830F9" w:rsidRDefault="006830F9" w:rsidP="00441CD7">
      <w:r>
        <w:t xml:space="preserve">1) </w:t>
      </w:r>
      <w:r>
        <w:t>前置条件</w:t>
      </w:r>
    </w:p>
    <w:p w14:paraId="6CAE7F83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D5EA6F8" w14:textId="77777777" w:rsidR="006830F9" w:rsidRDefault="006830F9" w:rsidP="00441CD7">
      <w:r>
        <w:t xml:space="preserve">2) </w:t>
      </w:r>
      <w:r>
        <w:t>测试输入</w:t>
      </w:r>
    </w:p>
    <w:p w14:paraId="333864F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15862EBA" w14:textId="77777777" w:rsidR="006830F9" w:rsidRDefault="006830F9" w:rsidP="00441CD7">
      <w:r>
        <w:t xml:space="preserve">3) </w:t>
      </w:r>
      <w:r>
        <w:t>预期结果</w:t>
      </w:r>
    </w:p>
    <w:p w14:paraId="57BB44A0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46448AA9" w14:textId="77777777" w:rsidR="006830F9" w:rsidRPr="002F0F61" w:rsidRDefault="006830F9" w:rsidP="002F0F61">
      <w:pPr>
        <w:pStyle w:val="2"/>
      </w:pPr>
      <w:bookmarkStart w:id="151" w:name="_x5dgta6f86us" w:colFirst="0" w:colLast="0"/>
      <w:bookmarkStart w:id="152" w:name="_Toc492920318"/>
      <w:bookmarkEnd w:id="151"/>
      <w:r w:rsidRPr="002F0F61">
        <w:t>测试用例</w:t>
      </w:r>
      <w:r w:rsidRPr="002F0F61">
        <w:t xml:space="preserve"> 27</w:t>
      </w:r>
      <w:bookmarkEnd w:id="152"/>
    </w:p>
    <w:p w14:paraId="4E885BB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get</w:t>
      </w:r>
      <w:r>
        <w:t>方法。</w:t>
      </w:r>
    </w:p>
    <w:p w14:paraId="60348CDF" w14:textId="77777777" w:rsidR="006830F9" w:rsidRDefault="006830F9" w:rsidP="00441CD7">
      <w:r>
        <w:t xml:space="preserve">1) </w:t>
      </w:r>
      <w:r>
        <w:t>前置条件</w:t>
      </w:r>
    </w:p>
    <w:p w14:paraId="5B0D22B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1F9F9A3" w14:textId="77777777" w:rsidR="006830F9" w:rsidRDefault="006830F9" w:rsidP="00441CD7">
      <w:r>
        <w:t xml:space="preserve">2) </w:t>
      </w:r>
      <w:r>
        <w:t>测试输入</w:t>
      </w:r>
    </w:p>
    <w:p w14:paraId="0DEAA14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7D3B04EC" w14:textId="77777777" w:rsidR="006830F9" w:rsidRDefault="006830F9" w:rsidP="00441CD7">
      <w:r>
        <w:t xml:space="preserve">3) </w:t>
      </w:r>
      <w:r>
        <w:t>预期结果</w:t>
      </w:r>
    </w:p>
    <w:p w14:paraId="5C38DEE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0CCBFF7D" w14:textId="77777777" w:rsidR="006830F9" w:rsidRPr="002F0F61" w:rsidRDefault="006830F9" w:rsidP="002F0F61">
      <w:pPr>
        <w:pStyle w:val="2"/>
      </w:pPr>
      <w:bookmarkStart w:id="153" w:name="_ftgdlajpat" w:colFirst="0" w:colLast="0"/>
      <w:bookmarkStart w:id="154" w:name="_Toc492920319"/>
      <w:bookmarkEnd w:id="153"/>
      <w:r w:rsidRPr="002F0F61">
        <w:t>测试用例</w:t>
      </w:r>
      <w:r w:rsidRPr="002F0F61">
        <w:t xml:space="preserve"> 28</w:t>
      </w:r>
      <w:bookmarkEnd w:id="154"/>
    </w:p>
    <w:p w14:paraId="0915216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post</w:t>
      </w:r>
      <w:r>
        <w:t>方法。</w:t>
      </w:r>
    </w:p>
    <w:p w14:paraId="0AAF085F" w14:textId="77777777" w:rsidR="006830F9" w:rsidRDefault="006830F9" w:rsidP="00441CD7">
      <w:r>
        <w:t xml:space="preserve">1) </w:t>
      </w:r>
      <w:r>
        <w:t>前置条件</w:t>
      </w:r>
    </w:p>
    <w:p w14:paraId="77E0CE7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65DC703" w14:textId="77777777" w:rsidR="006830F9" w:rsidRDefault="006830F9" w:rsidP="00441CD7">
      <w:r>
        <w:t xml:space="preserve">2) </w:t>
      </w:r>
      <w:r>
        <w:t>测试输入</w:t>
      </w:r>
    </w:p>
    <w:p w14:paraId="56A8637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14FD31AA" w14:textId="77777777" w:rsidR="006830F9" w:rsidRDefault="006830F9" w:rsidP="00441CD7">
      <w:r>
        <w:t xml:space="preserve">3) </w:t>
      </w:r>
      <w:r>
        <w:t>预期结果</w:t>
      </w:r>
    </w:p>
    <w:p w14:paraId="5067014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1AA8D551" w14:textId="77777777" w:rsidR="006830F9" w:rsidRPr="002F0F61" w:rsidRDefault="006830F9" w:rsidP="002F0F61">
      <w:pPr>
        <w:pStyle w:val="2"/>
      </w:pPr>
      <w:bookmarkStart w:id="155" w:name="_s8egvj4gr6h0" w:colFirst="0" w:colLast="0"/>
      <w:bookmarkStart w:id="156" w:name="_Toc492920320"/>
      <w:bookmarkEnd w:id="155"/>
      <w:r w:rsidRPr="002F0F61">
        <w:t>测试用例</w:t>
      </w:r>
      <w:r w:rsidRPr="002F0F61">
        <w:t xml:space="preserve"> 29</w:t>
      </w:r>
      <w:bookmarkEnd w:id="156"/>
    </w:p>
    <w:p w14:paraId="5A0C33B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/api/articles/{id}/favorite</w:t>
      </w:r>
      <w:r>
        <w:t>接口</w:t>
      </w:r>
      <w:r>
        <w:t>delete</w:t>
      </w:r>
      <w:r>
        <w:t>方法。</w:t>
      </w:r>
    </w:p>
    <w:p w14:paraId="212871D6" w14:textId="77777777" w:rsidR="006830F9" w:rsidRDefault="006830F9" w:rsidP="00441CD7">
      <w:r>
        <w:t xml:space="preserve">1) </w:t>
      </w:r>
      <w:r>
        <w:t>前置条件</w:t>
      </w:r>
    </w:p>
    <w:p w14:paraId="27A3D25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2CA3FC2" w14:textId="77777777" w:rsidR="006830F9" w:rsidRDefault="006830F9" w:rsidP="00441CD7">
      <w:r>
        <w:t xml:space="preserve">2) </w:t>
      </w:r>
      <w:r>
        <w:t>测试输入</w:t>
      </w:r>
    </w:p>
    <w:p w14:paraId="33FCC6A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035CB71A" w14:textId="77777777" w:rsidR="006830F9" w:rsidRDefault="006830F9" w:rsidP="00441CD7">
      <w:r>
        <w:t xml:space="preserve">3) </w:t>
      </w:r>
      <w:r>
        <w:t>预期结果</w:t>
      </w:r>
    </w:p>
    <w:p w14:paraId="16E9252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文章。</w:t>
      </w:r>
    </w:p>
    <w:p w14:paraId="094338AA" w14:textId="77777777" w:rsidR="006830F9" w:rsidRPr="002F0F61" w:rsidRDefault="006830F9" w:rsidP="002F0F61">
      <w:pPr>
        <w:pStyle w:val="2"/>
      </w:pPr>
      <w:bookmarkStart w:id="157" w:name="_gtj8udmln13" w:colFirst="0" w:colLast="0"/>
      <w:bookmarkStart w:id="158" w:name="_Toc492920321"/>
      <w:bookmarkEnd w:id="157"/>
      <w:r w:rsidRPr="002F0F61">
        <w:t>测试用例</w:t>
      </w:r>
      <w:r w:rsidRPr="002F0F61">
        <w:t xml:space="preserve"> 30</w:t>
      </w:r>
      <w:bookmarkEnd w:id="158"/>
    </w:p>
    <w:p w14:paraId="72E190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/api/articles/{id}/report</w:t>
      </w:r>
      <w:r>
        <w:t>接口</w:t>
      </w:r>
      <w:r>
        <w:t>post</w:t>
      </w:r>
      <w:r>
        <w:t>方法。</w:t>
      </w:r>
    </w:p>
    <w:p w14:paraId="525F0DD8" w14:textId="77777777" w:rsidR="006830F9" w:rsidRDefault="006830F9" w:rsidP="00441CD7">
      <w:r>
        <w:t xml:space="preserve">1) </w:t>
      </w:r>
      <w:r>
        <w:t>前置条件</w:t>
      </w:r>
    </w:p>
    <w:p w14:paraId="23A3056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01292B6" w14:textId="77777777" w:rsidR="006830F9" w:rsidRDefault="006830F9" w:rsidP="00441CD7">
      <w:r>
        <w:t xml:space="preserve">2) </w:t>
      </w:r>
      <w:r>
        <w:t>测试输入</w:t>
      </w:r>
    </w:p>
    <w:p w14:paraId="2393319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0E2A07C" w14:textId="77777777" w:rsidR="006830F9" w:rsidRDefault="006830F9" w:rsidP="00441CD7">
      <w:r>
        <w:t xml:space="preserve">3) </w:t>
      </w:r>
      <w:r>
        <w:t>预期结果</w:t>
      </w:r>
    </w:p>
    <w:p w14:paraId="7133901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文章的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622B6A11" w14:textId="77777777" w:rsidR="006830F9" w:rsidRPr="002F0F61" w:rsidRDefault="006830F9" w:rsidP="002F0F61">
      <w:pPr>
        <w:pStyle w:val="2"/>
      </w:pPr>
      <w:bookmarkStart w:id="159" w:name="_63k8ndyb4mbm" w:colFirst="0" w:colLast="0"/>
      <w:bookmarkStart w:id="160" w:name="_Toc492920322"/>
      <w:bookmarkEnd w:id="159"/>
      <w:r w:rsidRPr="002F0F61">
        <w:t>测试用例</w:t>
      </w:r>
      <w:r w:rsidRPr="002F0F61">
        <w:t xml:space="preserve"> 31</w:t>
      </w:r>
      <w:bookmarkEnd w:id="160"/>
    </w:p>
    <w:p w14:paraId="3690F28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</w:t>
      </w:r>
      <w:r>
        <w:t>接口</w:t>
      </w:r>
      <w:r>
        <w:t>get</w:t>
      </w:r>
      <w:r>
        <w:t>方法。</w:t>
      </w:r>
    </w:p>
    <w:p w14:paraId="71B42104" w14:textId="77777777" w:rsidR="006830F9" w:rsidRDefault="006830F9" w:rsidP="00441CD7">
      <w:r>
        <w:lastRenderedPageBreak/>
        <w:t xml:space="preserve">1) </w:t>
      </w:r>
      <w:r>
        <w:t>前置条件</w:t>
      </w:r>
    </w:p>
    <w:p w14:paraId="266394B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54CC024" w14:textId="77777777" w:rsidR="006830F9" w:rsidRDefault="006830F9" w:rsidP="00441CD7">
      <w:r>
        <w:t xml:space="preserve">2) </w:t>
      </w:r>
      <w:r>
        <w:t>测试输入</w:t>
      </w:r>
    </w:p>
    <w:p w14:paraId="7C73FD7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求，包含</w:t>
      </w:r>
      <w:r>
        <w:t>page</w:t>
      </w:r>
      <w:r>
        <w:t>，</w:t>
      </w:r>
      <w:r>
        <w:t>size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8D0B181" w14:textId="77777777" w:rsidR="006830F9" w:rsidRDefault="006830F9" w:rsidP="00441CD7">
      <w:r>
        <w:t xml:space="preserve">3) </w:t>
      </w:r>
      <w:r>
        <w:t>预期结果</w:t>
      </w:r>
    </w:p>
    <w:p w14:paraId="4936568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收到以</w:t>
      </w:r>
      <w:r>
        <w:rPr>
          <w:rFonts w:ascii="SimSun" w:eastAsia="SimSun" w:hAnsi="SimSun" w:cs="SimSun"/>
          <w:lang w:eastAsia="zh-CN"/>
        </w:rPr>
        <w:t>给</w:t>
      </w:r>
      <w:r>
        <w:rPr>
          <w:lang w:eastAsia="zh-CN"/>
        </w:rPr>
        <w:t>定</w:t>
      </w:r>
      <w:r>
        <w:rPr>
          <w:lang w:eastAsia="zh-CN"/>
        </w:rPr>
        <w:t>size</w:t>
      </w:r>
      <w:r>
        <w:rPr>
          <w:rFonts w:ascii="SimSun" w:eastAsia="SimSun" w:hAnsi="SimSun" w:cs="SimSun"/>
          <w:lang w:eastAsia="zh-CN"/>
        </w:rPr>
        <w:t>进</w:t>
      </w:r>
      <w:r>
        <w:rPr>
          <w:lang w:eastAsia="zh-CN"/>
        </w:rPr>
        <w:t>行分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的第</w:t>
      </w:r>
      <w:r>
        <w:rPr>
          <w:lang w:eastAsia="zh-CN"/>
        </w:rPr>
        <w:t>page</w:t>
      </w:r>
      <w:r>
        <w:rPr>
          <w:rFonts w:ascii="SimSun" w:eastAsia="SimSun" w:hAnsi="SimSun" w:cs="SimSun"/>
          <w:lang w:eastAsia="zh-CN"/>
        </w:rPr>
        <w:t>页</w:t>
      </w:r>
      <w:r>
        <w:rPr>
          <w:lang w:eastAsia="zh-CN"/>
        </w:rPr>
        <w:t>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44A2BA35" w14:textId="77777777" w:rsidR="006830F9" w:rsidRPr="002F0F61" w:rsidRDefault="006830F9" w:rsidP="002F0F61">
      <w:pPr>
        <w:pStyle w:val="2"/>
      </w:pPr>
      <w:bookmarkStart w:id="161" w:name="_gkc4wmykfmg2" w:colFirst="0" w:colLast="0"/>
      <w:bookmarkStart w:id="162" w:name="_Toc492920323"/>
      <w:bookmarkEnd w:id="161"/>
      <w:r w:rsidRPr="002F0F61">
        <w:t>测试用例</w:t>
      </w:r>
      <w:r w:rsidRPr="002F0F61">
        <w:t xml:space="preserve"> 32</w:t>
      </w:r>
      <w:bookmarkEnd w:id="162"/>
    </w:p>
    <w:p w14:paraId="31CE676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</w:t>
      </w:r>
      <w:r>
        <w:t>接口</w:t>
      </w:r>
      <w:r>
        <w:t>get</w:t>
      </w:r>
      <w:r>
        <w:t>方法。</w:t>
      </w:r>
    </w:p>
    <w:p w14:paraId="5662E18B" w14:textId="77777777" w:rsidR="006830F9" w:rsidRDefault="006830F9" w:rsidP="00441CD7">
      <w:r>
        <w:t xml:space="preserve">1) </w:t>
      </w:r>
      <w:r>
        <w:t>前置条件</w:t>
      </w:r>
    </w:p>
    <w:p w14:paraId="2A7371A1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DB090D" w14:textId="77777777" w:rsidR="006830F9" w:rsidRDefault="006830F9" w:rsidP="00441CD7">
      <w:r>
        <w:t xml:space="preserve">2) </w:t>
      </w:r>
      <w:r>
        <w:t>测试输入</w:t>
      </w:r>
    </w:p>
    <w:p w14:paraId="52F7103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B35D54F" w14:textId="77777777" w:rsidR="006830F9" w:rsidRDefault="006830F9" w:rsidP="00441CD7">
      <w:r>
        <w:t xml:space="preserve">3) </w:t>
      </w:r>
      <w:r>
        <w:t>预期结果</w:t>
      </w:r>
    </w:p>
    <w:p w14:paraId="0B4534E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收到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指定</w:t>
      </w:r>
      <w:r>
        <w:rPr>
          <w:rFonts w:ascii="MS Mincho" w:eastAsia="MS Mincho" w:hAnsi="MS Mincho" w:cs="MS Mincho"/>
          <w:lang w:eastAsia="zh-CN"/>
        </w:rPr>
        <w:t>参数</w:t>
      </w:r>
      <w:r>
        <w:rPr>
          <w:lang w:eastAsia="zh-CN"/>
        </w:rPr>
        <w:t>的点滴</w:t>
      </w: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据。</w:t>
      </w:r>
    </w:p>
    <w:p w14:paraId="790B6FD6" w14:textId="77777777" w:rsidR="006830F9" w:rsidRPr="002F0F61" w:rsidRDefault="006830F9" w:rsidP="002F0F61">
      <w:pPr>
        <w:pStyle w:val="2"/>
      </w:pPr>
      <w:bookmarkStart w:id="163" w:name="_rq9ezbd34qn8" w:colFirst="0" w:colLast="0"/>
      <w:bookmarkStart w:id="164" w:name="_Toc492920324"/>
      <w:bookmarkEnd w:id="163"/>
      <w:r w:rsidRPr="002F0F61">
        <w:t>测试用例</w:t>
      </w:r>
      <w:r w:rsidRPr="002F0F61">
        <w:t xml:space="preserve"> 33</w:t>
      </w:r>
      <w:bookmarkEnd w:id="164"/>
    </w:p>
    <w:p w14:paraId="46CE507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</w:t>
      </w:r>
      <w:r>
        <w:t>接口</w:t>
      </w:r>
      <w:r>
        <w:t>post</w:t>
      </w:r>
      <w:r>
        <w:t>方法。</w:t>
      </w:r>
    </w:p>
    <w:p w14:paraId="73F2AD0A" w14:textId="77777777" w:rsidR="006830F9" w:rsidRDefault="006830F9" w:rsidP="00441CD7">
      <w:r>
        <w:t xml:space="preserve">1) </w:t>
      </w:r>
      <w:r>
        <w:t>前置条件</w:t>
      </w:r>
    </w:p>
    <w:p w14:paraId="3FE54C7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AB390E7" w14:textId="77777777" w:rsidR="006830F9" w:rsidRDefault="006830F9" w:rsidP="00441CD7">
      <w:r>
        <w:t xml:space="preserve">2) </w:t>
      </w:r>
      <w:r>
        <w:t>测试输入</w:t>
      </w:r>
    </w:p>
    <w:p w14:paraId="35CACAA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t>、</w:t>
      </w:r>
      <w:r>
        <w:t>medias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FCE4A1B" w14:textId="77777777" w:rsidR="006830F9" w:rsidRDefault="006830F9" w:rsidP="00441CD7">
      <w:r>
        <w:t xml:space="preserve">3) </w:t>
      </w:r>
      <w:r>
        <w:t>预期结果</w:t>
      </w:r>
    </w:p>
    <w:p w14:paraId="67FDBFE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以</w:t>
      </w:r>
      <w:r>
        <w:rPr>
          <w:lang w:eastAsia="zh-CN"/>
        </w:rPr>
        <w:t>content</w:t>
      </w:r>
      <w:r>
        <w:rPr>
          <w:rFonts w:ascii="SimSun" w:eastAsia="SimSun" w:hAnsi="SimSun" w:cs="SimSun"/>
          <w:lang w:eastAsia="zh-CN"/>
        </w:rPr>
        <w:t>为内</w:t>
      </w:r>
      <w:r>
        <w:rPr>
          <w:lang w:eastAsia="zh-CN"/>
        </w:rPr>
        <w:t>容</w:t>
      </w:r>
      <w:r>
        <w:rPr>
          <w:lang w:eastAsia="zh-CN"/>
        </w:rPr>
        <w:t>·</w:t>
      </w:r>
      <w:r>
        <w:rPr>
          <w:lang w:eastAsia="zh-CN"/>
        </w:rPr>
        <w:t>、以</w:t>
      </w:r>
      <w:r>
        <w:rPr>
          <w:lang w:eastAsia="zh-CN"/>
        </w:rPr>
        <w:t>medias</w:t>
      </w:r>
      <w:r>
        <w:rPr>
          <w:rFonts w:ascii="SimSun" w:eastAsia="SimSun" w:hAnsi="SimSun" w:cs="SimSun"/>
          <w:lang w:eastAsia="zh-CN"/>
        </w:rPr>
        <w:t>为</w:t>
      </w:r>
      <w:r>
        <w:rPr>
          <w:lang w:eastAsia="zh-CN"/>
        </w:rPr>
        <w:t>媒体信息的新点滴。</w:t>
      </w:r>
    </w:p>
    <w:p w14:paraId="0CB8EA4D" w14:textId="77777777" w:rsidR="006830F9" w:rsidRPr="002F0F61" w:rsidRDefault="006830F9" w:rsidP="002F0F61">
      <w:pPr>
        <w:pStyle w:val="2"/>
      </w:pPr>
      <w:bookmarkStart w:id="165" w:name="_i46xgr1syost" w:colFirst="0" w:colLast="0"/>
      <w:bookmarkStart w:id="166" w:name="_Toc492920325"/>
      <w:bookmarkEnd w:id="165"/>
      <w:r w:rsidRPr="002F0F61">
        <w:t>测试用例</w:t>
      </w:r>
      <w:r w:rsidRPr="002F0F61">
        <w:t xml:space="preserve"> 34</w:t>
      </w:r>
      <w:bookmarkEnd w:id="166"/>
    </w:p>
    <w:p w14:paraId="2D01417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</w:t>
      </w:r>
      <w:r>
        <w:t>接口</w:t>
      </w:r>
      <w:r>
        <w:t>delete</w:t>
      </w:r>
      <w:r>
        <w:t>方法。</w:t>
      </w:r>
    </w:p>
    <w:p w14:paraId="24398CF6" w14:textId="77777777" w:rsidR="006830F9" w:rsidRDefault="006830F9" w:rsidP="00441CD7">
      <w:r>
        <w:t xml:space="preserve">1) </w:t>
      </w:r>
      <w:r>
        <w:t>前置条件</w:t>
      </w:r>
    </w:p>
    <w:p w14:paraId="4EE17037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99AC652" w14:textId="77777777" w:rsidR="006830F9" w:rsidRDefault="006830F9" w:rsidP="00441CD7">
      <w:r>
        <w:t xml:space="preserve">2) </w:t>
      </w:r>
      <w:r>
        <w:t>测试输入</w:t>
      </w:r>
    </w:p>
    <w:p w14:paraId="01B7178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680F34F1" w14:textId="77777777" w:rsidR="006830F9" w:rsidRDefault="006830F9" w:rsidP="00441CD7">
      <w:r>
        <w:t xml:space="preserve">3) </w:t>
      </w:r>
      <w:r>
        <w:t>预期结果</w:t>
      </w:r>
    </w:p>
    <w:p w14:paraId="2A6EEEA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lang w:eastAsia="zh-CN"/>
        </w:rPr>
        <w:t>的点滴。</w:t>
      </w:r>
    </w:p>
    <w:p w14:paraId="7CC632C3" w14:textId="77777777" w:rsidR="006830F9" w:rsidRPr="002F0F61" w:rsidRDefault="006830F9" w:rsidP="002F0F61">
      <w:pPr>
        <w:pStyle w:val="2"/>
      </w:pPr>
      <w:bookmarkStart w:id="167" w:name="_h83w0woszzwf" w:colFirst="0" w:colLast="0"/>
      <w:bookmarkStart w:id="168" w:name="_Toc492920326"/>
      <w:bookmarkEnd w:id="167"/>
      <w:r w:rsidRPr="002F0F61">
        <w:t>测试用例</w:t>
      </w:r>
      <w:r w:rsidRPr="002F0F61">
        <w:t xml:space="preserve"> 35</w:t>
      </w:r>
      <w:bookmarkEnd w:id="168"/>
    </w:p>
    <w:p w14:paraId="5A96689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get</w:t>
      </w:r>
      <w:r>
        <w:t>方法。</w:t>
      </w:r>
    </w:p>
    <w:p w14:paraId="5737252C" w14:textId="77777777" w:rsidR="006830F9" w:rsidRDefault="006830F9" w:rsidP="00441CD7">
      <w:r>
        <w:t xml:space="preserve">1) </w:t>
      </w:r>
      <w:r>
        <w:t>前置条件</w:t>
      </w:r>
    </w:p>
    <w:p w14:paraId="7999EB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0E45BB6" w14:textId="77777777" w:rsidR="006830F9" w:rsidRDefault="006830F9" w:rsidP="00441CD7">
      <w:r>
        <w:t xml:space="preserve">2) </w:t>
      </w:r>
      <w:r>
        <w:t>测试输入</w:t>
      </w:r>
    </w:p>
    <w:p w14:paraId="739F294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BFEC881" w14:textId="77777777" w:rsidR="006830F9" w:rsidRDefault="006830F9" w:rsidP="00441CD7">
      <w:r>
        <w:t xml:space="preserve">3) </w:t>
      </w:r>
      <w:r>
        <w:t>预期结果</w:t>
      </w:r>
    </w:p>
    <w:p w14:paraId="385EDCB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。</w:t>
      </w:r>
    </w:p>
    <w:p w14:paraId="2A457EB8" w14:textId="77777777" w:rsidR="006830F9" w:rsidRPr="002F0F61" w:rsidRDefault="006830F9" w:rsidP="002F0F61">
      <w:pPr>
        <w:pStyle w:val="2"/>
      </w:pPr>
      <w:bookmarkStart w:id="169" w:name="_op5boybj4gxn" w:colFirst="0" w:colLast="0"/>
      <w:bookmarkStart w:id="170" w:name="_Toc492920327"/>
      <w:bookmarkEnd w:id="169"/>
      <w:r w:rsidRPr="002F0F61">
        <w:t>测试用例</w:t>
      </w:r>
      <w:r w:rsidRPr="002F0F61">
        <w:t xml:space="preserve"> 36</w:t>
      </w:r>
      <w:bookmarkEnd w:id="170"/>
    </w:p>
    <w:p w14:paraId="471B1B7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post</w:t>
      </w:r>
      <w:r>
        <w:t>方法。</w:t>
      </w:r>
    </w:p>
    <w:p w14:paraId="75F91D56" w14:textId="77777777" w:rsidR="006830F9" w:rsidRDefault="006830F9" w:rsidP="00441CD7">
      <w:r>
        <w:t xml:space="preserve">1) </w:t>
      </w:r>
      <w:r>
        <w:t>前置条件</w:t>
      </w:r>
    </w:p>
    <w:p w14:paraId="70E7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521D23C" w14:textId="77777777" w:rsidR="006830F9" w:rsidRDefault="006830F9" w:rsidP="00441CD7">
      <w:r>
        <w:t xml:space="preserve">2) </w:t>
      </w:r>
      <w:r>
        <w:t>测试输入</w:t>
      </w:r>
    </w:p>
    <w:p w14:paraId="2D8B2C2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4F28A9DB" w14:textId="77777777" w:rsidR="006830F9" w:rsidRDefault="006830F9" w:rsidP="00441CD7">
      <w:r>
        <w:t xml:space="preserve">3) </w:t>
      </w:r>
      <w:r>
        <w:t>预期结果</w:t>
      </w:r>
    </w:p>
    <w:p w14:paraId="6609156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05878211" w14:textId="77777777" w:rsidR="006830F9" w:rsidRPr="002F0F61" w:rsidRDefault="006830F9" w:rsidP="002F0F61">
      <w:pPr>
        <w:pStyle w:val="2"/>
      </w:pPr>
      <w:bookmarkStart w:id="171" w:name="_ri5xn32338hb" w:colFirst="0" w:colLast="0"/>
      <w:bookmarkStart w:id="172" w:name="_Toc492920328"/>
      <w:bookmarkEnd w:id="171"/>
      <w:r w:rsidRPr="002F0F61">
        <w:lastRenderedPageBreak/>
        <w:t>测试用例</w:t>
      </w:r>
      <w:r w:rsidRPr="002F0F61">
        <w:t xml:space="preserve"> 37</w:t>
      </w:r>
      <w:bookmarkEnd w:id="172"/>
    </w:p>
    <w:p w14:paraId="3A9571A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/api/moments/{id}/like</w:t>
      </w:r>
      <w:r>
        <w:t>接口</w:t>
      </w:r>
      <w:r>
        <w:t>delete</w:t>
      </w:r>
      <w:r>
        <w:t>方法。</w:t>
      </w:r>
    </w:p>
    <w:p w14:paraId="12353B2E" w14:textId="77777777" w:rsidR="006830F9" w:rsidRDefault="006830F9" w:rsidP="00441CD7">
      <w:r>
        <w:t xml:space="preserve">1) </w:t>
      </w:r>
      <w:r>
        <w:t>前置条件</w:t>
      </w:r>
    </w:p>
    <w:p w14:paraId="1F2C19B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9E28E2A" w14:textId="77777777" w:rsidR="006830F9" w:rsidRDefault="006830F9" w:rsidP="00441CD7">
      <w:r>
        <w:t xml:space="preserve">2) </w:t>
      </w:r>
      <w:r>
        <w:t>测试输入</w:t>
      </w:r>
    </w:p>
    <w:p w14:paraId="0374CC8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/api/moments/{id}/like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32D8419F" w14:textId="77777777" w:rsidR="006830F9" w:rsidRDefault="006830F9" w:rsidP="00441CD7">
      <w:r>
        <w:t xml:space="preserve">3) </w:t>
      </w:r>
      <w:r>
        <w:t>预期结果</w:t>
      </w:r>
    </w:p>
    <w:p w14:paraId="2D5A490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</w:t>
      </w:r>
      <w:r>
        <w:rPr>
          <w:rFonts w:ascii="SimSun" w:eastAsia="SimSun" w:hAnsi="SimSun" w:cs="SimSun"/>
          <w:lang w:eastAsia="zh-CN"/>
        </w:rPr>
        <w:t>赞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7BB06A54" w14:textId="77777777" w:rsidR="006830F9" w:rsidRPr="002F0F61" w:rsidRDefault="006830F9" w:rsidP="002F0F61">
      <w:pPr>
        <w:pStyle w:val="2"/>
      </w:pPr>
      <w:bookmarkStart w:id="173" w:name="_lx69vnr3sks4" w:colFirst="0" w:colLast="0"/>
      <w:bookmarkStart w:id="174" w:name="_Toc492920329"/>
      <w:bookmarkEnd w:id="173"/>
      <w:r w:rsidRPr="002F0F61">
        <w:t>测试用例</w:t>
      </w:r>
      <w:r w:rsidRPr="002F0F61">
        <w:t xml:space="preserve"> 38</w:t>
      </w:r>
      <w:bookmarkEnd w:id="174"/>
    </w:p>
    <w:p w14:paraId="39EC221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get</w:t>
      </w:r>
      <w:r>
        <w:t>方法。</w:t>
      </w:r>
    </w:p>
    <w:p w14:paraId="32E46C5A" w14:textId="77777777" w:rsidR="006830F9" w:rsidRDefault="006830F9" w:rsidP="00441CD7">
      <w:r>
        <w:t xml:space="preserve">1) </w:t>
      </w:r>
      <w:r>
        <w:t>前置条件</w:t>
      </w:r>
    </w:p>
    <w:p w14:paraId="001D81A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704A08B" w14:textId="77777777" w:rsidR="006830F9" w:rsidRDefault="006830F9" w:rsidP="00441CD7">
      <w:r>
        <w:t xml:space="preserve">2) </w:t>
      </w:r>
      <w:r>
        <w:t>测试输入</w:t>
      </w:r>
    </w:p>
    <w:p w14:paraId="578FAE0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E14B108" w14:textId="77777777" w:rsidR="006830F9" w:rsidRDefault="006830F9" w:rsidP="00441CD7">
      <w:r>
        <w:t xml:space="preserve">3) </w:t>
      </w:r>
      <w:r>
        <w:t>预期结果</w:t>
      </w:r>
    </w:p>
    <w:p w14:paraId="3AD850A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是否收藏。</w:t>
      </w:r>
    </w:p>
    <w:p w14:paraId="179BF5B6" w14:textId="77777777" w:rsidR="006830F9" w:rsidRPr="002F0F61" w:rsidRDefault="006830F9" w:rsidP="002F0F61">
      <w:pPr>
        <w:pStyle w:val="2"/>
      </w:pPr>
      <w:bookmarkStart w:id="175" w:name="_4rbajpq85jj0" w:colFirst="0" w:colLast="0"/>
      <w:bookmarkStart w:id="176" w:name="_Toc492920330"/>
      <w:bookmarkEnd w:id="175"/>
      <w:r w:rsidRPr="002F0F61">
        <w:t>测试用例</w:t>
      </w:r>
      <w:r w:rsidRPr="002F0F61">
        <w:t xml:space="preserve"> 39</w:t>
      </w:r>
      <w:bookmarkEnd w:id="176"/>
    </w:p>
    <w:p w14:paraId="552DFA1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post</w:t>
      </w:r>
      <w:r>
        <w:t>方法。</w:t>
      </w:r>
    </w:p>
    <w:p w14:paraId="5FDF4BCB" w14:textId="77777777" w:rsidR="006830F9" w:rsidRDefault="006830F9" w:rsidP="00441CD7">
      <w:r>
        <w:t xml:space="preserve">1) </w:t>
      </w:r>
      <w:r>
        <w:t>前置条件</w:t>
      </w:r>
    </w:p>
    <w:p w14:paraId="146BA0F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00BAF27" w14:textId="77777777" w:rsidR="006830F9" w:rsidRDefault="006830F9" w:rsidP="00441CD7">
      <w:r>
        <w:t xml:space="preserve">2) </w:t>
      </w:r>
      <w:r>
        <w:t>测试输入</w:t>
      </w:r>
    </w:p>
    <w:p w14:paraId="5B4B293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6D78BF61" w14:textId="77777777" w:rsidR="006830F9" w:rsidRDefault="006830F9" w:rsidP="00441CD7">
      <w:r>
        <w:t xml:space="preserve">3) </w:t>
      </w:r>
      <w:r>
        <w:t>预期结果</w:t>
      </w:r>
    </w:p>
    <w:p w14:paraId="4C52CDA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1FA811E1" w14:textId="77777777" w:rsidR="006830F9" w:rsidRPr="002F0F61" w:rsidRDefault="006830F9" w:rsidP="002F0F61">
      <w:pPr>
        <w:pStyle w:val="2"/>
      </w:pPr>
      <w:bookmarkStart w:id="177" w:name="_i30367ydenhw" w:colFirst="0" w:colLast="0"/>
      <w:bookmarkStart w:id="178" w:name="_Toc492920331"/>
      <w:bookmarkEnd w:id="177"/>
      <w:r w:rsidRPr="002F0F61">
        <w:t>测试用例</w:t>
      </w:r>
      <w:r w:rsidRPr="002F0F61">
        <w:t xml:space="preserve"> 40</w:t>
      </w:r>
      <w:bookmarkEnd w:id="178"/>
    </w:p>
    <w:p w14:paraId="0DC29D8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/api/moments/{id}/favorite</w:t>
      </w:r>
      <w:r>
        <w:t>接口</w:t>
      </w:r>
      <w:r>
        <w:t>delete</w:t>
      </w:r>
      <w:r>
        <w:t>方法。</w:t>
      </w:r>
    </w:p>
    <w:p w14:paraId="7E225E77" w14:textId="77777777" w:rsidR="006830F9" w:rsidRDefault="006830F9" w:rsidP="00441CD7">
      <w:r>
        <w:t xml:space="preserve">1) </w:t>
      </w:r>
      <w:r>
        <w:t>前置条件</w:t>
      </w:r>
    </w:p>
    <w:p w14:paraId="078F094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5646B13" w14:textId="77777777" w:rsidR="006830F9" w:rsidRDefault="006830F9" w:rsidP="00441CD7">
      <w:r>
        <w:t xml:space="preserve">2) </w:t>
      </w:r>
      <w:r>
        <w:t>测试输入</w:t>
      </w:r>
    </w:p>
    <w:p w14:paraId="486C6F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/api/moments/{id}/favorite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0309D249" w14:textId="77777777" w:rsidR="006830F9" w:rsidRDefault="006830F9" w:rsidP="00441CD7">
      <w:r>
        <w:t xml:space="preserve">3) </w:t>
      </w:r>
      <w:r>
        <w:t>预期结果</w:t>
      </w:r>
    </w:p>
    <w:p w14:paraId="2AD4E09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</w:t>
      </w:r>
      <w:r>
        <w:rPr>
          <w:rFonts w:ascii="MS Mincho" w:eastAsia="MS Mincho" w:hAnsi="MS Mincho" w:cs="MS Mincho"/>
          <w:lang w:eastAsia="zh-CN"/>
        </w:rPr>
        <w:t>当</w:t>
      </w:r>
      <w:r>
        <w:rPr>
          <w:lang w:eastAsia="zh-CN"/>
        </w:rPr>
        <w:t>前用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收藏指定</w:t>
      </w:r>
      <w:r>
        <w:rPr>
          <w:lang w:eastAsia="zh-CN"/>
        </w:rPr>
        <w:t>id</w:t>
      </w:r>
      <w:r>
        <w:rPr>
          <w:lang w:eastAsia="zh-CN"/>
        </w:rPr>
        <w:t>点滴。</w:t>
      </w:r>
    </w:p>
    <w:p w14:paraId="43B89876" w14:textId="77777777" w:rsidR="006830F9" w:rsidRPr="002F0F61" w:rsidRDefault="006830F9" w:rsidP="002F0F61">
      <w:pPr>
        <w:pStyle w:val="2"/>
      </w:pPr>
      <w:bookmarkStart w:id="179" w:name="_ggp4nbpzxogw" w:colFirst="0" w:colLast="0"/>
      <w:bookmarkStart w:id="180" w:name="_Toc492920332"/>
      <w:bookmarkEnd w:id="179"/>
      <w:r w:rsidRPr="002F0F61">
        <w:t>测试用例</w:t>
      </w:r>
      <w:r w:rsidRPr="002F0F61">
        <w:t xml:space="preserve"> 41</w:t>
      </w:r>
      <w:bookmarkEnd w:id="180"/>
    </w:p>
    <w:p w14:paraId="1BBDB9A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/api/moments/{id}/report</w:t>
      </w:r>
      <w:r>
        <w:t>接口</w:t>
      </w:r>
      <w:r>
        <w:t>post</w:t>
      </w:r>
      <w:r>
        <w:t>方法。</w:t>
      </w:r>
    </w:p>
    <w:p w14:paraId="58887D95" w14:textId="77777777" w:rsidR="006830F9" w:rsidRDefault="006830F9" w:rsidP="00441CD7">
      <w:r>
        <w:t xml:space="preserve">1) </w:t>
      </w:r>
      <w:r>
        <w:t>前置条件</w:t>
      </w:r>
    </w:p>
    <w:p w14:paraId="07469A45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A98F413" w14:textId="77777777" w:rsidR="006830F9" w:rsidRDefault="006830F9" w:rsidP="00441CD7">
      <w:r>
        <w:t xml:space="preserve">2) </w:t>
      </w:r>
      <w:r>
        <w:t>测试输入</w:t>
      </w:r>
    </w:p>
    <w:p w14:paraId="18D860C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4005B75E" w14:textId="77777777" w:rsidR="006830F9" w:rsidRDefault="006830F9" w:rsidP="00441CD7">
      <w:r>
        <w:t xml:space="preserve">3) </w:t>
      </w:r>
      <w:r>
        <w:t>预期结果</w:t>
      </w:r>
    </w:p>
    <w:p w14:paraId="36585B67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库记录该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户对该</w:t>
      </w:r>
      <w:r>
        <w:rPr>
          <w:rFonts w:ascii="Gungsuh" w:eastAsia="Gungsuh" w:hAnsi="Gungsuh" w:cs="Gungsuh"/>
          <w:lang w:eastAsia="zh-CN"/>
        </w:rPr>
        <w:t>点滴的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76B7587B" w14:textId="77777777" w:rsidR="006830F9" w:rsidRPr="002F0F61" w:rsidRDefault="006830F9" w:rsidP="002F0F61">
      <w:pPr>
        <w:pStyle w:val="2"/>
      </w:pPr>
      <w:bookmarkStart w:id="181" w:name="_n4bbl2u932pu" w:colFirst="0" w:colLast="0"/>
      <w:bookmarkStart w:id="182" w:name="_Toc492920333"/>
      <w:bookmarkEnd w:id="181"/>
      <w:r w:rsidRPr="002F0F61">
        <w:t>测试用例</w:t>
      </w:r>
      <w:r w:rsidRPr="002F0F61">
        <w:t xml:space="preserve"> 42</w:t>
      </w:r>
      <w:bookmarkEnd w:id="182"/>
    </w:p>
    <w:p w14:paraId="72CA4D4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/api/auth</w:t>
      </w:r>
      <w:r>
        <w:t>接口</w:t>
      </w:r>
      <w:r>
        <w:t>post</w:t>
      </w:r>
      <w:r>
        <w:t>方法。</w:t>
      </w:r>
    </w:p>
    <w:p w14:paraId="5602D071" w14:textId="77777777" w:rsidR="006830F9" w:rsidRDefault="006830F9" w:rsidP="00441CD7">
      <w:r>
        <w:t xml:space="preserve">1) </w:t>
      </w:r>
      <w:r>
        <w:t>测试输入</w:t>
      </w:r>
    </w:p>
    <w:p w14:paraId="4503557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/api/auth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求，含</w:t>
      </w:r>
      <w:r>
        <w:t>phone</w:t>
      </w:r>
      <w:r>
        <w:t>、</w:t>
      </w:r>
      <w:r>
        <w:t>password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BF1BA73" w14:textId="77777777" w:rsidR="006830F9" w:rsidRDefault="006830F9" w:rsidP="00441CD7">
      <w:r>
        <w:t xml:space="preserve">2) </w:t>
      </w:r>
      <w:r>
        <w:t>预期结果</w:t>
      </w:r>
    </w:p>
    <w:p w14:paraId="738AA4E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lastRenderedPageBreak/>
        <w:t>服</w:t>
      </w:r>
      <w:r>
        <w:rPr>
          <w:rFonts w:ascii="SimSun" w:eastAsia="SimSun" w:hAnsi="SimSun" w:cs="SimSun"/>
          <w:lang w:eastAsia="zh-CN"/>
        </w:rPr>
        <w:t>务</w:t>
      </w:r>
      <w:r>
        <w:rPr>
          <w:lang w:eastAsia="zh-CN"/>
        </w:rPr>
        <w:t>器</w:t>
      </w:r>
      <w:r>
        <w:rPr>
          <w:rFonts w:ascii="SimSun" w:eastAsia="SimSun" w:hAnsi="SimSun" w:cs="SimSun"/>
          <w:lang w:eastAsia="zh-CN"/>
        </w:rPr>
        <w:t>验证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信息，登</w:t>
      </w:r>
      <w:r>
        <w:rPr>
          <w:rFonts w:ascii="SimSun" w:eastAsia="SimSun" w:hAnsi="SimSun" w:cs="SimSun"/>
          <w:lang w:eastAsia="zh-CN"/>
        </w:rPr>
        <w:t>录</w:t>
      </w:r>
      <w:r>
        <w:rPr>
          <w:lang w:eastAsia="zh-CN"/>
        </w:rPr>
        <w:t>成功后返回</w:t>
      </w:r>
      <w:r>
        <w:rPr>
          <w:lang w:eastAsia="zh-CN"/>
        </w:rPr>
        <w:t>user token</w:t>
      </w:r>
      <w:r>
        <w:rPr>
          <w:lang w:eastAsia="zh-CN"/>
        </w:rPr>
        <w:t>，否</w:t>
      </w:r>
      <w:r>
        <w:rPr>
          <w:rFonts w:ascii="SimSun" w:eastAsia="SimSun" w:hAnsi="SimSun" w:cs="SimSun"/>
          <w:lang w:eastAsia="zh-CN"/>
        </w:rPr>
        <w:t>则</w:t>
      </w:r>
      <w:r>
        <w:rPr>
          <w:lang w:eastAsia="zh-CN"/>
        </w:rPr>
        <w:t>返回</w:t>
      </w:r>
      <w:r>
        <w:rPr>
          <w:rFonts w:ascii="SimSun" w:eastAsia="SimSun" w:hAnsi="SimSun" w:cs="SimSun"/>
          <w:lang w:eastAsia="zh-CN"/>
        </w:rPr>
        <w:t>错误</w:t>
      </w:r>
      <w:r>
        <w:rPr>
          <w:lang w:eastAsia="zh-CN"/>
        </w:rPr>
        <w:t>信息。</w:t>
      </w:r>
    </w:p>
    <w:p w14:paraId="28E5AEBA" w14:textId="77777777" w:rsidR="006830F9" w:rsidRPr="002F0F61" w:rsidRDefault="006830F9" w:rsidP="002F0F61">
      <w:pPr>
        <w:pStyle w:val="2"/>
      </w:pPr>
      <w:bookmarkStart w:id="183" w:name="_a35zuygcrhej" w:colFirst="0" w:colLast="0"/>
      <w:bookmarkStart w:id="184" w:name="_Toc492920334"/>
      <w:bookmarkEnd w:id="183"/>
      <w:r w:rsidRPr="002F0F61">
        <w:t>测试用例</w:t>
      </w:r>
      <w:r w:rsidRPr="002F0F61">
        <w:t xml:space="preserve"> 43</w:t>
      </w:r>
      <w:bookmarkEnd w:id="184"/>
    </w:p>
    <w:p w14:paraId="0E6CEA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/api/auth</w:t>
      </w:r>
      <w:r>
        <w:t>接口</w:t>
      </w:r>
      <w:r>
        <w:t>delete</w:t>
      </w:r>
      <w:r>
        <w:t>方法。</w:t>
      </w:r>
    </w:p>
    <w:p w14:paraId="035A6A22" w14:textId="77777777" w:rsidR="006830F9" w:rsidRDefault="006830F9" w:rsidP="00441CD7">
      <w:r>
        <w:t xml:space="preserve">1) </w:t>
      </w:r>
      <w:r>
        <w:t>前置条件</w:t>
      </w:r>
    </w:p>
    <w:p w14:paraId="3EA64330" w14:textId="77777777" w:rsidR="006830F9" w:rsidRDefault="006830F9" w:rsidP="00441CD7">
      <w:r>
        <w:t>登陆。</w:t>
      </w:r>
    </w:p>
    <w:p w14:paraId="0B6C620E" w14:textId="77777777" w:rsidR="006830F9" w:rsidRDefault="006830F9" w:rsidP="00441CD7">
      <w:r>
        <w:t xml:space="preserve">1) </w:t>
      </w:r>
      <w:r>
        <w:t>测试输入</w:t>
      </w:r>
    </w:p>
    <w:p w14:paraId="57FA6FD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/api/auth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3DA1E3F3" w14:textId="77777777" w:rsidR="006830F9" w:rsidRDefault="006830F9" w:rsidP="00441CD7">
      <w:r>
        <w:t xml:space="preserve">2) </w:t>
      </w:r>
      <w:r>
        <w:t>预期结果</w:t>
      </w:r>
    </w:p>
    <w:p w14:paraId="06B2AE62" w14:textId="77777777" w:rsidR="006830F9" w:rsidRDefault="006830F9" w:rsidP="00441CD7">
      <w:pPr>
        <w:rPr>
          <w:rFonts w:eastAsia="Times New Roman"/>
        </w:rPr>
      </w:pPr>
      <w:r>
        <w:t>服</w:t>
      </w:r>
      <w:r>
        <w:rPr>
          <w:rFonts w:ascii="SimSun" w:eastAsia="SimSun" w:hAnsi="SimSun" w:cs="SimSun"/>
        </w:rPr>
        <w:t>务</w:t>
      </w:r>
      <w:r>
        <w:t>器使</w:t>
      </w:r>
      <w:r>
        <w:t>user token</w:t>
      </w:r>
      <w:r>
        <w:t>失效。</w:t>
      </w:r>
    </w:p>
    <w:p w14:paraId="0FD8958F" w14:textId="77777777" w:rsidR="006830F9" w:rsidRPr="002F0F61" w:rsidRDefault="006830F9" w:rsidP="002F0F61">
      <w:pPr>
        <w:pStyle w:val="2"/>
      </w:pPr>
      <w:bookmarkStart w:id="185" w:name="_qbdvmjglcwpg" w:colFirst="0" w:colLast="0"/>
      <w:bookmarkStart w:id="186" w:name="_Toc492920335"/>
      <w:bookmarkEnd w:id="185"/>
      <w:r w:rsidRPr="002F0F61">
        <w:t>测试用例</w:t>
      </w:r>
      <w:r w:rsidRPr="002F0F61">
        <w:t xml:space="preserve"> 44</w:t>
      </w:r>
      <w:bookmarkEnd w:id="186"/>
    </w:p>
    <w:p w14:paraId="02EE4C0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/api/banners</w:t>
      </w:r>
      <w:r>
        <w:t>接口</w:t>
      </w:r>
      <w:r>
        <w:t>get</w:t>
      </w:r>
      <w:r>
        <w:t>方法。</w:t>
      </w:r>
    </w:p>
    <w:p w14:paraId="0AE710B8" w14:textId="77777777" w:rsidR="006830F9" w:rsidRDefault="006830F9" w:rsidP="00441CD7">
      <w:r>
        <w:t xml:space="preserve">1) </w:t>
      </w:r>
      <w:r>
        <w:t>前置条件</w:t>
      </w:r>
    </w:p>
    <w:p w14:paraId="5D791F76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AB8E0AE" w14:textId="77777777" w:rsidR="006830F9" w:rsidRDefault="006830F9" w:rsidP="00441CD7">
      <w:r>
        <w:t xml:space="preserve">2) </w:t>
      </w:r>
      <w:r>
        <w:t>测试输入</w:t>
      </w:r>
    </w:p>
    <w:p w14:paraId="7190303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/api/banners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3960F2F" w14:textId="77777777" w:rsidR="006830F9" w:rsidRDefault="006830F9" w:rsidP="00441CD7">
      <w:r>
        <w:t xml:space="preserve">3) </w:t>
      </w:r>
      <w:r>
        <w:t>预期结果</w:t>
      </w:r>
    </w:p>
    <w:p w14:paraId="6ED1653F" w14:textId="77777777" w:rsidR="006830F9" w:rsidRDefault="006830F9" w:rsidP="00441CD7">
      <w:pPr>
        <w:rPr>
          <w:rFonts w:eastAsia="Times New Roman"/>
        </w:rPr>
      </w:pPr>
      <w:r>
        <w:t>返回首</w:t>
      </w:r>
      <w:r>
        <w:rPr>
          <w:rFonts w:ascii="SimSun" w:eastAsia="SimSun" w:hAnsi="SimSun" w:cs="SimSun"/>
        </w:rPr>
        <w:t>页</w:t>
      </w:r>
      <w:r>
        <w:t>推荐的</w:t>
      </w:r>
      <w:r>
        <w:t>banner</w:t>
      </w:r>
      <w:r>
        <w:rPr>
          <w:rFonts w:ascii="MS Mincho" w:eastAsia="MS Mincho" w:hAnsi="MS Mincho" w:cs="MS Mincho"/>
        </w:rPr>
        <w:t>数</w:t>
      </w:r>
      <w:r>
        <w:t>据。</w:t>
      </w:r>
    </w:p>
    <w:p w14:paraId="722626A8" w14:textId="77777777" w:rsidR="006830F9" w:rsidRPr="002F0F61" w:rsidRDefault="006830F9" w:rsidP="002F0F61">
      <w:pPr>
        <w:pStyle w:val="2"/>
      </w:pPr>
      <w:bookmarkStart w:id="187" w:name="_77sizt8piyj3" w:colFirst="0" w:colLast="0"/>
      <w:bookmarkStart w:id="188" w:name="_Toc492920336"/>
      <w:bookmarkEnd w:id="187"/>
      <w:r w:rsidRPr="002F0F61">
        <w:t>测试用例</w:t>
      </w:r>
      <w:r w:rsidRPr="002F0F61">
        <w:t xml:space="preserve"> 45</w:t>
      </w:r>
      <w:bookmarkEnd w:id="188"/>
    </w:p>
    <w:p w14:paraId="3CA5F62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/api/moments/{id}/comments</w:t>
      </w:r>
      <w:r>
        <w:t>接口</w:t>
      </w:r>
      <w:r>
        <w:t>post</w:t>
      </w:r>
      <w:r>
        <w:t>方法。</w:t>
      </w:r>
    </w:p>
    <w:p w14:paraId="45E08756" w14:textId="77777777" w:rsidR="006830F9" w:rsidRDefault="006830F9" w:rsidP="00441CD7">
      <w:r>
        <w:t xml:space="preserve">1) </w:t>
      </w:r>
      <w:r>
        <w:t>前置条件</w:t>
      </w:r>
    </w:p>
    <w:p w14:paraId="51B4DA4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2271FE0" w14:textId="77777777" w:rsidR="006830F9" w:rsidRDefault="006830F9" w:rsidP="00441CD7">
      <w:r>
        <w:t xml:space="preserve">2) </w:t>
      </w:r>
      <w:r>
        <w:t>测试输入</w:t>
      </w:r>
    </w:p>
    <w:p w14:paraId="51FEA9CB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/api/moments/{id}/comments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1C4AD49" w14:textId="77777777" w:rsidR="006830F9" w:rsidRDefault="006830F9" w:rsidP="00441CD7">
      <w:r>
        <w:t xml:space="preserve">3) </w:t>
      </w:r>
      <w:r>
        <w:t>预期结果</w:t>
      </w:r>
    </w:p>
    <w:p w14:paraId="613889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点滴的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51001EB6" w14:textId="77777777" w:rsidR="006830F9" w:rsidRPr="002F0F61" w:rsidRDefault="006830F9" w:rsidP="002F0F61">
      <w:pPr>
        <w:pStyle w:val="2"/>
      </w:pPr>
      <w:bookmarkStart w:id="189" w:name="_j7wn1iyg86z" w:colFirst="0" w:colLast="0"/>
      <w:bookmarkStart w:id="190" w:name="_Toc492920337"/>
      <w:bookmarkEnd w:id="189"/>
      <w:r w:rsidRPr="002F0F61">
        <w:t>测试用例</w:t>
      </w:r>
      <w:r w:rsidRPr="002F0F61">
        <w:t xml:space="preserve"> 46</w:t>
      </w:r>
      <w:bookmarkEnd w:id="190"/>
    </w:p>
    <w:p w14:paraId="0CA707D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/api/articles/{id}/comments</w:t>
      </w:r>
      <w:r>
        <w:t>接口</w:t>
      </w:r>
      <w:r>
        <w:t>post</w:t>
      </w:r>
      <w:r>
        <w:t>方法。</w:t>
      </w:r>
    </w:p>
    <w:p w14:paraId="7EE43670" w14:textId="77777777" w:rsidR="006830F9" w:rsidRDefault="006830F9" w:rsidP="00441CD7">
      <w:r>
        <w:t xml:space="preserve">1) </w:t>
      </w:r>
      <w:r>
        <w:t>前置条件</w:t>
      </w:r>
    </w:p>
    <w:p w14:paraId="1409728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97A969B" w14:textId="77777777" w:rsidR="006830F9" w:rsidRDefault="006830F9" w:rsidP="00441CD7">
      <w:r>
        <w:t xml:space="preserve">2) </w:t>
      </w:r>
      <w:r>
        <w:t>测试输入</w:t>
      </w:r>
    </w:p>
    <w:p w14:paraId="7EF086A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/api/articles/{id}/comments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C6BC143" w14:textId="77777777" w:rsidR="006830F9" w:rsidRDefault="006830F9" w:rsidP="00441CD7">
      <w:r>
        <w:t xml:space="preserve">3) </w:t>
      </w:r>
      <w:r>
        <w:t>预期结果</w:t>
      </w:r>
    </w:p>
    <w:p w14:paraId="7CE21183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文章的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07C6B745" w14:textId="77777777" w:rsidR="006830F9" w:rsidRPr="002F0F61" w:rsidRDefault="006830F9" w:rsidP="002F0F61">
      <w:pPr>
        <w:pStyle w:val="2"/>
      </w:pPr>
      <w:bookmarkStart w:id="191" w:name="_vz9q46t73819" w:colFirst="0" w:colLast="0"/>
      <w:bookmarkStart w:id="192" w:name="_Toc492920338"/>
      <w:bookmarkEnd w:id="191"/>
      <w:r w:rsidRPr="002F0F61">
        <w:t>测试用例</w:t>
      </w:r>
      <w:r w:rsidRPr="002F0F61">
        <w:t xml:space="preserve"> 47</w:t>
      </w:r>
      <w:bookmarkEnd w:id="192"/>
    </w:p>
    <w:p w14:paraId="6D717C1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/api/answers/{id}/comments</w:t>
      </w:r>
      <w:r>
        <w:t>接口</w:t>
      </w:r>
      <w:r>
        <w:t>post</w:t>
      </w:r>
      <w:r>
        <w:t>方法。</w:t>
      </w:r>
    </w:p>
    <w:p w14:paraId="35B2C777" w14:textId="77777777" w:rsidR="006830F9" w:rsidRDefault="006830F9" w:rsidP="00441CD7">
      <w:r>
        <w:t xml:space="preserve">1) </w:t>
      </w:r>
      <w:r>
        <w:t>前置条件</w:t>
      </w:r>
    </w:p>
    <w:p w14:paraId="269AE7C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FBAF5C5" w14:textId="77777777" w:rsidR="006830F9" w:rsidRDefault="006830F9" w:rsidP="00441CD7">
      <w:r>
        <w:t xml:space="preserve">2) </w:t>
      </w:r>
      <w:r>
        <w:t>测试输入</w:t>
      </w:r>
    </w:p>
    <w:p w14:paraId="627341A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/api/answers/{id}/comments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content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7AABBC79" w14:textId="77777777" w:rsidR="006830F9" w:rsidRDefault="006830F9" w:rsidP="00441CD7">
      <w:r>
        <w:t xml:space="preserve">3) </w:t>
      </w:r>
      <w:r>
        <w:t>预期结果</w:t>
      </w:r>
    </w:p>
    <w:p w14:paraId="296A6F5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回答的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733EEA92" w14:textId="77777777" w:rsidR="006830F9" w:rsidRPr="002F0F61" w:rsidRDefault="006830F9" w:rsidP="002F0F61">
      <w:pPr>
        <w:pStyle w:val="2"/>
      </w:pPr>
      <w:bookmarkStart w:id="193" w:name="_qob9hucyct9j" w:colFirst="0" w:colLast="0"/>
      <w:bookmarkStart w:id="194" w:name="_Toc492920339"/>
      <w:bookmarkEnd w:id="193"/>
      <w:r w:rsidRPr="002F0F61">
        <w:t>测试用例</w:t>
      </w:r>
      <w:r w:rsidRPr="002F0F61">
        <w:t xml:space="preserve"> 48</w:t>
      </w:r>
      <w:bookmarkEnd w:id="194"/>
    </w:p>
    <w:p w14:paraId="4FB9CE3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/api/comments/{id}</w:t>
      </w:r>
      <w:r>
        <w:t>接口</w:t>
      </w:r>
      <w:r>
        <w:t>delete</w:t>
      </w:r>
      <w:r>
        <w:t>方法。</w:t>
      </w:r>
    </w:p>
    <w:p w14:paraId="2627D7B0" w14:textId="77777777" w:rsidR="006830F9" w:rsidRDefault="006830F9" w:rsidP="00441CD7">
      <w:r>
        <w:t xml:space="preserve">1) </w:t>
      </w:r>
      <w:r>
        <w:t>前置条件</w:t>
      </w:r>
    </w:p>
    <w:p w14:paraId="618A430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039E69E" w14:textId="77777777" w:rsidR="006830F9" w:rsidRDefault="006830F9" w:rsidP="00441CD7">
      <w:r>
        <w:lastRenderedPageBreak/>
        <w:t xml:space="preserve">2) </w:t>
      </w:r>
      <w:r>
        <w:t>测试输入</w:t>
      </w:r>
    </w:p>
    <w:p w14:paraId="1851000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/api/comments/{id}</w:t>
      </w:r>
      <w:r>
        <w:rPr>
          <w:rFonts w:ascii="SimSun" w:eastAsia="SimSun" w:hAnsi="SimSun" w:cs="SimSun"/>
        </w:rPr>
        <w:t>发</w:t>
      </w:r>
      <w:r>
        <w:t>送</w:t>
      </w:r>
      <w:r>
        <w:t>delete</w:t>
      </w:r>
      <w:r>
        <w:rPr>
          <w:rFonts w:ascii="SimSun" w:eastAsia="SimSun" w:hAnsi="SimSun" w:cs="SimSun"/>
        </w:rPr>
        <w:t>请</w:t>
      </w:r>
      <w:r>
        <w:t>求。</w:t>
      </w:r>
    </w:p>
    <w:p w14:paraId="767B1B6E" w14:textId="77777777" w:rsidR="006830F9" w:rsidRDefault="006830F9" w:rsidP="00441CD7">
      <w:r>
        <w:t xml:space="preserve">3) </w:t>
      </w:r>
      <w:r>
        <w:t>预期结果</w:t>
      </w:r>
    </w:p>
    <w:p w14:paraId="6BD833B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除指定</w:t>
      </w:r>
      <w:r>
        <w:rPr>
          <w:lang w:eastAsia="zh-CN"/>
        </w:rPr>
        <w:t>id</w:t>
      </w:r>
      <w:r>
        <w:rPr>
          <w:rFonts w:ascii="SimSun" w:eastAsia="SimSun" w:hAnsi="SimSun" w:cs="SimSun"/>
          <w:lang w:eastAsia="zh-CN"/>
        </w:rPr>
        <w:t>评论</w:t>
      </w:r>
      <w:r>
        <w:rPr>
          <w:lang w:eastAsia="zh-CN"/>
        </w:rPr>
        <w:t>。</w:t>
      </w:r>
    </w:p>
    <w:p w14:paraId="6044A48F" w14:textId="77777777" w:rsidR="006830F9" w:rsidRPr="002F0F61" w:rsidRDefault="006830F9" w:rsidP="002F0F61">
      <w:pPr>
        <w:pStyle w:val="2"/>
      </w:pPr>
      <w:bookmarkStart w:id="195" w:name="_1y48rn9t0k9j" w:colFirst="0" w:colLast="0"/>
      <w:bookmarkStart w:id="196" w:name="_Toc492920340"/>
      <w:bookmarkEnd w:id="195"/>
      <w:r w:rsidRPr="002F0F61">
        <w:t>测试用例</w:t>
      </w:r>
      <w:r w:rsidRPr="002F0F61">
        <w:t xml:space="preserve"> 49</w:t>
      </w:r>
      <w:bookmarkEnd w:id="196"/>
    </w:p>
    <w:p w14:paraId="4469DAE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/api/comments/{id}/report</w:t>
      </w:r>
      <w:r>
        <w:t>接口</w:t>
      </w:r>
      <w:r>
        <w:t>post</w:t>
      </w:r>
      <w:r>
        <w:t>方法。</w:t>
      </w:r>
    </w:p>
    <w:p w14:paraId="2BFF279C" w14:textId="77777777" w:rsidR="006830F9" w:rsidRDefault="006830F9" w:rsidP="00441CD7">
      <w:r>
        <w:t xml:space="preserve">1) </w:t>
      </w:r>
      <w:r>
        <w:t>前置条件</w:t>
      </w:r>
    </w:p>
    <w:p w14:paraId="769F49C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7DE941C" w14:textId="77777777" w:rsidR="006830F9" w:rsidRDefault="006830F9" w:rsidP="00441CD7">
      <w:r>
        <w:t xml:space="preserve">2) </w:t>
      </w:r>
      <w:r>
        <w:t>测试输入</w:t>
      </w:r>
    </w:p>
    <w:p w14:paraId="10E4EC3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/api/comments/{id}/report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945A423" w14:textId="77777777" w:rsidR="006830F9" w:rsidRDefault="006830F9" w:rsidP="00441CD7">
      <w:r>
        <w:t xml:space="preserve">3) </w:t>
      </w:r>
      <w:r>
        <w:t>预期结果</w:t>
      </w:r>
    </w:p>
    <w:p w14:paraId="3FB69D1E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rFonts w:ascii="Gungsuh" w:eastAsia="Gungsuh" w:hAnsi="Gungsuh" w:cs="Gungsuh"/>
          <w:lang w:eastAsia="zh-CN"/>
        </w:rPr>
        <w:t>据</w:t>
      </w:r>
      <w:r>
        <w:rPr>
          <w:lang w:eastAsia="zh-CN"/>
        </w:rPr>
        <w:t>库记录</w:t>
      </w:r>
      <w:r>
        <w:rPr>
          <w:rFonts w:ascii="Gungsuh" w:eastAsia="Gungsuh" w:hAnsi="Gungsuh" w:cs="Gungsuh"/>
          <w:lang w:eastAsia="zh-CN"/>
        </w:rPr>
        <w:t>用</w:t>
      </w:r>
      <w:r>
        <w:rPr>
          <w:lang w:eastAsia="zh-CN"/>
        </w:rPr>
        <w:t>户对</w:t>
      </w:r>
      <w:r>
        <w:rPr>
          <w:rFonts w:ascii="Gungsuh" w:eastAsia="Gungsuh" w:hAnsi="Gungsuh" w:cs="Gungsuh"/>
          <w:lang w:eastAsia="zh-CN"/>
        </w:rPr>
        <w:t>指定id</w:t>
      </w:r>
      <w:r>
        <w:rPr>
          <w:lang w:eastAsia="zh-CN"/>
        </w:rPr>
        <w:t>评论</w:t>
      </w:r>
      <w:r>
        <w:rPr>
          <w:rFonts w:ascii="Gungsuh" w:eastAsia="Gungsuh" w:hAnsi="Gungsuh" w:cs="Gungsuh"/>
          <w:lang w:eastAsia="zh-CN"/>
        </w:rPr>
        <w:t>的</w:t>
      </w:r>
      <w:r>
        <w:rPr>
          <w:lang w:eastAsia="zh-CN"/>
        </w:rPr>
        <w:t>举报</w:t>
      </w:r>
      <w:r>
        <w:rPr>
          <w:rFonts w:ascii="Gungsuh" w:eastAsia="Gungsuh" w:hAnsi="Gungsuh" w:cs="Gungsuh"/>
          <w:lang w:eastAsia="zh-CN"/>
        </w:rPr>
        <w:t>。</w:t>
      </w:r>
    </w:p>
    <w:p w14:paraId="5BB66FE6" w14:textId="77777777" w:rsidR="006830F9" w:rsidRPr="002F0F61" w:rsidRDefault="006830F9" w:rsidP="002F0F61">
      <w:pPr>
        <w:pStyle w:val="2"/>
      </w:pPr>
      <w:bookmarkStart w:id="197" w:name="_tzmwrbc63ewp" w:colFirst="0" w:colLast="0"/>
      <w:bookmarkStart w:id="198" w:name="_Toc492920341"/>
      <w:bookmarkEnd w:id="197"/>
      <w:r w:rsidRPr="002F0F61">
        <w:t>测试用例</w:t>
      </w:r>
      <w:r w:rsidRPr="002F0F61">
        <w:t xml:space="preserve"> 50</w:t>
      </w:r>
      <w:bookmarkEnd w:id="198"/>
    </w:p>
    <w:p w14:paraId="00EFA8E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/api/reports</w:t>
      </w:r>
      <w:r>
        <w:t>接口</w:t>
      </w:r>
      <w:r>
        <w:t>post</w:t>
      </w:r>
      <w:r>
        <w:t>方法。</w:t>
      </w:r>
    </w:p>
    <w:p w14:paraId="052F009C" w14:textId="77777777" w:rsidR="006830F9" w:rsidRDefault="006830F9" w:rsidP="00441CD7">
      <w:r>
        <w:t xml:space="preserve">1) </w:t>
      </w:r>
      <w:r>
        <w:t>前置条件</w:t>
      </w:r>
    </w:p>
    <w:p w14:paraId="7737029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46C313D" w14:textId="77777777" w:rsidR="006830F9" w:rsidRDefault="006830F9" w:rsidP="00441CD7">
      <w:r>
        <w:t xml:space="preserve">2) </w:t>
      </w:r>
      <w:r>
        <w:t>测试输入</w:t>
      </w:r>
    </w:p>
    <w:p w14:paraId="15A9B07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/api/reports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</w:t>
      </w:r>
      <w:r>
        <w:t>itemId</w:t>
      </w:r>
      <w:r>
        <w:t>、</w:t>
      </w:r>
      <w:r>
        <w:t>itemType</w:t>
      </w:r>
      <w:r>
        <w:t>、</w:t>
      </w:r>
      <w:r>
        <w:t>reason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29E3FE74" w14:textId="77777777" w:rsidR="006830F9" w:rsidRDefault="006830F9" w:rsidP="00441CD7">
      <w:r>
        <w:t xml:space="preserve">3) </w:t>
      </w:r>
      <w:r>
        <w:t>预期结果</w:t>
      </w:r>
    </w:p>
    <w:p w14:paraId="2AA5829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户对</w:t>
      </w:r>
      <w:r>
        <w:rPr>
          <w:lang w:eastAsia="zh-CN"/>
        </w:rPr>
        <w:t>指定</w:t>
      </w:r>
      <w:r>
        <w:rPr>
          <w:lang w:eastAsia="zh-CN"/>
        </w:rPr>
        <w:t>id</w:t>
      </w:r>
      <w:r>
        <w:rPr>
          <w:lang w:eastAsia="zh-CN"/>
        </w:rPr>
        <w:t>的</w:t>
      </w:r>
      <w:r>
        <w:rPr>
          <w:lang w:eastAsia="zh-CN"/>
        </w:rPr>
        <w:t>item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举报</w:t>
      </w:r>
      <w:r>
        <w:rPr>
          <w:lang w:eastAsia="zh-CN"/>
        </w:rPr>
        <w:t>。</w:t>
      </w:r>
    </w:p>
    <w:p w14:paraId="2A8F4AD3" w14:textId="77777777" w:rsidR="006830F9" w:rsidRPr="002F0F61" w:rsidRDefault="006830F9" w:rsidP="002F0F61">
      <w:pPr>
        <w:pStyle w:val="2"/>
      </w:pPr>
      <w:bookmarkStart w:id="199" w:name="_7v17z67mx38e" w:colFirst="0" w:colLast="0"/>
      <w:bookmarkStart w:id="200" w:name="_Toc492920342"/>
      <w:bookmarkEnd w:id="199"/>
      <w:r w:rsidRPr="002F0F61">
        <w:t>测试用例</w:t>
      </w:r>
      <w:r w:rsidRPr="002F0F61">
        <w:t xml:space="preserve"> 51</w:t>
      </w:r>
      <w:bookmarkEnd w:id="200"/>
    </w:p>
    <w:p w14:paraId="5636391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/api/search</w:t>
      </w:r>
      <w:r>
        <w:t>接口</w:t>
      </w:r>
      <w:r>
        <w:t>get</w:t>
      </w:r>
      <w:r>
        <w:t>方法。</w:t>
      </w:r>
    </w:p>
    <w:p w14:paraId="79385F1F" w14:textId="77777777" w:rsidR="006830F9" w:rsidRDefault="006830F9" w:rsidP="00441CD7">
      <w:r>
        <w:t xml:space="preserve">1) </w:t>
      </w:r>
      <w:r>
        <w:t>前置条件</w:t>
      </w:r>
    </w:p>
    <w:p w14:paraId="02A624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AD5B5B4" w14:textId="77777777" w:rsidR="006830F9" w:rsidRDefault="006830F9" w:rsidP="00441CD7">
      <w:r>
        <w:t xml:space="preserve">2) </w:t>
      </w:r>
      <w:r>
        <w:t>测试输入</w:t>
      </w:r>
    </w:p>
    <w:p w14:paraId="33A88ADE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/api/search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求，包</w:t>
      </w:r>
      <w:r>
        <w:t>keyword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63E43446" w14:textId="77777777" w:rsidR="006830F9" w:rsidRDefault="006830F9" w:rsidP="00441CD7">
      <w:r>
        <w:t xml:space="preserve">3) </w:t>
      </w:r>
      <w:r>
        <w:t>预期结果</w:t>
      </w:r>
    </w:p>
    <w:p w14:paraId="44B6422A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返回以</w:t>
      </w:r>
      <w:r>
        <w:rPr>
          <w:lang w:eastAsia="zh-CN"/>
        </w:rPr>
        <w:t>keyword</w:t>
      </w:r>
      <w:r>
        <w:rPr>
          <w:rFonts w:ascii="SimSun" w:eastAsia="SimSun" w:hAnsi="SimSun" w:cs="SimSun"/>
          <w:lang w:eastAsia="zh-CN"/>
        </w:rPr>
        <w:t>为关键</w:t>
      </w:r>
      <w:r>
        <w:rPr>
          <w:lang w:eastAsia="zh-CN"/>
        </w:rPr>
        <w:t>字的搜索</w:t>
      </w:r>
      <w:r>
        <w:rPr>
          <w:rFonts w:ascii="SimSun" w:eastAsia="SimSun" w:hAnsi="SimSun" w:cs="SimSun"/>
          <w:lang w:eastAsia="zh-CN"/>
        </w:rPr>
        <w:t>结</w:t>
      </w:r>
      <w:r>
        <w:rPr>
          <w:lang w:eastAsia="zh-CN"/>
        </w:rPr>
        <w:t>果。</w:t>
      </w:r>
    </w:p>
    <w:p w14:paraId="1F150BD8" w14:textId="77777777" w:rsidR="006830F9" w:rsidRPr="002F0F61" w:rsidRDefault="006830F9" w:rsidP="002F0F61">
      <w:pPr>
        <w:pStyle w:val="2"/>
      </w:pPr>
      <w:bookmarkStart w:id="201" w:name="_8ggjw3ewacls" w:colFirst="0" w:colLast="0"/>
      <w:bookmarkStart w:id="202" w:name="_Toc492920343"/>
      <w:bookmarkEnd w:id="201"/>
      <w:r w:rsidRPr="002F0F61">
        <w:t>测试用例</w:t>
      </w:r>
      <w:r w:rsidRPr="002F0F61">
        <w:t xml:space="preserve"> 52</w:t>
      </w:r>
      <w:bookmarkEnd w:id="202"/>
    </w:p>
    <w:p w14:paraId="057414F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/api/upload/token</w:t>
      </w:r>
      <w:r>
        <w:t>接口</w:t>
      </w:r>
      <w:r>
        <w:t>get</w:t>
      </w:r>
      <w:r>
        <w:t>方法。</w:t>
      </w:r>
    </w:p>
    <w:p w14:paraId="51561E9A" w14:textId="77777777" w:rsidR="006830F9" w:rsidRDefault="006830F9" w:rsidP="00441CD7">
      <w:r>
        <w:t xml:space="preserve">1) </w:t>
      </w:r>
      <w:r>
        <w:t>前置条件</w:t>
      </w:r>
    </w:p>
    <w:p w14:paraId="6FE0DAF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03D8B47" w14:textId="77777777" w:rsidR="006830F9" w:rsidRDefault="006830F9" w:rsidP="00441CD7">
      <w:r>
        <w:t xml:space="preserve">2) </w:t>
      </w:r>
      <w:r>
        <w:t>测试输入</w:t>
      </w:r>
    </w:p>
    <w:p w14:paraId="7414F05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/api/upload/token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25539BB" w14:textId="77777777" w:rsidR="006830F9" w:rsidRDefault="006830F9" w:rsidP="00441CD7">
      <w:r>
        <w:t xml:space="preserve">3) </w:t>
      </w:r>
      <w:r>
        <w:t>预期结果</w:t>
      </w:r>
    </w:p>
    <w:p w14:paraId="7A94AC2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返回七牛云</w:t>
      </w: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象存</w:t>
      </w:r>
      <w:r>
        <w:rPr>
          <w:rFonts w:ascii="SimSun" w:eastAsia="SimSun" w:hAnsi="SimSun" w:cs="SimSun"/>
          <w:lang w:eastAsia="zh-CN"/>
        </w:rPr>
        <w:t>储</w:t>
      </w:r>
      <w:r>
        <w:rPr>
          <w:lang w:eastAsia="zh-CN"/>
        </w:rPr>
        <w:t>的上</w:t>
      </w:r>
      <w:r>
        <w:rPr>
          <w:rFonts w:ascii="SimSun" w:eastAsia="SimSun" w:hAnsi="SimSun" w:cs="SimSun"/>
          <w:lang w:eastAsia="zh-CN"/>
        </w:rPr>
        <w:t>传</w:t>
      </w:r>
      <w:r>
        <w:rPr>
          <w:lang w:eastAsia="zh-CN"/>
        </w:rPr>
        <w:t>token</w:t>
      </w:r>
      <w:r>
        <w:rPr>
          <w:lang w:eastAsia="zh-CN"/>
        </w:rPr>
        <w:t>。</w:t>
      </w:r>
    </w:p>
    <w:p w14:paraId="349D1941" w14:textId="77777777" w:rsidR="006830F9" w:rsidRPr="002F0F61" w:rsidRDefault="006830F9" w:rsidP="002F0F61">
      <w:pPr>
        <w:pStyle w:val="2"/>
      </w:pPr>
      <w:bookmarkStart w:id="203" w:name="_d9zcysjue5w" w:colFirst="0" w:colLast="0"/>
      <w:bookmarkStart w:id="204" w:name="_Toc492920344"/>
      <w:bookmarkEnd w:id="203"/>
      <w:r w:rsidRPr="002F0F61">
        <w:t>测试用例</w:t>
      </w:r>
      <w:r w:rsidRPr="002F0F61">
        <w:t xml:space="preserve"> 53</w:t>
      </w:r>
      <w:bookmarkEnd w:id="204"/>
    </w:p>
    <w:p w14:paraId="09DE986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</w:t>
      </w:r>
      <w:r>
        <w:t>接口</w:t>
      </w:r>
      <w:r>
        <w:t>post</w:t>
      </w:r>
      <w:r>
        <w:t>方法。</w:t>
      </w:r>
    </w:p>
    <w:p w14:paraId="3B885279" w14:textId="77777777" w:rsidR="006830F9" w:rsidRDefault="006830F9" w:rsidP="00441CD7">
      <w:r>
        <w:t xml:space="preserve">1) </w:t>
      </w:r>
      <w:r>
        <w:t>测试输入</w:t>
      </w:r>
    </w:p>
    <w:p w14:paraId="77D0BD4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求，包含</w:t>
      </w:r>
      <w:r>
        <w:t>phone</w:t>
      </w:r>
      <w:r>
        <w:t>、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1DF94387" w14:textId="77777777" w:rsidR="006830F9" w:rsidRDefault="006830F9" w:rsidP="00441CD7">
      <w:r>
        <w:t xml:space="preserve">2) </w:t>
      </w:r>
      <w:r>
        <w:t>预期结果</w:t>
      </w:r>
    </w:p>
    <w:p w14:paraId="7EA04E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SimSun" w:eastAsia="SimSun" w:hAnsi="SimSun" w:cs="SimSun"/>
          <w:lang w:eastAsia="zh-CN"/>
        </w:rPr>
        <w:t>验证参数</w:t>
      </w:r>
      <w:r>
        <w:rPr>
          <w:lang w:eastAsia="zh-CN"/>
        </w:rPr>
        <w:t>正确后，注</w:t>
      </w:r>
      <w:r>
        <w:rPr>
          <w:rFonts w:ascii="MS Mincho" w:eastAsia="MS Mincho" w:hAnsi="MS Mincho" w:cs="MS Mincho"/>
          <w:lang w:eastAsia="zh-CN"/>
        </w:rPr>
        <w:t>册</w:t>
      </w:r>
      <w:r>
        <w:rPr>
          <w:rFonts w:ascii="SimSun" w:eastAsia="SimSun" w:hAnsi="SimSun" w:cs="SimSun"/>
          <w:lang w:eastAsia="zh-CN"/>
        </w:rPr>
        <w:t>该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66F0C178" w14:textId="77777777" w:rsidR="006830F9" w:rsidRPr="002F0F61" w:rsidRDefault="006830F9" w:rsidP="002F0F61">
      <w:pPr>
        <w:pStyle w:val="2"/>
      </w:pPr>
      <w:bookmarkStart w:id="205" w:name="_xm75wbyoi39h" w:colFirst="0" w:colLast="0"/>
      <w:bookmarkStart w:id="206" w:name="_Toc492920345"/>
      <w:bookmarkEnd w:id="205"/>
      <w:r w:rsidRPr="002F0F61">
        <w:t>测试用例</w:t>
      </w:r>
      <w:r w:rsidRPr="002F0F61">
        <w:t xml:space="preserve"> 54</w:t>
      </w:r>
      <w:bookmarkEnd w:id="206"/>
    </w:p>
    <w:p w14:paraId="3D3AF65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</w:t>
      </w:r>
      <w:r>
        <w:t>接口</w:t>
      </w:r>
      <w:r>
        <w:t>put</w:t>
      </w:r>
      <w:r>
        <w:t>方法。</w:t>
      </w:r>
    </w:p>
    <w:p w14:paraId="1A08D746" w14:textId="77777777" w:rsidR="006830F9" w:rsidRDefault="006830F9" w:rsidP="00441CD7">
      <w:r>
        <w:t xml:space="preserve">1) </w:t>
      </w:r>
      <w:r>
        <w:t>前置条件</w:t>
      </w:r>
    </w:p>
    <w:p w14:paraId="60375B57" w14:textId="77777777" w:rsidR="006830F9" w:rsidRDefault="006830F9" w:rsidP="00441CD7">
      <w:pPr>
        <w:rPr>
          <w:rFonts w:eastAsia="Times New Roman"/>
        </w:rPr>
      </w:pPr>
      <w:r>
        <w:lastRenderedPageBreak/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6B7FA50" w14:textId="77777777" w:rsidR="006830F9" w:rsidRDefault="006830F9" w:rsidP="00441CD7">
      <w:r>
        <w:t xml:space="preserve">2) </w:t>
      </w:r>
      <w:r>
        <w:t>测试输入</w:t>
      </w:r>
    </w:p>
    <w:p w14:paraId="1B0AA38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</w:t>
      </w:r>
      <w:r>
        <w:rPr>
          <w:rFonts w:ascii="SimSun" w:eastAsia="SimSun" w:hAnsi="SimSun" w:cs="SimSun"/>
        </w:rPr>
        <w:t>发</w:t>
      </w:r>
      <w:r>
        <w:t>送</w:t>
      </w:r>
      <w:r>
        <w:t>put</w:t>
      </w:r>
      <w:r>
        <w:rPr>
          <w:rFonts w:ascii="SimSun" w:eastAsia="SimSun" w:hAnsi="SimSun" w:cs="SimSun"/>
        </w:rPr>
        <w:t>请</w:t>
      </w:r>
      <w:r>
        <w:t>求，包含</w:t>
      </w:r>
      <w:r>
        <w:t>password</w:t>
      </w:r>
      <w:r>
        <w:t>、</w:t>
      </w:r>
      <w:r>
        <w:t>code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022F80E8" w14:textId="77777777" w:rsidR="006830F9" w:rsidRDefault="006830F9" w:rsidP="00441CD7">
      <w:r>
        <w:t xml:space="preserve">3) </w:t>
      </w:r>
      <w:r>
        <w:t>预期结果</w:t>
      </w:r>
    </w:p>
    <w:p w14:paraId="7370ED1D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SimSun" w:eastAsia="SimSun" w:hAnsi="SimSun" w:cs="SimSun"/>
          <w:lang w:eastAsia="zh-CN"/>
        </w:rPr>
        <w:t>验证参数</w:t>
      </w:r>
      <w:r>
        <w:rPr>
          <w:lang w:eastAsia="zh-CN"/>
        </w:rPr>
        <w:t>正确后，修改用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密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。</w:t>
      </w:r>
    </w:p>
    <w:p w14:paraId="4E457184" w14:textId="77777777" w:rsidR="006830F9" w:rsidRPr="002F0F61" w:rsidRDefault="006830F9" w:rsidP="002F0F61">
      <w:pPr>
        <w:pStyle w:val="2"/>
      </w:pPr>
      <w:bookmarkStart w:id="207" w:name="_bthgc4o0eka" w:colFirst="0" w:colLast="0"/>
      <w:bookmarkStart w:id="208" w:name="_Toc492920346"/>
      <w:bookmarkEnd w:id="207"/>
      <w:r w:rsidRPr="002F0F61">
        <w:t>测试用例</w:t>
      </w:r>
      <w:r w:rsidRPr="002F0F61">
        <w:t xml:space="preserve"> 55</w:t>
      </w:r>
      <w:bookmarkEnd w:id="208"/>
    </w:p>
    <w:p w14:paraId="5920A8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/api/user/profile</w:t>
      </w:r>
      <w:r>
        <w:t>接口</w:t>
      </w:r>
      <w:r>
        <w:t>get</w:t>
      </w:r>
      <w:r>
        <w:t>方法。</w:t>
      </w:r>
    </w:p>
    <w:p w14:paraId="54F87DC3" w14:textId="77777777" w:rsidR="006830F9" w:rsidRDefault="006830F9" w:rsidP="00441CD7">
      <w:r>
        <w:t xml:space="preserve">1) </w:t>
      </w:r>
      <w:r>
        <w:t>前置条件</w:t>
      </w:r>
    </w:p>
    <w:p w14:paraId="5BFD920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D72D58" w14:textId="77777777" w:rsidR="006830F9" w:rsidRDefault="006830F9" w:rsidP="00441CD7">
      <w:r>
        <w:t xml:space="preserve">2) </w:t>
      </w:r>
      <w:r>
        <w:t>测试输入</w:t>
      </w:r>
    </w:p>
    <w:p w14:paraId="3EF361E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/api/user/profile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9FFF26D" w14:textId="77777777" w:rsidR="006830F9" w:rsidRDefault="006830F9" w:rsidP="00441CD7">
      <w:r>
        <w:t xml:space="preserve">3) </w:t>
      </w:r>
      <w:r>
        <w:t>预期结果</w:t>
      </w:r>
    </w:p>
    <w:p w14:paraId="0B03FDB7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信息。</w:t>
      </w:r>
    </w:p>
    <w:p w14:paraId="33291F36" w14:textId="77777777" w:rsidR="006830F9" w:rsidRPr="002F0F61" w:rsidRDefault="006830F9" w:rsidP="002F0F61">
      <w:pPr>
        <w:pStyle w:val="2"/>
      </w:pPr>
      <w:bookmarkStart w:id="209" w:name="_jrvvb97qmvcj" w:colFirst="0" w:colLast="0"/>
      <w:bookmarkStart w:id="210" w:name="_Toc492920347"/>
      <w:bookmarkEnd w:id="209"/>
      <w:r w:rsidRPr="002F0F61">
        <w:t>测试用例</w:t>
      </w:r>
      <w:r w:rsidRPr="002F0F61">
        <w:t xml:space="preserve"> 56</w:t>
      </w:r>
      <w:bookmarkEnd w:id="210"/>
    </w:p>
    <w:p w14:paraId="4B9F2A4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/api/user/profile</w:t>
      </w:r>
      <w:r>
        <w:t>接口</w:t>
      </w:r>
      <w:r>
        <w:t>put</w:t>
      </w:r>
      <w:r>
        <w:t>方法。</w:t>
      </w:r>
    </w:p>
    <w:p w14:paraId="34254FC4" w14:textId="77777777" w:rsidR="006830F9" w:rsidRDefault="006830F9" w:rsidP="00441CD7">
      <w:r>
        <w:t xml:space="preserve">1) </w:t>
      </w:r>
      <w:r>
        <w:t>前置条件</w:t>
      </w:r>
    </w:p>
    <w:p w14:paraId="1671DC9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29290E50" w14:textId="77777777" w:rsidR="006830F9" w:rsidRDefault="006830F9" w:rsidP="00441CD7">
      <w:r>
        <w:t xml:space="preserve">2) </w:t>
      </w:r>
      <w:r>
        <w:t>测试输入</w:t>
      </w:r>
    </w:p>
    <w:p w14:paraId="2716CB0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/api/user/profile</w:t>
      </w:r>
      <w:r>
        <w:rPr>
          <w:rFonts w:ascii="SimSun" w:eastAsia="SimSun" w:hAnsi="SimSun" w:cs="SimSun"/>
        </w:rPr>
        <w:t>发</w:t>
      </w:r>
      <w:r>
        <w:t>送</w:t>
      </w:r>
      <w:r>
        <w:t>put</w:t>
      </w:r>
      <w:r>
        <w:rPr>
          <w:rFonts w:ascii="SimSun" w:eastAsia="SimSun" w:hAnsi="SimSun" w:cs="SimSun"/>
        </w:rPr>
        <w:t>请</w:t>
      </w:r>
      <w:r>
        <w:t>求，包含</w:t>
      </w:r>
      <w:r>
        <w:t>nickname</w:t>
      </w:r>
      <w:r>
        <w:t>、</w:t>
      </w:r>
      <w:r>
        <w:t>bio</w:t>
      </w:r>
      <w:r>
        <w:t>、</w:t>
      </w:r>
      <w:r>
        <w:t>avatar</w:t>
      </w:r>
      <w:r>
        <w:rPr>
          <w:rFonts w:ascii="MS Mincho" w:eastAsia="MS Mincho" w:hAnsi="MS Mincho" w:cs="MS Mincho"/>
        </w:rPr>
        <w:t>参数</w:t>
      </w:r>
      <w:r>
        <w:t>。</w:t>
      </w:r>
    </w:p>
    <w:p w14:paraId="3077E60C" w14:textId="77777777" w:rsidR="006830F9" w:rsidRDefault="006830F9" w:rsidP="00441CD7">
      <w:r>
        <w:t xml:space="preserve">3) </w:t>
      </w:r>
      <w:r>
        <w:t>预期结果</w:t>
      </w:r>
    </w:p>
    <w:p w14:paraId="02C122A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</w:t>
      </w:r>
      <w:r>
        <w:rPr>
          <w:lang w:eastAsia="zh-CN"/>
        </w:rPr>
        <w:t>修改用</w:t>
      </w:r>
      <w:r>
        <w:rPr>
          <w:rFonts w:ascii="SimSun" w:eastAsia="SimSun" w:hAnsi="SimSun" w:cs="SimSun"/>
          <w:lang w:eastAsia="zh-CN"/>
        </w:rPr>
        <w:t>户个</w:t>
      </w:r>
      <w:r>
        <w:rPr>
          <w:lang w:eastAsia="zh-CN"/>
        </w:rPr>
        <w:t>人信息。</w:t>
      </w:r>
    </w:p>
    <w:p w14:paraId="465BB876" w14:textId="77777777" w:rsidR="006830F9" w:rsidRPr="002F0F61" w:rsidRDefault="006830F9" w:rsidP="002F0F61">
      <w:pPr>
        <w:pStyle w:val="2"/>
      </w:pPr>
      <w:bookmarkStart w:id="211" w:name="_wzuxbeqnnk5g" w:colFirst="0" w:colLast="0"/>
      <w:bookmarkStart w:id="212" w:name="_Toc492920348"/>
      <w:bookmarkEnd w:id="211"/>
      <w:r w:rsidRPr="002F0F61">
        <w:t>测试用例</w:t>
      </w:r>
      <w:r w:rsidRPr="002F0F61">
        <w:t xml:space="preserve"> 57</w:t>
      </w:r>
      <w:bookmarkEnd w:id="212"/>
    </w:p>
    <w:p w14:paraId="47C0658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/api/users/{id}/profile</w:t>
      </w:r>
      <w:r>
        <w:t>接口</w:t>
      </w:r>
      <w:r>
        <w:t>get</w:t>
      </w:r>
      <w:r>
        <w:t>方法。</w:t>
      </w:r>
    </w:p>
    <w:p w14:paraId="3B02E027" w14:textId="77777777" w:rsidR="006830F9" w:rsidRDefault="006830F9" w:rsidP="00441CD7">
      <w:r>
        <w:t xml:space="preserve">1) </w:t>
      </w:r>
      <w:r>
        <w:t>前置条件</w:t>
      </w:r>
    </w:p>
    <w:p w14:paraId="785E0D49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4B30908C" w14:textId="77777777" w:rsidR="006830F9" w:rsidRDefault="006830F9" w:rsidP="00441CD7">
      <w:r>
        <w:t xml:space="preserve">2) </w:t>
      </w:r>
      <w:r>
        <w:t>测试输入</w:t>
      </w:r>
    </w:p>
    <w:p w14:paraId="21261B6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/api/users/{id}/profile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DF648BC" w14:textId="77777777" w:rsidR="006830F9" w:rsidRDefault="006830F9" w:rsidP="00441CD7">
      <w:r>
        <w:t xml:space="preserve">3) </w:t>
      </w:r>
      <w:r>
        <w:t>预期结果</w:t>
      </w:r>
    </w:p>
    <w:p w14:paraId="7C5139F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5329F1F4" w14:textId="77777777" w:rsidR="006830F9" w:rsidRPr="002F0F61" w:rsidRDefault="006830F9" w:rsidP="002F0F61">
      <w:pPr>
        <w:pStyle w:val="2"/>
      </w:pPr>
      <w:bookmarkStart w:id="213" w:name="_n4y7ylisii6" w:colFirst="0" w:colLast="0"/>
      <w:bookmarkStart w:id="214" w:name="_Toc492920349"/>
      <w:bookmarkEnd w:id="213"/>
      <w:r w:rsidRPr="002F0F61">
        <w:t>测试用例</w:t>
      </w:r>
      <w:r w:rsidRPr="002F0F61">
        <w:t xml:space="preserve"> 58</w:t>
      </w:r>
      <w:bookmarkEnd w:id="214"/>
    </w:p>
    <w:p w14:paraId="0B33F815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/api/user/moments</w:t>
      </w:r>
      <w:r>
        <w:t>接口</w:t>
      </w:r>
      <w:r>
        <w:t>get</w:t>
      </w:r>
      <w:r>
        <w:t>方法。</w:t>
      </w:r>
    </w:p>
    <w:p w14:paraId="63C0FA52" w14:textId="77777777" w:rsidR="006830F9" w:rsidRDefault="006830F9" w:rsidP="00441CD7">
      <w:r>
        <w:t xml:space="preserve">1) </w:t>
      </w:r>
      <w:r>
        <w:t>前置条件</w:t>
      </w:r>
    </w:p>
    <w:p w14:paraId="7D4FFA92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04CAAA1" w14:textId="77777777" w:rsidR="006830F9" w:rsidRDefault="006830F9" w:rsidP="00441CD7">
      <w:r>
        <w:t xml:space="preserve">2) </w:t>
      </w:r>
      <w:r>
        <w:t>测试输入</w:t>
      </w:r>
    </w:p>
    <w:p w14:paraId="183A9212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A027D22" w14:textId="77777777" w:rsidR="006830F9" w:rsidRDefault="006830F9" w:rsidP="00441CD7">
      <w:r>
        <w:t xml:space="preserve">3) </w:t>
      </w:r>
      <w:r>
        <w:t>预期结果</w:t>
      </w:r>
    </w:p>
    <w:p w14:paraId="6C8732DC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点滴信息。</w:t>
      </w:r>
    </w:p>
    <w:p w14:paraId="19B70616" w14:textId="77777777" w:rsidR="006830F9" w:rsidRPr="002F0F61" w:rsidRDefault="006830F9" w:rsidP="002F0F61">
      <w:pPr>
        <w:pStyle w:val="2"/>
      </w:pPr>
      <w:bookmarkStart w:id="215" w:name="_m9dyuckqbsja" w:colFirst="0" w:colLast="0"/>
      <w:bookmarkStart w:id="216" w:name="_Toc492920350"/>
      <w:bookmarkEnd w:id="215"/>
      <w:r w:rsidRPr="002F0F61">
        <w:t>测试用例</w:t>
      </w:r>
      <w:r w:rsidRPr="002F0F61">
        <w:t xml:space="preserve"> 59</w:t>
      </w:r>
      <w:bookmarkEnd w:id="216"/>
    </w:p>
    <w:p w14:paraId="1D712FB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/api/users/{id}/moments</w:t>
      </w:r>
      <w:r>
        <w:t>接口</w:t>
      </w:r>
      <w:r>
        <w:t>get</w:t>
      </w:r>
      <w:r>
        <w:t>方法。</w:t>
      </w:r>
    </w:p>
    <w:p w14:paraId="1A406263" w14:textId="77777777" w:rsidR="006830F9" w:rsidRDefault="006830F9" w:rsidP="00441CD7">
      <w:r>
        <w:t xml:space="preserve">1) </w:t>
      </w:r>
      <w:r>
        <w:t>前置条件</w:t>
      </w:r>
    </w:p>
    <w:p w14:paraId="330B40D0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1C24507" w14:textId="77777777" w:rsidR="006830F9" w:rsidRDefault="006830F9" w:rsidP="00441CD7">
      <w:r>
        <w:t xml:space="preserve">2) </w:t>
      </w:r>
      <w:r>
        <w:t>测试输入</w:t>
      </w:r>
    </w:p>
    <w:p w14:paraId="24DEF2B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/api/users/{id}/moments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813044B" w14:textId="77777777" w:rsidR="006830F9" w:rsidRDefault="006830F9" w:rsidP="00441CD7">
      <w:r>
        <w:t xml:space="preserve">3) </w:t>
      </w:r>
      <w:r>
        <w:t>预期结果</w:t>
      </w:r>
    </w:p>
    <w:p w14:paraId="2C987D9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点滴信息。</w:t>
      </w:r>
    </w:p>
    <w:p w14:paraId="711733F1" w14:textId="77777777" w:rsidR="006830F9" w:rsidRPr="002F0F61" w:rsidRDefault="006830F9" w:rsidP="002F0F61">
      <w:pPr>
        <w:pStyle w:val="2"/>
      </w:pPr>
      <w:bookmarkStart w:id="217" w:name="_xcr4uf1te0qq" w:colFirst="0" w:colLast="0"/>
      <w:bookmarkStart w:id="218" w:name="_Toc492920351"/>
      <w:bookmarkEnd w:id="217"/>
      <w:r w:rsidRPr="002F0F61">
        <w:lastRenderedPageBreak/>
        <w:t>测试用例</w:t>
      </w:r>
      <w:r w:rsidRPr="002F0F61">
        <w:t xml:space="preserve"> 60</w:t>
      </w:r>
      <w:bookmarkEnd w:id="218"/>
    </w:p>
    <w:p w14:paraId="22308AD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/api/user/articles</w:t>
      </w:r>
      <w:r>
        <w:t>接口</w:t>
      </w:r>
      <w:r>
        <w:t>get</w:t>
      </w:r>
      <w:r>
        <w:t>方法。</w:t>
      </w:r>
    </w:p>
    <w:p w14:paraId="3B4ABE9B" w14:textId="77777777" w:rsidR="006830F9" w:rsidRDefault="006830F9" w:rsidP="00441CD7">
      <w:r>
        <w:t xml:space="preserve">1) </w:t>
      </w:r>
      <w:r>
        <w:t>前置条件</w:t>
      </w:r>
    </w:p>
    <w:p w14:paraId="3D7F271C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20C3F1A" w14:textId="77777777" w:rsidR="006830F9" w:rsidRDefault="006830F9" w:rsidP="00441CD7">
      <w:r>
        <w:t xml:space="preserve">2) </w:t>
      </w:r>
      <w:r>
        <w:t>测试输入</w:t>
      </w:r>
    </w:p>
    <w:p w14:paraId="3ADDB1C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5FAA16B" w14:textId="77777777" w:rsidR="006830F9" w:rsidRDefault="006830F9" w:rsidP="00441CD7">
      <w:r>
        <w:t xml:space="preserve">3) </w:t>
      </w:r>
      <w:r>
        <w:t>预期结果</w:t>
      </w:r>
    </w:p>
    <w:p w14:paraId="5B0F7C8E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文章信息。</w:t>
      </w:r>
    </w:p>
    <w:p w14:paraId="7C2A48FF" w14:textId="77777777" w:rsidR="006830F9" w:rsidRPr="002F0F61" w:rsidRDefault="006830F9" w:rsidP="002F0F61">
      <w:pPr>
        <w:pStyle w:val="2"/>
      </w:pPr>
      <w:bookmarkStart w:id="219" w:name="_bostajgdzet3" w:colFirst="0" w:colLast="0"/>
      <w:bookmarkStart w:id="220" w:name="_Toc492920352"/>
      <w:bookmarkEnd w:id="219"/>
      <w:r w:rsidRPr="002F0F61">
        <w:t>测试用例</w:t>
      </w:r>
      <w:r w:rsidRPr="002F0F61">
        <w:t xml:space="preserve"> 61</w:t>
      </w:r>
      <w:bookmarkEnd w:id="220"/>
    </w:p>
    <w:p w14:paraId="7D3F50A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/api/users/{id}/articles</w:t>
      </w:r>
      <w:r>
        <w:t>接口</w:t>
      </w:r>
      <w:r>
        <w:t>get</w:t>
      </w:r>
      <w:r>
        <w:t>方法。</w:t>
      </w:r>
    </w:p>
    <w:p w14:paraId="0106E860" w14:textId="77777777" w:rsidR="006830F9" w:rsidRDefault="006830F9" w:rsidP="00441CD7">
      <w:r>
        <w:t xml:space="preserve">1) </w:t>
      </w:r>
      <w:r>
        <w:t>前置条件</w:t>
      </w:r>
    </w:p>
    <w:p w14:paraId="010D512B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6EF8B20" w14:textId="77777777" w:rsidR="006830F9" w:rsidRDefault="006830F9" w:rsidP="00441CD7">
      <w:r>
        <w:t xml:space="preserve">2) </w:t>
      </w:r>
      <w:r>
        <w:t>测试输入</w:t>
      </w:r>
    </w:p>
    <w:p w14:paraId="5EB9524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/api/users/{id}/articles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69664DC" w14:textId="77777777" w:rsidR="006830F9" w:rsidRDefault="006830F9" w:rsidP="00441CD7">
      <w:r>
        <w:t xml:space="preserve">3) </w:t>
      </w:r>
      <w:r>
        <w:t>预期结果</w:t>
      </w:r>
    </w:p>
    <w:p w14:paraId="52A7F116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文章信息。</w:t>
      </w:r>
    </w:p>
    <w:p w14:paraId="0FD8B66E" w14:textId="77777777" w:rsidR="006830F9" w:rsidRPr="002F0F61" w:rsidRDefault="006830F9" w:rsidP="002F0F61">
      <w:pPr>
        <w:pStyle w:val="2"/>
      </w:pPr>
      <w:bookmarkStart w:id="221" w:name="_iv691qoaxy58" w:colFirst="0" w:colLast="0"/>
      <w:bookmarkStart w:id="222" w:name="_Toc492920353"/>
      <w:bookmarkEnd w:id="221"/>
      <w:r w:rsidRPr="002F0F61">
        <w:t>测试用例</w:t>
      </w:r>
      <w:r w:rsidRPr="002F0F61">
        <w:t xml:space="preserve"> 62</w:t>
      </w:r>
      <w:bookmarkEnd w:id="222"/>
    </w:p>
    <w:p w14:paraId="07DB60D9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/api/user/questions</w:t>
      </w:r>
      <w:r>
        <w:t>接口</w:t>
      </w:r>
      <w:r>
        <w:t>get</w:t>
      </w:r>
      <w:r>
        <w:t>方法。</w:t>
      </w:r>
    </w:p>
    <w:p w14:paraId="061F11DE" w14:textId="77777777" w:rsidR="006830F9" w:rsidRDefault="006830F9" w:rsidP="00441CD7">
      <w:r>
        <w:t xml:space="preserve">1) </w:t>
      </w:r>
      <w:r>
        <w:t>前置条件</w:t>
      </w:r>
    </w:p>
    <w:p w14:paraId="70FD2B7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3B7A634E" w14:textId="77777777" w:rsidR="006830F9" w:rsidRDefault="006830F9" w:rsidP="00441CD7">
      <w:r>
        <w:t xml:space="preserve">2) </w:t>
      </w:r>
      <w:r>
        <w:t>测试输入</w:t>
      </w:r>
    </w:p>
    <w:p w14:paraId="61407BC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1D97656" w14:textId="77777777" w:rsidR="006830F9" w:rsidRDefault="006830F9" w:rsidP="00441CD7">
      <w:r>
        <w:t xml:space="preserve">3) </w:t>
      </w:r>
      <w:r>
        <w:t>预期结果</w:t>
      </w:r>
    </w:p>
    <w:p w14:paraId="0E9D6A15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提</w:t>
      </w:r>
      <w:r>
        <w:rPr>
          <w:rFonts w:ascii="SimSun" w:eastAsia="SimSun" w:hAnsi="SimSun" w:cs="SimSun"/>
        </w:rPr>
        <w:t>问</w:t>
      </w:r>
      <w:r>
        <w:t>信息。</w:t>
      </w:r>
    </w:p>
    <w:p w14:paraId="47FB5AE2" w14:textId="77777777" w:rsidR="006830F9" w:rsidRPr="002F0F61" w:rsidRDefault="006830F9" w:rsidP="002F0F61">
      <w:pPr>
        <w:pStyle w:val="2"/>
      </w:pPr>
      <w:bookmarkStart w:id="223" w:name="_hu8g6uo10dfl" w:colFirst="0" w:colLast="0"/>
      <w:bookmarkStart w:id="224" w:name="_Toc492920354"/>
      <w:bookmarkEnd w:id="223"/>
      <w:r w:rsidRPr="002F0F61">
        <w:t>测试用例</w:t>
      </w:r>
      <w:r w:rsidRPr="002F0F61">
        <w:t xml:space="preserve"> 63</w:t>
      </w:r>
      <w:bookmarkEnd w:id="224"/>
    </w:p>
    <w:p w14:paraId="10DA63E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/api/users/{id}/questions</w:t>
      </w:r>
      <w:r>
        <w:t>接口</w:t>
      </w:r>
      <w:r>
        <w:t>get</w:t>
      </w:r>
      <w:r>
        <w:t>方法。</w:t>
      </w:r>
    </w:p>
    <w:p w14:paraId="25363EB3" w14:textId="77777777" w:rsidR="006830F9" w:rsidRDefault="006830F9" w:rsidP="00441CD7">
      <w:r>
        <w:t xml:space="preserve">1) </w:t>
      </w:r>
      <w:r>
        <w:t>前置条件</w:t>
      </w:r>
    </w:p>
    <w:p w14:paraId="2D1026F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FB334E2" w14:textId="77777777" w:rsidR="006830F9" w:rsidRDefault="006830F9" w:rsidP="00441CD7">
      <w:r>
        <w:t xml:space="preserve">2) </w:t>
      </w:r>
      <w:r>
        <w:t>测试输入</w:t>
      </w:r>
    </w:p>
    <w:p w14:paraId="79009E8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27CFD9B3" w14:textId="77777777" w:rsidR="006830F9" w:rsidRDefault="006830F9" w:rsidP="00441CD7">
      <w:r>
        <w:t xml:space="preserve">3) </w:t>
      </w:r>
      <w:r>
        <w:t>预期结果</w:t>
      </w:r>
    </w:p>
    <w:p w14:paraId="6BDF6458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提</w:t>
      </w:r>
      <w:r>
        <w:rPr>
          <w:rFonts w:ascii="SimSun" w:eastAsia="SimSun" w:hAnsi="SimSun" w:cs="SimSun"/>
          <w:lang w:eastAsia="zh-CN"/>
        </w:rPr>
        <w:t>问</w:t>
      </w:r>
      <w:r>
        <w:rPr>
          <w:lang w:eastAsia="zh-CN"/>
        </w:rPr>
        <w:t>信息。</w:t>
      </w:r>
    </w:p>
    <w:p w14:paraId="74196646" w14:textId="77777777" w:rsidR="006830F9" w:rsidRPr="002F0F61" w:rsidRDefault="006830F9" w:rsidP="002F0F61">
      <w:pPr>
        <w:pStyle w:val="2"/>
      </w:pPr>
      <w:bookmarkStart w:id="225" w:name="_e78w7lwg48o5" w:colFirst="0" w:colLast="0"/>
      <w:bookmarkStart w:id="226" w:name="_Toc492920355"/>
      <w:bookmarkEnd w:id="225"/>
      <w:r w:rsidRPr="002F0F61">
        <w:t>测试用例</w:t>
      </w:r>
      <w:r w:rsidRPr="002F0F61">
        <w:t xml:space="preserve"> 64</w:t>
      </w:r>
      <w:bookmarkEnd w:id="226"/>
    </w:p>
    <w:p w14:paraId="0D75714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/api/user/answers</w:t>
      </w:r>
      <w:r>
        <w:t>接口</w:t>
      </w:r>
      <w:r>
        <w:t>get</w:t>
      </w:r>
      <w:r>
        <w:t>方法。</w:t>
      </w:r>
    </w:p>
    <w:p w14:paraId="6D86C51E" w14:textId="77777777" w:rsidR="006830F9" w:rsidRDefault="006830F9" w:rsidP="00441CD7">
      <w:r>
        <w:t xml:space="preserve">1) </w:t>
      </w:r>
      <w:r>
        <w:t>前置条件</w:t>
      </w:r>
    </w:p>
    <w:p w14:paraId="66450F6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26DA86F" w14:textId="77777777" w:rsidR="006830F9" w:rsidRDefault="006830F9" w:rsidP="00441CD7">
      <w:r>
        <w:t xml:space="preserve">2) </w:t>
      </w:r>
      <w:r>
        <w:t>测试输入</w:t>
      </w:r>
    </w:p>
    <w:p w14:paraId="43E36A0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666DE12" w14:textId="77777777" w:rsidR="006830F9" w:rsidRDefault="006830F9" w:rsidP="00441CD7">
      <w:r>
        <w:t xml:space="preserve">3) </w:t>
      </w:r>
      <w:r>
        <w:t>预期结果</w:t>
      </w:r>
    </w:p>
    <w:p w14:paraId="33620F03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回答信息。</w:t>
      </w:r>
    </w:p>
    <w:p w14:paraId="53E6C1F3" w14:textId="77777777" w:rsidR="006830F9" w:rsidRPr="002F0F61" w:rsidRDefault="006830F9" w:rsidP="002F0F61">
      <w:pPr>
        <w:pStyle w:val="2"/>
      </w:pPr>
      <w:bookmarkStart w:id="227" w:name="_o9cwn6i1v33l" w:colFirst="0" w:colLast="0"/>
      <w:bookmarkStart w:id="228" w:name="_Toc492920356"/>
      <w:bookmarkEnd w:id="227"/>
      <w:r w:rsidRPr="002F0F61">
        <w:t>测试用例</w:t>
      </w:r>
      <w:r w:rsidRPr="002F0F61">
        <w:t xml:space="preserve"> 65</w:t>
      </w:r>
      <w:bookmarkEnd w:id="228"/>
    </w:p>
    <w:p w14:paraId="56AB7BA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/api/users/{id}/answers</w:t>
      </w:r>
      <w:r>
        <w:t>接口</w:t>
      </w:r>
      <w:r>
        <w:t>get</w:t>
      </w:r>
      <w:r>
        <w:t>方法。</w:t>
      </w:r>
    </w:p>
    <w:p w14:paraId="0BB31FCB" w14:textId="77777777" w:rsidR="006830F9" w:rsidRDefault="006830F9" w:rsidP="00441CD7">
      <w:r>
        <w:t xml:space="preserve">1) </w:t>
      </w:r>
      <w:r>
        <w:t>前置条件</w:t>
      </w:r>
    </w:p>
    <w:p w14:paraId="71D760B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6EA678F6" w14:textId="77777777" w:rsidR="006830F9" w:rsidRDefault="006830F9" w:rsidP="00441CD7">
      <w:r>
        <w:t xml:space="preserve">2) </w:t>
      </w:r>
      <w:r>
        <w:t>测试输入</w:t>
      </w:r>
    </w:p>
    <w:p w14:paraId="037B7AF8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lastRenderedPageBreak/>
        <w:t>对</w:t>
      </w:r>
      <w:r>
        <w:t>/api/users/{id}/answers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33292A7A" w14:textId="77777777" w:rsidR="006830F9" w:rsidRDefault="006830F9" w:rsidP="00441CD7">
      <w:r>
        <w:t xml:space="preserve">3) </w:t>
      </w:r>
      <w:r>
        <w:t>预期结果</w:t>
      </w:r>
    </w:p>
    <w:p w14:paraId="4D4F4E81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回答信息。</w:t>
      </w:r>
    </w:p>
    <w:p w14:paraId="76838FF0" w14:textId="77777777" w:rsidR="006830F9" w:rsidRPr="002F0F61" w:rsidRDefault="006830F9" w:rsidP="002F0F61">
      <w:pPr>
        <w:pStyle w:val="2"/>
      </w:pPr>
      <w:bookmarkStart w:id="229" w:name="_6hjrm1q7r3lh" w:colFirst="0" w:colLast="0"/>
      <w:bookmarkStart w:id="230" w:name="_Toc492920357"/>
      <w:bookmarkEnd w:id="229"/>
      <w:r w:rsidRPr="002F0F61">
        <w:t>测试用例</w:t>
      </w:r>
      <w:r w:rsidRPr="002F0F61">
        <w:t xml:space="preserve"> 66</w:t>
      </w:r>
      <w:bookmarkEnd w:id="230"/>
    </w:p>
    <w:p w14:paraId="3035EBA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/api/user/favorite</w:t>
      </w:r>
      <w:r>
        <w:t>接口</w:t>
      </w:r>
      <w:r>
        <w:t>get</w:t>
      </w:r>
      <w:r>
        <w:t>方法。</w:t>
      </w:r>
    </w:p>
    <w:p w14:paraId="1F9EADCE" w14:textId="77777777" w:rsidR="006830F9" w:rsidRDefault="006830F9" w:rsidP="00441CD7">
      <w:r>
        <w:t xml:space="preserve">1) </w:t>
      </w:r>
      <w:r>
        <w:t>前置条件</w:t>
      </w:r>
    </w:p>
    <w:p w14:paraId="257E718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ED642FF" w14:textId="77777777" w:rsidR="006830F9" w:rsidRDefault="006830F9" w:rsidP="00441CD7">
      <w:r>
        <w:t xml:space="preserve">2) </w:t>
      </w:r>
      <w:r>
        <w:t>测试输入</w:t>
      </w:r>
    </w:p>
    <w:p w14:paraId="7CD5339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1A29D4FF" w14:textId="77777777" w:rsidR="006830F9" w:rsidRDefault="006830F9" w:rsidP="00441CD7">
      <w:r>
        <w:t xml:space="preserve">3) </w:t>
      </w:r>
      <w:r>
        <w:t>预期结果</w:t>
      </w:r>
    </w:p>
    <w:p w14:paraId="51DCEEB6" w14:textId="77777777" w:rsidR="006830F9" w:rsidRDefault="006830F9" w:rsidP="00441CD7">
      <w:pPr>
        <w:rPr>
          <w:rFonts w:eastAsia="Times New Roman"/>
        </w:rPr>
      </w:pPr>
      <w:r>
        <w:t>返回用</w:t>
      </w:r>
      <w:r>
        <w:rPr>
          <w:rFonts w:ascii="SimSun" w:eastAsia="SimSun" w:hAnsi="SimSun" w:cs="SimSun"/>
        </w:rPr>
        <w:t>户</w:t>
      </w:r>
      <w:r>
        <w:t>收藏信息。</w:t>
      </w:r>
    </w:p>
    <w:p w14:paraId="23BE9F2D" w14:textId="77777777" w:rsidR="006830F9" w:rsidRPr="002F0F61" w:rsidRDefault="006830F9" w:rsidP="002F0F61">
      <w:pPr>
        <w:pStyle w:val="2"/>
      </w:pPr>
      <w:bookmarkStart w:id="231" w:name="_lmk35tomr8it" w:colFirst="0" w:colLast="0"/>
      <w:bookmarkStart w:id="232" w:name="_Toc492920358"/>
      <w:bookmarkEnd w:id="231"/>
      <w:r w:rsidRPr="002F0F61">
        <w:t>测试用例</w:t>
      </w:r>
      <w:r w:rsidRPr="002F0F61">
        <w:t xml:space="preserve"> 67</w:t>
      </w:r>
      <w:bookmarkEnd w:id="232"/>
    </w:p>
    <w:p w14:paraId="62ED39C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/api/users/{id}/favorite</w:t>
      </w:r>
      <w:r>
        <w:t>接口</w:t>
      </w:r>
      <w:r>
        <w:t>get</w:t>
      </w:r>
      <w:r>
        <w:t>方法。</w:t>
      </w:r>
    </w:p>
    <w:p w14:paraId="41CE0BCA" w14:textId="77777777" w:rsidR="006830F9" w:rsidRDefault="006830F9" w:rsidP="00441CD7">
      <w:r>
        <w:t xml:space="preserve">1) </w:t>
      </w:r>
      <w:r>
        <w:t>前置条件</w:t>
      </w:r>
    </w:p>
    <w:p w14:paraId="18A71A54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DA9C91A" w14:textId="77777777" w:rsidR="006830F9" w:rsidRDefault="006830F9" w:rsidP="00441CD7">
      <w:r>
        <w:t xml:space="preserve">2) </w:t>
      </w:r>
      <w:r>
        <w:t>测试输入</w:t>
      </w:r>
    </w:p>
    <w:p w14:paraId="5594DA5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/api/users/{id}/favorite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A88102B" w14:textId="77777777" w:rsidR="006830F9" w:rsidRDefault="006830F9" w:rsidP="00441CD7">
      <w:r>
        <w:t xml:space="preserve">3) </w:t>
      </w:r>
      <w:r>
        <w:t>预期结果</w:t>
      </w:r>
    </w:p>
    <w:p w14:paraId="60E12B0B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收藏信息。</w:t>
      </w:r>
    </w:p>
    <w:p w14:paraId="393D34A4" w14:textId="77777777" w:rsidR="006830F9" w:rsidRPr="002F0F61" w:rsidRDefault="006830F9" w:rsidP="002F0F61">
      <w:pPr>
        <w:pStyle w:val="2"/>
      </w:pPr>
      <w:bookmarkStart w:id="233" w:name="_2z0ratsgbsxz" w:colFirst="0" w:colLast="0"/>
      <w:bookmarkStart w:id="234" w:name="_Toc492920359"/>
      <w:bookmarkEnd w:id="233"/>
      <w:r w:rsidRPr="002F0F61">
        <w:t>测试用例</w:t>
      </w:r>
      <w:r w:rsidRPr="002F0F61">
        <w:t xml:space="preserve"> 68</w:t>
      </w:r>
      <w:bookmarkEnd w:id="234"/>
    </w:p>
    <w:p w14:paraId="7C1943C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/api/user/following/questions</w:t>
      </w:r>
      <w:r>
        <w:t>接口</w:t>
      </w:r>
      <w:r>
        <w:t>get</w:t>
      </w:r>
      <w:r>
        <w:t>方法。</w:t>
      </w:r>
    </w:p>
    <w:p w14:paraId="704A1F14" w14:textId="77777777" w:rsidR="006830F9" w:rsidRDefault="006830F9" w:rsidP="00441CD7">
      <w:r>
        <w:t xml:space="preserve">1) </w:t>
      </w:r>
      <w:r>
        <w:t>前置条件</w:t>
      </w:r>
    </w:p>
    <w:p w14:paraId="669730C8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513765DC" w14:textId="77777777" w:rsidR="006830F9" w:rsidRDefault="006830F9" w:rsidP="00441CD7">
      <w:r>
        <w:t xml:space="preserve">2) </w:t>
      </w:r>
      <w:r>
        <w:t>测试输入</w:t>
      </w:r>
    </w:p>
    <w:p w14:paraId="554B96C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/api/user/following/questions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FE3C1FB" w14:textId="77777777" w:rsidR="006830F9" w:rsidRDefault="006830F9" w:rsidP="00441CD7">
      <w:r>
        <w:t xml:space="preserve">3) </w:t>
      </w:r>
      <w:r>
        <w:t>预期结果</w:t>
      </w:r>
    </w:p>
    <w:p w14:paraId="6F959FC9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信息。</w:t>
      </w:r>
    </w:p>
    <w:p w14:paraId="5A1FC78C" w14:textId="77777777" w:rsidR="006830F9" w:rsidRPr="002F0F61" w:rsidRDefault="006830F9" w:rsidP="002F0F61">
      <w:pPr>
        <w:pStyle w:val="2"/>
      </w:pPr>
      <w:bookmarkStart w:id="235" w:name="_fidsuxrsc04g" w:colFirst="0" w:colLast="0"/>
      <w:bookmarkStart w:id="236" w:name="_Toc492920360"/>
      <w:bookmarkEnd w:id="235"/>
      <w:r w:rsidRPr="002F0F61">
        <w:t>测试用例</w:t>
      </w:r>
      <w:r w:rsidRPr="002F0F61">
        <w:t xml:space="preserve"> 69</w:t>
      </w:r>
      <w:bookmarkEnd w:id="236"/>
    </w:p>
    <w:p w14:paraId="1037247F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/api/users/{id}/following/questions</w:t>
      </w:r>
      <w:r>
        <w:t>接口</w:t>
      </w:r>
      <w:r>
        <w:t>get</w:t>
      </w:r>
      <w:r>
        <w:t>方法。</w:t>
      </w:r>
    </w:p>
    <w:p w14:paraId="2E7FDF6C" w14:textId="77777777" w:rsidR="006830F9" w:rsidRDefault="006830F9" w:rsidP="00441CD7">
      <w:r>
        <w:t xml:space="preserve">1) </w:t>
      </w:r>
      <w:r>
        <w:t>前置条件</w:t>
      </w:r>
    </w:p>
    <w:p w14:paraId="7AAB106A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FA1BF14" w14:textId="77777777" w:rsidR="006830F9" w:rsidRDefault="006830F9" w:rsidP="00441CD7">
      <w:r>
        <w:t xml:space="preserve">2) </w:t>
      </w:r>
      <w:r>
        <w:t>测试输入</w:t>
      </w:r>
    </w:p>
    <w:p w14:paraId="4B2C0C73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/api/users/{id}/following/questions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73E67BBB" w14:textId="77777777" w:rsidR="006830F9" w:rsidRDefault="006830F9" w:rsidP="00441CD7">
      <w:r>
        <w:t xml:space="preserve">3) </w:t>
      </w:r>
      <w:r>
        <w:t>预期结果</w:t>
      </w:r>
    </w:p>
    <w:p w14:paraId="6C259A9C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</w:t>
      </w:r>
      <w:r>
        <w:rPr>
          <w:rFonts w:ascii="SimSun" w:eastAsia="SimSun" w:hAnsi="SimSun" w:cs="SimSun"/>
          <w:lang w:eastAsia="zh-CN"/>
        </w:rPr>
        <w:t>问题</w:t>
      </w:r>
      <w:r>
        <w:rPr>
          <w:lang w:eastAsia="zh-CN"/>
        </w:rPr>
        <w:t>信息。</w:t>
      </w:r>
    </w:p>
    <w:p w14:paraId="79A93F3D" w14:textId="77777777" w:rsidR="006830F9" w:rsidRPr="002F0F61" w:rsidRDefault="006830F9" w:rsidP="002F0F61">
      <w:pPr>
        <w:pStyle w:val="2"/>
      </w:pPr>
      <w:bookmarkStart w:id="237" w:name="_4hj8bb4nlt1v" w:colFirst="0" w:colLast="0"/>
      <w:bookmarkStart w:id="238" w:name="_Toc492920361"/>
      <w:bookmarkEnd w:id="237"/>
      <w:r w:rsidRPr="002F0F61">
        <w:t>测试用例</w:t>
      </w:r>
      <w:r w:rsidRPr="002F0F61">
        <w:t xml:space="preserve"> 70</w:t>
      </w:r>
      <w:bookmarkEnd w:id="238"/>
    </w:p>
    <w:p w14:paraId="6CEC0F01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/api/user/following/users</w:t>
      </w:r>
      <w:r>
        <w:t>接口</w:t>
      </w:r>
      <w:r>
        <w:t>get</w:t>
      </w:r>
      <w:r>
        <w:t>方法。</w:t>
      </w:r>
    </w:p>
    <w:p w14:paraId="37087F57" w14:textId="77777777" w:rsidR="006830F9" w:rsidRDefault="006830F9" w:rsidP="00441CD7">
      <w:r>
        <w:t xml:space="preserve">1) </w:t>
      </w:r>
      <w:r>
        <w:t>前置条件</w:t>
      </w:r>
    </w:p>
    <w:p w14:paraId="5C0A0EA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8E246DD" w14:textId="77777777" w:rsidR="006830F9" w:rsidRDefault="006830F9" w:rsidP="00441CD7">
      <w:r>
        <w:t xml:space="preserve">2) </w:t>
      </w:r>
      <w:r>
        <w:t>测试输入</w:t>
      </w:r>
    </w:p>
    <w:p w14:paraId="6BC5465A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/api/user/following/users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0A28E222" w14:textId="77777777" w:rsidR="006830F9" w:rsidRDefault="006830F9" w:rsidP="00441CD7">
      <w:r>
        <w:t xml:space="preserve">3) </w:t>
      </w:r>
      <w:r>
        <w:t>预期结果</w:t>
      </w:r>
    </w:p>
    <w:p w14:paraId="5D77FA82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5ED223FE" w14:textId="77777777" w:rsidR="006830F9" w:rsidRPr="002F0F61" w:rsidRDefault="006830F9" w:rsidP="002F0F61">
      <w:pPr>
        <w:pStyle w:val="2"/>
      </w:pPr>
      <w:bookmarkStart w:id="239" w:name="_n4vqxiu5kp04" w:colFirst="0" w:colLast="0"/>
      <w:bookmarkStart w:id="240" w:name="_Toc492920362"/>
      <w:bookmarkEnd w:id="239"/>
      <w:r w:rsidRPr="002F0F61">
        <w:t>测试用例</w:t>
      </w:r>
      <w:r w:rsidRPr="002F0F61">
        <w:t xml:space="preserve"> 71</w:t>
      </w:r>
      <w:bookmarkEnd w:id="240"/>
    </w:p>
    <w:p w14:paraId="3EBBAE2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/api/users/{id}/following/users</w:t>
      </w:r>
      <w:r>
        <w:t>接口</w:t>
      </w:r>
      <w:r>
        <w:t>get</w:t>
      </w:r>
      <w:r>
        <w:t>方法。</w:t>
      </w:r>
    </w:p>
    <w:p w14:paraId="4114D0B4" w14:textId="77777777" w:rsidR="006830F9" w:rsidRDefault="006830F9" w:rsidP="00441CD7">
      <w:r>
        <w:lastRenderedPageBreak/>
        <w:t xml:space="preserve">1) </w:t>
      </w:r>
      <w:r>
        <w:t>前置条件</w:t>
      </w:r>
    </w:p>
    <w:p w14:paraId="56976E9E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0A7B8C74" w14:textId="77777777" w:rsidR="006830F9" w:rsidRDefault="006830F9" w:rsidP="00441CD7">
      <w:r>
        <w:t xml:space="preserve">2) </w:t>
      </w:r>
      <w:r>
        <w:t>测试输入</w:t>
      </w:r>
    </w:p>
    <w:p w14:paraId="40C7E494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/api/users/{id}/following/users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4F98E293" w14:textId="77777777" w:rsidR="006830F9" w:rsidRDefault="006830F9" w:rsidP="00441CD7">
      <w:r>
        <w:t xml:space="preserve">3) </w:t>
      </w:r>
      <w:r>
        <w:t>预期结果</w:t>
      </w:r>
    </w:p>
    <w:p w14:paraId="3738EEF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信息。</w:t>
      </w:r>
    </w:p>
    <w:p w14:paraId="1E33E068" w14:textId="77777777" w:rsidR="006830F9" w:rsidRPr="002F0F61" w:rsidRDefault="006830F9" w:rsidP="002F0F61">
      <w:pPr>
        <w:pStyle w:val="2"/>
      </w:pPr>
      <w:bookmarkStart w:id="241" w:name="_yll74x2ppwmd" w:colFirst="0" w:colLast="0"/>
      <w:bookmarkStart w:id="242" w:name="_Toc492920363"/>
      <w:bookmarkEnd w:id="241"/>
      <w:r w:rsidRPr="002F0F61">
        <w:t>测试用例</w:t>
      </w:r>
      <w:r w:rsidRPr="002F0F61">
        <w:t xml:space="preserve"> 72</w:t>
      </w:r>
      <w:bookmarkEnd w:id="242"/>
    </w:p>
    <w:p w14:paraId="4734C07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get</w:t>
      </w:r>
      <w:r>
        <w:t>方法。</w:t>
      </w:r>
    </w:p>
    <w:p w14:paraId="4DC9328F" w14:textId="77777777" w:rsidR="006830F9" w:rsidRDefault="006830F9" w:rsidP="00441CD7">
      <w:r>
        <w:t xml:space="preserve">1) </w:t>
      </w:r>
      <w:r>
        <w:t>前置条件</w:t>
      </w:r>
    </w:p>
    <w:p w14:paraId="3AA565CD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763F38BE" w14:textId="77777777" w:rsidR="006830F9" w:rsidRDefault="006830F9" w:rsidP="00441CD7">
      <w:r>
        <w:t xml:space="preserve">2) </w:t>
      </w:r>
      <w:r>
        <w:t>测试输入</w:t>
      </w:r>
    </w:p>
    <w:p w14:paraId="7270D7F7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</w:t>
      </w:r>
      <w:r>
        <w:rPr>
          <w:rFonts w:ascii="SimSun" w:eastAsia="SimSun" w:hAnsi="SimSun" w:cs="SimSun"/>
        </w:rPr>
        <w:t>发</w:t>
      </w:r>
      <w:r>
        <w:t>送</w:t>
      </w:r>
      <w:r>
        <w:t>get</w:t>
      </w:r>
      <w:r>
        <w:rPr>
          <w:rFonts w:ascii="SimSun" w:eastAsia="SimSun" w:hAnsi="SimSun" w:cs="SimSun"/>
        </w:rPr>
        <w:t>请</w:t>
      </w:r>
      <w:r>
        <w:t>求。</w:t>
      </w:r>
    </w:p>
    <w:p w14:paraId="6E1A242D" w14:textId="77777777" w:rsidR="006830F9" w:rsidRDefault="006830F9" w:rsidP="00441CD7">
      <w:r>
        <w:t xml:space="preserve">3) </w:t>
      </w:r>
      <w:r>
        <w:t>预期结果</w:t>
      </w:r>
    </w:p>
    <w:p w14:paraId="7BEABF84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lang w:eastAsia="zh-CN"/>
        </w:rPr>
        <w:t>返回用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是否</w:t>
      </w:r>
      <w:r>
        <w:rPr>
          <w:rFonts w:ascii="MS Mincho" w:eastAsia="MS Mincho" w:hAnsi="MS Mincho" w:cs="MS Mincho"/>
          <w:lang w:eastAsia="zh-CN"/>
        </w:rPr>
        <w:t>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77C21DD1" w14:textId="77777777" w:rsidR="006830F9" w:rsidRPr="002F0F61" w:rsidRDefault="006830F9" w:rsidP="002F0F61">
      <w:pPr>
        <w:pStyle w:val="2"/>
      </w:pPr>
      <w:bookmarkStart w:id="243" w:name="_ianlb8lud4ds" w:colFirst="0" w:colLast="0"/>
      <w:bookmarkStart w:id="244" w:name="_Toc492920364"/>
      <w:bookmarkEnd w:id="243"/>
      <w:r w:rsidRPr="002F0F61">
        <w:t>测试用例</w:t>
      </w:r>
      <w:r w:rsidRPr="002F0F61">
        <w:t xml:space="preserve"> 73</w:t>
      </w:r>
      <w:bookmarkEnd w:id="244"/>
    </w:p>
    <w:p w14:paraId="6CFEC64C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post</w:t>
      </w:r>
      <w:r>
        <w:t>方法。</w:t>
      </w:r>
    </w:p>
    <w:p w14:paraId="050A36B1" w14:textId="77777777" w:rsidR="006830F9" w:rsidRDefault="006830F9" w:rsidP="00441CD7">
      <w:r>
        <w:t xml:space="preserve">1) </w:t>
      </w:r>
      <w:r>
        <w:t>前置条件</w:t>
      </w:r>
    </w:p>
    <w:p w14:paraId="73E0D91F" w14:textId="77777777" w:rsidR="006830F9" w:rsidRDefault="006830F9" w:rsidP="00441CD7">
      <w:pPr>
        <w:rPr>
          <w:rFonts w:eastAsia="Times New Roman"/>
        </w:rPr>
      </w:pPr>
      <w:r>
        <w:t>登</w:t>
      </w:r>
      <w:r>
        <w:rPr>
          <w:rFonts w:ascii="SimSun" w:eastAsia="SimSun" w:hAnsi="SimSun" w:cs="SimSun"/>
        </w:rPr>
        <w:t>录</w:t>
      </w:r>
      <w:r>
        <w:t>。</w:t>
      </w:r>
    </w:p>
    <w:p w14:paraId="13F67CA4" w14:textId="77777777" w:rsidR="006830F9" w:rsidRDefault="006830F9" w:rsidP="00441CD7">
      <w:r>
        <w:t xml:space="preserve">2) </w:t>
      </w:r>
      <w:r>
        <w:t>测试输入</w:t>
      </w:r>
    </w:p>
    <w:p w14:paraId="72185526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对</w:t>
      </w:r>
      <w:r>
        <w:t>/api/users/{id}/follow</w:t>
      </w:r>
      <w:r>
        <w:rPr>
          <w:rFonts w:ascii="SimSun" w:eastAsia="SimSun" w:hAnsi="SimSun" w:cs="SimSun"/>
        </w:rPr>
        <w:t>发</w:t>
      </w:r>
      <w:r>
        <w:t>送</w:t>
      </w:r>
      <w:r>
        <w:t>post</w:t>
      </w:r>
      <w:r>
        <w:rPr>
          <w:rFonts w:ascii="SimSun" w:eastAsia="SimSun" w:hAnsi="SimSun" w:cs="SimSun"/>
        </w:rPr>
        <w:t>请</w:t>
      </w:r>
      <w:r>
        <w:t>求。</w:t>
      </w:r>
    </w:p>
    <w:p w14:paraId="2A878E23" w14:textId="77777777" w:rsidR="006830F9" w:rsidRDefault="006830F9" w:rsidP="00441CD7">
      <w:r>
        <w:t xml:space="preserve">3) </w:t>
      </w:r>
      <w:r>
        <w:t>预期结果</w:t>
      </w:r>
    </w:p>
    <w:p w14:paraId="2D64ADF5" w14:textId="77777777" w:rsidR="006830F9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库记录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。</w:t>
      </w:r>
    </w:p>
    <w:p w14:paraId="0A72504C" w14:textId="77777777" w:rsidR="006830F9" w:rsidRPr="002F0F61" w:rsidRDefault="006830F9" w:rsidP="002F0F61">
      <w:pPr>
        <w:pStyle w:val="2"/>
      </w:pPr>
      <w:bookmarkStart w:id="245" w:name="_8kl885owl25r" w:colFirst="0" w:colLast="0"/>
      <w:bookmarkStart w:id="246" w:name="_Toc492920365"/>
      <w:bookmarkEnd w:id="245"/>
      <w:r w:rsidRPr="002F0F61">
        <w:t>测试用例</w:t>
      </w:r>
      <w:r w:rsidRPr="002F0F61">
        <w:t xml:space="preserve"> 74</w:t>
      </w:r>
      <w:bookmarkEnd w:id="246"/>
    </w:p>
    <w:p w14:paraId="5E7F213D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</w:rPr>
        <w:t>测试</w:t>
      </w:r>
      <w:r>
        <w:t>/api/users/{id}/follow</w:t>
      </w:r>
      <w:r>
        <w:t>接口</w:t>
      </w:r>
      <w:r>
        <w:t>delete</w:t>
      </w:r>
      <w:r>
        <w:t>方法。</w:t>
      </w:r>
    </w:p>
    <w:p w14:paraId="4E2B12C0" w14:textId="77777777" w:rsidR="006830F9" w:rsidRDefault="006830F9" w:rsidP="00441CD7">
      <w:r>
        <w:t xml:space="preserve">1) </w:t>
      </w:r>
      <w:r>
        <w:t>前置条件</w:t>
      </w:r>
    </w:p>
    <w:p w14:paraId="657B37AC" w14:textId="77777777" w:rsidR="006830F9" w:rsidRDefault="006830F9" w:rsidP="00441CD7">
      <w:pPr>
        <w:rPr>
          <w:rFonts w:eastAsia="Times New Roman"/>
        </w:rPr>
      </w:pPr>
      <w:r>
        <w:rPr>
          <w:lang w:eastAsia="zh-CN"/>
        </w:rPr>
        <w:t>登</w:t>
      </w:r>
      <w:r>
        <w:rPr>
          <w:rFonts w:ascii="SimSun" w:eastAsia="SimSun" w:hAnsi="SimSun" w:cs="SimSun"/>
          <w:lang w:eastAsia="zh-CN"/>
        </w:rPr>
        <w:t>录</w:t>
      </w:r>
      <w:r>
        <w:rPr>
          <w:lang w:eastAsia="zh-CN"/>
        </w:rPr>
        <w:t>。</w:t>
      </w:r>
    </w:p>
    <w:p w14:paraId="4313BF37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测试输入</w:t>
      </w:r>
    </w:p>
    <w:p w14:paraId="679B72E0" w14:textId="77777777" w:rsidR="006830F9" w:rsidRDefault="006830F9" w:rsidP="00441CD7">
      <w:pPr>
        <w:rPr>
          <w:rFonts w:eastAsia="Times New Roman"/>
        </w:rPr>
      </w:pPr>
      <w:r>
        <w:rPr>
          <w:rFonts w:ascii="SimSun" w:eastAsia="SimSun" w:hAnsi="SimSun" w:cs="SimSun"/>
          <w:lang w:eastAsia="zh-CN"/>
        </w:rPr>
        <w:t>对</w:t>
      </w:r>
      <w:r>
        <w:rPr>
          <w:lang w:eastAsia="zh-CN"/>
        </w:rPr>
        <w:t>/api/users/{id}/follow</w:t>
      </w:r>
      <w:r>
        <w:rPr>
          <w:rFonts w:ascii="SimSun" w:eastAsia="SimSun" w:hAnsi="SimSun" w:cs="SimSun"/>
          <w:lang w:eastAsia="zh-CN"/>
        </w:rPr>
        <w:t>发</w:t>
      </w:r>
      <w:r>
        <w:rPr>
          <w:lang w:eastAsia="zh-CN"/>
        </w:rPr>
        <w:t>送</w:t>
      </w:r>
      <w:r>
        <w:rPr>
          <w:lang w:eastAsia="zh-CN"/>
        </w:rPr>
        <w:t>delete</w:t>
      </w:r>
      <w:r>
        <w:rPr>
          <w:rFonts w:ascii="SimSun" w:eastAsia="SimSun" w:hAnsi="SimSun" w:cs="SimSun"/>
          <w:lang w:eastAsia="zh-CN"/>
        </w:rPr>
        <w:t>请</w:t>
      </w:r>
      <w:r>
        <w:rPr>
          <w:lang w:eastAsia="zh-CN"/>
        </w:rPr>
        <w:t>求。</w:t>
      </w:r>
    </w:p>
    <w:p w14:paraId="5192E9AB" w14:textId="77777777" w:rsidR="006830F9" w:rsidRDefault="006830F9" w:rsidP="00441CD7">
      <w:pPr>
        <w:rPr>
          <w:lang w:eastAsia="zh-CN"/>
        </w:rPr>
      </w:pPr>
      <w:r>
        <w:rPr>
          <w:lang w:eastAsia="zh-CN"/>
        </w:rPr>
        <w:t xml:space="preserve">3) </w:t>
      </w:r>
      <w:r>
        <w:rPr>
          <w:lang w:eastAsia="zh-CN"/>
        </w:rPr>
        <w:t>预期结果</w:t>
      </w:r>
    </w:p>
    <w:p w14:paraId="20CCD0AD" w14:textId="4E4FD821" w:rsidR="00470309" w:rsidRPr="00691DF7" w:rsidRDefault="006830F9" w:rsidP="00441CD7">
      <w:pPr>
        <w:rPr>
          <w:rFonts w:eastAsia="Times New Roman"/>
          <w:lang w:eastAsia="zh-CN"/>
        </w:rPr>
      </w:pPr>
      <w:r>
        <w:rPr>
          <w:rFonts w:ascii="MS Mincho" w:eastAsia="MS Mincho" w:hAnsi="MS Mincho" w:cs="MS Mincho"/>
          <w:lang w:eastAsia="zh-CN"/>
        </w:rPr>
        <w:t>数</w:t>
      </w:r>
      <w:r>
        <w:rPr>
          <w:lang w:eastAsia="zh-CN"/>
        </w:rPr>
        <w:t>据</w:t>
      </w:r>
      <w:r>
        <w:rPr>
          <w:rFonts w:ascii="SimSun" w:eastAsia="SimSun" w:hAnsi="SimSun" w:cs="SimSun"/>
          <w:lang w:eastAsia="zh-CN"/>
        </w:rPr>
        <w:t>库删</w:t>
      </w:r>
      <w:r>
        <w:rPr>
          <w:lang w:eastAsia="zh-CN"/>
        </w:rPr>
        <w:t>除用</w:t>
      </w:r>
      <w:r>
        <w:rPr>
          <w:rFonts w:ascii="SimSun" w:eastAsia="SimSun" w:hAnsi="SimSun" w:cs="SimSun"/>
          <w:lang w:eastAsia="zh-CN"/>
        </w:rPr>
        <w:t>户关</w:t>
      </w:r>
      <w:r>
        <w:rPr>
          <w:lang w:eastAsia="zh-CN"/>
        </w:rPr>
        <w:t>注指定</w:t>
      </w:r>
      <w:r>
        <w:rPr>
          <w:lang w:eastAsia="zh-CN"/>
        </w:rPr>
        <w:t>id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记录</w:t>
      </w:r>
      <w:r>
        <w:rPr>
          <w:lang w:eastAsia="zh-CN"/>
        </w:rPr>
        <w:t>。</w:t>
      </w:r>
    </w:p>
    <w:sectPr w:rsidR="00470309" w:rsidRPr="00691DF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6C893" w14:textId="77777777" w:rsidR="008B5FE6" w:rsidRDefault="008B5FE6">
      <w:r>
        <w:separator/>
      </w:r>
    </w:p>
  </w:endnote>
  <w:endnote w:type="continuationSeparator" w:id="0">
    <w:p w14:paraId="69A16C0E" w14:textId="77777777" w:rsidR="008B5FE6" w:rsidRDefault="008B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1539" w14:textId="77777777"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241577" w14:textId="77777777"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 w14:paraId="1C9578B0" w14:textId="77777777" w:rsidTr="00664180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66F69" w14:textId="77777777"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D0310" w14:textId="77777777" w:rsidR="001B0401" w:rsidRDefault="001B0401">
          <w:pPr>
            <w:jc w:val="center"/>
          </w:pPr>
          <w:r>
            <w:sym w:font="Symbol" w:char="F0D3"/>
          </w:r>
          <w:r w:rsidR="00C35D39">
            <w:fldChar w:fldCharType="begin"/>
          </w:r>
          <w:r w:rsidR="00C35D39">
            <w:instrText xml:space="preserve"> DOCPROPERTY "Company"  \* MERGEFORMAT </w:instrText>
          </w:r>
          <w:r w:rsidR="00C35D39">
            <w:fldChar w:fldCharType="separate"/>
          </w:r>
          <w:r w:rsidR="00664180">
            <w:rPr>
              <w:rFonts w:hint="eastAsia"/>
            </w:rPr>
            <w:t>“</w:t>
          </w:r>
          <w:proofErr w:type="gramStart"/>
          <w:r w:rsidR="00664180">
            <w:rPr>
              <w:rFonts w:hint="eastAsia"/>
            </w:rPr>
            <w:t>喵喵喵的伙伴”小组</w:t>
          </w:r>
          <w:proofErr w:type="gramEnd"/>
          <w:r w:rsidR="00C35D3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51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9B3037" w14:textId="77777777"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051DE">
            <w:rPr>
              <w:rStyle w:val="a8"/>
              <w:noProof/>
            </w:rPr>
            <w:t>14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051DE">
            <w:rPr>
              <w:rStyle w:val="a8"/>
              <w:noProof/>
            </w:rPr>
            <w:t>31</w:t>
          </w:r>
          <w:r>
            <w:rPr>
              <w:rStyle w:val="a8"/>
            </w:rPr>
            <w:fldChar w:fldCharType="end"/>
          </w:r>
        </w:p>
      </w:tc>
    </w:tr>
  </w:tbl>
  <w:p w14:paraId="2D43AF16" w14:textId="77777777"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41F52" w14:textId="77777777"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5B64" w14:textId="77777777" w:rsidR="008B5FE6" w:rsidRDefault="008B5FE6">
      <w:r>
        <w:separator/>
      </w:r>
    </w:p>
  </w:footnote>
  <w:footnote w:type="continuationSeparator" w:id="0">
    <w:p w14:paraId="16017766" w14:textId="77777777" w:rsidR="008B5FE6" w:rsidRDefault="008B5F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0FA0D" w14:textId="77777777" w:rsidR="001B0401" w:rsidRDefault="001B0401">
    <w:pPr>
      <w:rPr>
        <w:sz w:val="24"/>
      </w:rPr>
    </w:pPr>
  </w:p>
  <w:p w14:paraId="6965C6CC" w14:textId="77777777" w:rsidR="001B0401" w:rsidRDefault="001B0401">
    <w:pPr>
      <w:pBdr>
        <w:top w:val="single" w:sz="6" w:space="1" w:color="auto"/>
      </w:pBdr>
      <w:rPr>
        <w:sz w:val="24"/>
      </w:rPr>
    </w:pPr>
  </w:p>
  <w:p w14:paraId="0088668A" w14:textId="77777777"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A73C3">
      <w:rPr>
        <w:rFonts w:ascii="Arial" w:hAnsi="Arial" w:hint="eastAsia"/>
        <w:b/>
        <w:sz w:val="36"/>
      </w:rPr>
      <w:t>“</w:t>
    </w:r>
    <w:r w:rsidR="000A73C3">
      <w:rPr>
        <w:rFonts w:ascii="Arial" w:hAnsi="Arial" w:hint="eastAsia"/>
        <w:b/>
        <w:sz w:val="36"/>
        <w:lang w:eastAsia="zh-CN"/>
      </w:rPr>
      <w:t>喵喵喵的伙伴</w:t>
    </w:r>
    <w:r w:rsidR="000A73C3">
      <w:rPr>
        <w:rFonts w:ascii="Arial" w:hAnsi="Arial" w:hint="eastAsia"/>
        <w:b/>
        <w:sz w:val="36"/>
      </w:rPr>
      <w:t>”小组</w:t>
    </w:r>
    <w:r>
      <w:rPr>
        <w:rFonts w:ascii="Arial" w:hAnsi="Arial"/>
        <w:b/>
        <w:sz w:val="36"/>
      </w:rPr>
      <w:fldChar w:fldCharType="end"/>
    </w:r>
  </w:p>
  <w:p w14:paraId="0BD27B3A" w14:textId="77777777" w:rsidR="001B0401" w:rsidRDefault="001B0401">
    <w:pPr>
      <w:pBdr>
        <w:bottom w:val="single" w:sz="6" w:space="1" w:color="auto"/>
      </w:pBdr>
      <w:jc w:val="right"/>
      <w:rPr>
        <w:sz w:val="24"/>
      </w:rPr>
    </w:pPr>
  </w:p>
  <w:p w14:paraId="24CE114D" w14:textId="77777777"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 w14:paraId="6854C7CE" w14:textId="77777777" w:rsidTr="001C0B03">
      <w:tc>
        <w:tcPr>
          <w:tcW w:w="6379" w:type="dxa"/>
        </w:tcPr>
        <w:p w14:paraId="191AB9A1" w14:textId="77777777"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0E0D82">
            <w:rPr>
              <w:rFonts w:hint="eastAsia"/>
              <w:lang w:eastAsia="zh-CN"/>
            </w:rPr>
            <w:t>以猫为主题的富媒体分享社区</w:t>
          </w:r>
          <w:r>
            <w:fldChar w:fldCharType="end"/>
          </w:r>
        </w:p>
      </w:tc>
      <w:tc>
        <w:tcPr>
          <w:tcW w:w="3179" w:type="dxa"/>
        </w:tcPr>
        <w:p w14:paraId="3150157A" w14:textId="436A43EF"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C8738D">
            <w:t>2</w:t>
          </w:r>
          <w:r w:rsidR="00F7710A">
            <w:t>.1</w:t>
          </w:r>
          <w:r>
            <w:t>&gt;</w:t>
          </w:r>
        </w:p>
      </w:tc>
    </w:tr>
    <w:tr w:rsidR="001B0401" w14:paraId="2B937FF9" w14:textId="77777777" w:rsidTr="001C0B03">
      <w:tc>
        <w:tcPr>
          <w:tcW w:w="6379" w:type="dxa"/>
        </w:tcPr>
        <w:p w14:paraId="1782058D" w14:textId="77777777" w:rsidR="001B0401" w:rsidRDefault="00C35D39">
          <w:pPr>
            <w:rPr>
              <w:lang w:eastAsia="zh-CN"/>
            </w:rPr>
          </w:pPr>
          <w:fldSimple w:instr=" TITLE  \* MERGEFORMAT ">
            <w:r w:rsidR="005232AD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721BB249" w14:textId="1E2339E5" w:rsidR="001B0401" w:rsidRDefault="00C8738D" w:rsidP="00C8738D">
          <w:r>
            <w:t xml:space="preserve">  Date:  &lt;10</w:t>
          </w:r>
          <w:r w:rsidR="001B0401">
            <w:t>/</w:t>
          </w:r>
          <w:r>
            <w:rPr>
              <w:rFonts w:hint="eastAsia"/>
            </w:rPr>
            <w:t>09</w:t>
          </w:r>
          <w:r w:rsidR="001B0401">
            <w:t>/</w:t>
          </w:r>
          <w:r>
            <w:rPr>
              <w:rFonts w:hint="eastAsia"/>
            </w:rPr>
            <w:t>17</w:t>
          </w:r>
          <w:r w:rsidR="001B0401">
            <w:t>&gt;</w:t>
          </w:r>
        </w:p>
      </w:tc>
    </w:tr>
  </w:tbl>
  <w:p w14:paraId="768BC49B" w14:textId="77777777"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A9BE" w14:textId="77777777"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946FD5"/>
    <w:multiLevelType w:val="multilevel"/>
    <w:tmpl w:val="3EF22B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64300F"/>
    <w:multiLevelType w:val="multilevel"/>
    <w:tmpl w:val="BB4C00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>
    <w:nsid w:val="66AE7D74"/>
    <w:multiLevelType w:val="hybridMultilevel"/>
    <w:tmpl w:val="22EADC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9181B10"/>
    <w:multiLevelType w:val="hybridMultilevel"/>
    <w:tmpl w:val="BE66D6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0193A43"/>
    <w:multiLevelType w:val="multilevel"/>
    <w:tmpl w:val="AE5ECA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5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9"/>
  </w:num>
  <w:num w:numId="22">
    <w:abstractNumId w:val="24"/>
  </w:num>
  <w:num w:numId="23">
    <w:abstractNumId w:val="18"/>
  </w:num>
  <w:num w:numId="24">
    <w:abstractNumId w:val="17"/>
  </w:num>
  <w:num w:numId="25">
    <w:abstractNumId w:val="0"/>
  </w:num>
  <w:num w:numId="26">
    <w:abstractNumId w:val="6"/>
  </w:num>
  <w:num w:numId="27">
    <w:abstractNumId w:val="0"/>
  </w:num>
  <w:num w:numId="28">
    <w:abstractNumId w:val="16"/>
  </w:num>
  <w:num w:numId="29">
    <w:abstractNumId w:val="0"/>
  </w:num>
  <w:num w:numId="30">
    <w:abstractNumId w:val="0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D"/>
    <w:rsid w:val="00004E5A"/>
    <w:rsid w:val="000178CA"/>
    <w:rsid w:val="00024D94"/>
    <w:rsid w:val="00026D24"/>
    <w:rsid w:val="00032265"/>
    <w:rsid w:val="000354DE"/>
    <w:rsid w:val="000731C6"/>
    <w:rsid w:val="00084149"/>
    <w:rsid w:val="00084C62"/>
    <w:rsid w:val="00084F00"/>
    <w:rsid w:val="0009515C"/>
    <w:rsid w:val="000A4491"/>
    <w:rsid w:val="000A73C3"/>
    <w:rsid w:val="000B0FD5"/>
    <w:rsid w:val="000C20ED"/>
    <w:rsid w:val="000C2C9B"/>
    <w:rsid w:val="000D3BE1"/>
    <w:rsid w:val="000E0D82"/>
    <w:rsid w:val="000E6DA3"/>
    <w:rsid w:val="000F3764"/>
    <w:rsid w:val="00121311"/>
    <w:rsid w:val="00126064"/>
    <w:rsid w:val="00126DB0"/>
    <w:rsid w:val="00144C59"/>
    <w:rsid w:val="001636CC"/>
    <w:rsid w:val="00180F46"/>
    <w:rsid w:val="00182F33"/>
    <w:rsid w:val="00184CC3"/>
    <w:rsid w:val="00187C5D"/>
    <w:rsid w:val="00195AEB"/>
    <w:rsid w:val="001A556D"/>
    <w:rsid w:val="001B0401"/>
    <w:rsid w:val="001C0B03"/>
    <w:rsid w:val="001D3AC1"/>
    <w:rsid w:val="00200EEE"/>
    <w:rsid w:val="00205E2E"/>
    <w:rsid w:val="00254159"/>
    <w:rsid w:val="00260817"/>
    <w:rsid w:val="00263724"/>
    <w:rsid w:val="002879BB"/>
    <w:rsid w:val="00291215"/>
    <w:rsid w:val="00293AA4"/>
    <w:rsid w:val="002944D8"/>
    <w:rsid w:val="0029566D"/>
    <w:rsid w:val="002B2FEE"/>
    <w:rsid w:val="002C28C4"/>
    <w:rsid w:val="002C682A"/>
    <w:rsid w:val="002D13B2"/>
    <w:rsid w:val="002D251E"/>
    <w:rsid w:val="002D2B45"/>
    <w:rsid w:val="002D33EE"/>
    <w:rsid w:val="002E00AB"/>
    <w:rsid w:val="002E2761"/>
    <w:rsid w:val="002F04F6"/>
    <w:rsid w:val="002F0F61"/>
    <w:rsid w:val="00305896"/>
    <w:rsid w:val="003135B2"/>
    <w:rsid w:val="00313F2F"/>
    <w:rsid w:val="0031668D"/>
    <w:rsid w:val="003167BF"/>
    <w:rsid w:val="003210CE"/>
    <w:rsid w:val="0032567A"/>
    <w:rsid w:val="00342E2E"/>
    <w:rsid w:val="00351BE3"/>
    <w:rsid w:val="00364735"/>
    <w:rsid w:val="00371AA5"/>
    <w:rsid w:val="0037521B"/>
    <w:rsid w:val="00382609"/>
    <w:rsid w:val="003D1C22"/>
    <w:rsid w:val="003E099D"/>
    <w:rsid w:val="003F139F"/>
    <w:rsid w:val="003F6E81"/>
    <w:rsid w:val="00413209"/>
    <w:rsid w:val="00416F0F"/>
    <w:rsid w:val="00441CD7"/>
    <w:rsid w:val="004442A7"/>
    <w:rsid w:val="00450DEB"/>
    <w:rsid w:val="00461C56"/>
    <w:rsid w:val="00470309"/>
    <w:rsid w:val="00496B6B"/>
    <w:rsid w:val="004C057D"/>
    <w:rsid w:val="004D612F"/>
    <w:rsid w:val="004D7FDE"/>
    <w:rsid w:val="004E6FFC"/>
    <w:rsid w:val="004F235F"/>
    <w:rsid w:val="004F308E"/>
    <w:rsid w:val="004F3649"/>
    <w:rsid w:val="005020F8"/>
    <w:rsid w:val="005114B7"/>
    <w:rsid w:val="00521608"/>
    <w:rsid w:val="005232AD"/>
    <w:rsid w:val="00527D13"/>
    <w:rsid w:val="00544F72"/>
    <w:rsid w:val="005656C3"/>
    <w:rsid w:val="00570F0F"/>
    <w:rsid w:val="005878CF"/>
    <w:rsid w:val="0059232E"/>
    <w:rsid w:val="005B2564"/>
    <w:rsid w:val="005B77B5"/>
    <w:rsid w:val="005C1AF9"/>
    <w:rsid w:val="005E5791"/>
    <w:rsid w:val="005E589A"/>
    <w:rsid w:val="0063060A"/>
    <w:rsid w:val="0065009A"/>
    <w:rsid w:val="00650546"/>
    <w:rsid w:val="0065136E"/>
    <w:rsid w:val="0065239E"/>
    <w:rsid w:val="00660055"/>
    <w:rsid w:val="00664180"/>
    <w:rsid w:val="00671040"/>
    <w:rsid w:val="006830F9"/>
    <w:rsid w:val="00691DF7"/>
    <w:rsid w:val="0069755B"/>
    <w:rsid w:val="006B3E5D"/>
    <w:rsid w:val="006C6773"/>
    <w:rsid w:val="006E3E65"/>
    <w:rsid w:val="00707C0A"/>
    <w:rsid w:val="00714EB6"/>
    <w:rsid w:val="00722E4E"/>
    <w:rsid w:val="00726522"/>
    <w:rsid w:val="00732034"/>
    <w:rsid w:val="007468D4"/>
    <w:rsid w:val="00754E5C"/>
    <w:rsid w:val="00786841"/>
    <w:rsid w:val="007A4A49"/>
    <w:rsid w:val="007B3065"/>
    <w:rsid w:val="007B6D91"/>
    <w:rsid w:val="007D207F"/>
    <w:rsid w:val="007D5FC6"/>
    <w:rsid w:val="007D7BE9"/>
    <w:rsid w:val="007E0428"/>
    <w:rsid w:val="007F0B97"/>
    <w:rsid w:val="007F1D86"/>
    <w:rsid w:val="0082359D"/>
    <w:rsid w:val="008305A5"/>
    <w:rsid w:val="0083432C"/>
    <w:rsid w:val="00843CAB"/>
    <w:rsid w:val="00850C93"/>
    <w:rsid w:val="00855EB8"/>
    <w:rsid w:val="00866544"/>
    <w:rsid w:val="008676FA"/>
    <w:rsid w:val="008766CA"/>
    <w:rsid w:val="00881680"/>
    <w:rsid w:val="00893185"/>
    <w:rsid w:val="00894044"/>
    <w:rsid w:val="008A0837"/>
    <w:rsid w:val="008A2BB7"/>
    <w:rsid w:val="008B0594"/>
    <w:rsid w:val="008B51EF"/>
    <w:rsid w:val="008B5FE6"/>
    <w:rsid w:val="008D7879"/>
    <w:rsid w:val="008E2279"/>
    <w:rsid w:val="009316F8"/>
    <w:rsid w:val="00960B45"/>
    <w:rsid w:val="00965992"/>
    <w:rsid w:val="00971B1F"/>
    <w:rsid w:val="00972F1F"/>
    <w:rsid w:val="00974F75"/>
    <w:rsid w:val="009770F0"/>
    <w:rsid w:val="00986022"/>
    <w:rsid w:val="009B0F45"/>
    <w:rsid w:val="009B761C"/>
    <w:rsid w:val="009C0C7E"/>
    <w:rsid w:val="009C35B5"/>
    <w:rsid w:val="009D219F"/>
    <w:rsid w:val="009D6FB8"/>
    <w:rsid w:val="009E1474"/>
    <w:rsid w:val="00A04414"/>
    <w:rsid w:val="00A16F57"/>
    <w:rsid w:val="00A205B4"/>
    <w:rsid w:val="00A33314"/>
    <w:rsid w:val="00A34811"/>
    <w:rsid w:val="00A4363E"/>
    <w:rsid w:val="00A4507B"/>
    <w:rsid w:val="00A60B67"/>
    <w:rsid w:val="00A62228"/>
    <w:rsid w:val="00A875DC"/>
    <w:rsid w:val="00A94AEC"/>
    <w:rsid w:val="00A979B9"/>
    <w:rsid w:val="00AA4104"/>
    <w:rsid w:val="00AB18CB"/>
    <w:rsid w:val="00AD21DF"/>
    <w:rsid w:val="00AF1829"/>
    <w:rsid w:val="00AF4E83"/>
    <w:rsid w:val="00B133FC"/>
    <w:rsid w:val="00B134F0"/>
    <w:rsid w:val="00B16413"/>
    <w:rsid w:val="00B3350C"/>
    <w:rsid w:val="00B46B17"/>
    <w:rsid w:val="00B47160"/>
    <w:rsid w:val="00B52198"/>
    <w:rsid w:val="00B52386"/>
    <w:rsid w:val="00B53BD2"/>
    <w:rsid w:val="00B55FA5"/>
    <w:rsid w:val="00B70BBF"/>
    <w:rsid w:val="00BC18B8"/>
    <w:rsid w:val="00BC7793"/>
    <w:rsid w:val="00BD0A9A"/>
    <w:rsid w:val="00BE100C"/>
    <w:rsid w:val="00BE7689"/>
    <w:rsid w:val="00BF5F24"/>
    <w:rsid w:val="00C00923"/>
    <w:rsid w:val="00C00E35"/>
    <w:rsid w:val="00C06A8F"/>
    <w:rsid w:val="00C26039"/>
    <w:rsid w:val="00C2795E"/>
    <w:rsid w:val="00C27D76"/>
    <w:rsid w:val="00C33C66"/>
    <w:rsid w:val="00C35D39"/>
    <w:rsid w:val="00C42836"/>
    <w:rsid w:val="00C52629"/>
    <w:rsid w:val="00C64106"/>
    <w:rsid w:val="00C657FF"/>
    <w:rsid w:val="00C75481"/>
    <w:rsid w:val="00C7691B"/>
    <w:rsid w:val="00C8738D"/>
    <w:rsid w:val="00C90A30"/>
    <w:rsid w:val="00C9749A"/>
    <w:rsid w:val="00CA0CE8"/>
    <w:rsid w:val="00CB784E"/>
    <w:rsid w:val="00CE4606"/>
    <w:rsid w:val="00CF6C11"/>
    <w:rsid w:val="00D01255"/>
    <w:rsid w:val="00D051DE"/>
    <w:rsid w:val="00D109D8"/>
    <w:rsid w:val="00D1171F"/>
    <w:rsid w:val="00D462DB"/>
    <w:rsid w:val="00D53D50"/>
    <w:rsid w:val="00D96823"/>
    <w:rsid w:val="00DA7EBF"/>
    <w:rsid w:val="00DB2CE0"/>
    <w:rsid w:val="00DB54AD"/>
    <w:rsid w:val="00DC52E5"/>
    <w:rsid w:val="00DC5D55"/>
    <w:rsid w:val="00DD1829"/>
    <w:rsid w:val="00DE4224"/>
    <w:rsid w:val="00DF0B76"/>
    <w:rsid w:val="00DF6EDE"/>
    <w:rsid w:val="00DF7CC4"/>
    <w:rsid w:val="00E0551C"/>
    <w:rsid w:val="00E20F1F"/>
    <w:rsid w:val="00E2608A"/>
    <w:rsid w:val="00E36E30"/>
    <w:rsid w:val="00E40272"/>
    <w:rsid w:val="00E40B25"/>
    <w:rsid w:val="00E54238"/>
    <w:rsid w:val="00E9367F"/>
    <w:rsid w:val="00EC06D1"/>
    <w:rsid w:val="00EC0C8D"/>
    <w:rsid w:val="00EC1CFF"/>
    <w:rsid w:val="00EC6D16"/>
    <w:rsid w:val="00EC7AE6"/>
    <w:rsid w:val="00ED74AF"/>
    <w:rsid w:val="00F12BE1"/>
    <w:rsid w:val="00F26390"/>
    <w:rsid w:val="00F33D45"/>
    <w:rsid w:val="00F449B6"/>
    <w:rsid w:val="00F5661C"/>
    <w:rsid w:val="00F7710A"/>
    <w:rsid w:val="00F81B58"/>
    <w:rsid w:val="00F85FE5"/>
    <w:rsid w:val="00F9007E"/>
    <w:rsid w:val="00F94363"/>
    <w:rsid w:val="00F97603"/>
    <w:rsid w:val="00FA3AC0"/>
    <w:rsid w:val="00FC4D2F"/>
    <w:rsid w:val="00FC5BB9"/>
    <w:rsid w:val="00FD0F43"/>
    <w:rsid w:val="00FD5C08"/>
    <w:rsid w:val="00FD72ED"/>
    <w:rsid w:val="00FE2F5C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CF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uiPriority w:val="39"/>
    <w:pPr>
      <w:ind w:left="800"/>
    </w:pPr>
  </w:style>
  <w:style w:type="paragraph" w:styleId="60">
    <w:name w:val="toc 6"/>
    <w:basedOn w:val="a"/>
    <w:next w:val="a"/>
    <w:autoRedefine/>
    <w:uiPriority w:val="39"/>
    <w:pPr>
      <w:ind w:left="1000"/>
    </w:pPr>
  </w:style>
  <w:style w:type="paragraph" w:styleId="70">
    <w:name w:val="toc 7"/>
    <w:basedOn w:val="a"/>
    <w:next w:val="a"/>
    <w:autoRedefine/>
    <w:uiPriority w:val="39"/>
    <w:pPr>
      <w:ind w:left="1200"/>
    </w:pPr>
  </w:style>
  <w:style w:type="paragraph" w:styleId="80">
    <w:name w:val="toc 8"/>
    <w:basedOn w:val="a"/>
    <w:next w:val="a"/>
    <w:autoRedefine/>
    <w:uiPriority w:val="39"/>
    <w:pPr>
      <w:ind w:left="1400"/>
    </w:pPr>
  </w:style>
  <w:style w:type="paragraph" w:styleId="90">
    <w:name w:val="toc 9"/>
    <w:basedOn w:val="a"/>
    <w:next w:val="a"/>
    <w:autoRedefine/>
    <w:uiPriority w:val="39"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Balloon Text"/>
    <w:basedOn w:val="a"/>
    <w:link w:val="af1"/>
    <w:rsid w:val="003210CE"/>
    <w:pPr>
      <w:spacing w:line="240" w:lineRule="auto"/>
    </w:pPr>
    <w:rPr>
      <w:rFonts w:ascii="宋体"/>
      <w:sz w:val="18"/>
      <w:szCs w:val="18"/>
    </w:rPr>
  </w:style>
  <w:style w:type="character" w:customStyle="1" w:styleId="af1">
    <w:name w:val="批注框文本字符"/>
    <w:basedOn w:val="a0"/>
    <w:link w:val="af0"/>
    <w:rsid w:val="003210CE"/>
    <w:rPr>
      <w:rFonts w:ascii="宋体"/>
      <w:sz w:val="18"/>
      <w:szCs w:val="18"/>
      <w:lang w:eastAsia="en-US"/>
    </w:rPr>
  </w:style>
  <w:style w:type="character" w:styleId="af2">
    <w:name w:val="annotation reference"/>
    <w:basedOn w:val="a0"/>
    <w:rsid w:val="00F85FE5"/>
    <w:rPr>
      <w:sz w:val="21"/>
      <w:szCs w:val="21"/>
    </w:rPr>
  </w:style>
  <w:style w:type="paragraph" w:styleId="af3">
    <w:name w:val="annotation text"/>
    <w:basedOn w:val="a"/>
    <w:link w:val="af4"/>
    <w:rsid w:val="00F85FE5"/>
  </w:style>
  <w:style w:type="character" w:customStyle="1" w:styleId="af4">
    <w:name w:val="批注文字字符"/>
    <w:basedOn w:val="a0"/>
    <w:link w:val="af3"/>
    <w:rsid w:val="00F85FE5"/>
    <w:rPr>
      <w:lang w:eastAsia="en-US"/>
    </w:rPr>
  </w:style>
  <w:style w:type="paragraph" w:styleId="af5">
    <w:name w:val="annotation subject"/>
    <w:basedOn w:val="af3"/>
    <w:next w:val="af3"/>
    <w:link w:val="af6"/>
    <w:rsid w:val="00F85FE5"/>
    <w:rPr>
      <w:b/>
      <w:bCs/>
    </w:rPr>
  </w:style>
  <w:style w:type="character" w:customStyle="1" w:styleId="af6">
    <w:name w:val="批注主题字符"/>
    <w:basedOn w:val="af4"/>
    <w:link w:val="af5"/>
    <w:rsid w:val="00F85FE5"/>
    <w:rPr>
      <w:b/>
      <w:bCs/>
      <w:lang w:eastAsia="en-US"/>
    </w:rPr>
  </w:style>
  <w:style w:type="paragraph" w:styleId="af7">
    <w:name w:val="List Paragraph"/>
    <w:basedOn w:val="a"/>
    <w:uiPriority w:val="34"/>
    <w:qFormat/>
    <w:rsid w:val="0002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g/Documents/Courses/SE230%20Software%20Engineering/project/2017-&#22823;&#20108;&#26257;&#26399;&#22823;&#20316;&#19994;-&#25991;&#26723;&#27169;&#26495;/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52</TotalTime>
  <Pages>31</Pages>
  <Words>3720</Words>
  <Characters>21208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“喵喵喵的伙伴”小组</Company>
  <LinksUpToDate>false</LinksUpToDate>
  <CharactersWithSpaces>24879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以猫为主题的富媒体分享社区</dc:subject>
  <dc:creator>唐楚哲</dc:creator>
  <cp:keywords/>
  <dc:description/>
  <cp:lastModifiedBy>aureole@sjtu.edu.cn</cp:lastModifiedBy>
  <cp:revision>281</cp:revision>
  <cp:lastPrinted>1899-12-31T16:00:00Z</cp:lastPrinted>
  <dcterms:created xsi:type="dcterms:W3CDTF">2017-09-11T09:12:00Z</dcterms:created>
  <dcterms:modified xsi:type="dcterms:W3CDTF">2017-09-11T11:08:00Z</dcterms:modified>
  <cp:category/>
</cp:coreProperties>
</file>